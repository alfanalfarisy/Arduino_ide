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952" w:rsidRPr="0040000F" w:rsidRDefault="00BC7952" w:rsidP="00BC7952">
      <w:pPr>
        <w:spacing w:line="360" w:lineRule="auto"/>
        <w:ind w:left="-1134" w:right="-711"/>
        <w:jc w:val="center"/>
        <w:rPr>
          <w:b/>
          <w:bCs/>
          <w:sz w:val="28"/>
          <w:szCs w:val="28"/>
        </w:rPr>
      </w:pPr>
      <w:bookmarkStart w:id="0" w:name="_Toc437495869"/>
      <w:r w:rsidRPr="0040000F">
        <w:rPr>
          <w:b/>
          <w:bCs/>
          <w:sz w:val="28"/>
          <w:szCs w:val="28"/>
        </w:rPr>
        <w:t>SKRIPSI</w:t>
      </w:r>
    </w:p>
    <w:p w:rsidR="00BC7952" w:rsidRPr="0040000F" w:rsidRDefault="00BC7952" w:rsidP="00BC7952">
      <w:pPr>
        <w:spacing w:after="0" w:line="360" w:lineRule="auto"/>
        <w:ind w:left="-1134" w:right="-711"/>
        <w:jc w:val="center"/>
        <w:rPr>
          <w:b/>
          <w:bCs/>
          <w:sz w:val="28"/>
          <w:szCs w:val="28"/>
        </w:rPr>
      </w:pPr>
    </w:p>
    <w:p w:rsidR="00BC7952" w:rsidRPr="0040000F" w:rsidRDefault="00BC7952" w:rsidP="00A15FEE">
      <w:pPr>
        <w:spacing w:after="0"/>
        <w:ind w:right="4"/>
        <w:jc w:val="center"/>
        <w:rPr>
          <w:b/>
          <w:bCs/>
          <w:sz w:val="28"/>
          <w:szCs w:val="28"/>
        </w:rPr>
      </w:pPr>
      <w:r w:rsidRPr="0040000F">
        <w:rPr>
          <w:b/>
          <w:bCs/>
          <w:sz w:val="28"/>
          <w:szCs w:val="28"/>
        </w:rPr>
        <w:t xml:space="preserve">PENGEMBANGAN SISTEM </w:t>
      </w:r>
      <w:r w:rsidR="00A15FEE">
        <w:rPr>
          <w:b/>
          <w:bCs/>
          <w:sz w:val="28"/>
          <w:szCs w:val="28"/>
        </w:rPr>
        <w:t xml:space="preserve">KOMUNIKASI </w:t>
      </w:r>
      <w:r w:rsidRPr="0040000F">
        <w:rPr>
          <w:b/>
          <w:bCs/>
          <w:sz w:val="28"/>
          <w:szCs w:val="28"/>
        </w:rPr>
        <w:t>PERINGATAN DINI</w:t>
      </w:r>
      <w:r w:rsidR="00A15FEE">
        <w:rPr>
          <w:b/>
          <w:bCs/>
          <w:sz w:val="28"/>
          <w:szCs w:val="28"/>
        </w:rPr>
        <w:t xml:space="preserve"> </w:t>
      </w:r>
      <w:r w:rsidRPr="0040000F">
        <w:rPr>
          <w:b/>
          <w:bCs/>
          <w:sz w:val="28"/>
          <w:szCs w:val="28"/>
        </w:rPr>
        <w:t>BANJIR</w:t>
      </w:r>
      <w:r w:rsidR="00A15FEE">
        <w:rPr>
          <w:b/>
          <w:bCs/>
          <w:sz w:val="28"/>
          <w:szCs w:val="28"/>
        </w:rPr>
        <w:t xml:space="preserve"> </w:t>
      </w:r>
      <w:r w:rsidRPr="0040000F">
        <w:rPr>
          <w:b/>
          <w:bCs/>
          <w:sz w:val="28"/>
          <w:szCs w:val="28"/>
        </w:rPr>
        <w:t xml:space="preserve">STUDI KASUS DAERAH ALIRAN SUNGAI </w:t>
      </w:r>
      <w:r w:rsidR="00A15FEE">
        <w:rPr>
          <w:b/>
          <w:bCs/>
          <w:sz w:val="28"/>
          <w:szCs w:val="28"/>
        </w:rPr>
        <w:t>CILIWUNG</w:t>
      </w:r>
    </w:p>
    <w:p w:rsidR="00BC7952" w:rsidRPr="0040000F" w:rsidRDefault="00BC7952" w:rsidP="00BC7952">
      <w:pPr>
        <w:spacing w:after="0"/>
        <w:ind w:right="4"/>
        <w:rPr>
          <w:b/>
          <w:bCs/>
          <w:i/>
          <w:sz w:val="28"/>
          <w:szCs w:val="28"/>
        </w:rPr>
      </w:pPr>
    </w:p>
    <w:p w:rsidR="00BC7952" w:rsidRPr="0040000F" w:rsidRDefault="00BC7952" w:rsidP="00BC7952">
      <w:pPr>
        <w:spacing w:after="0"/>
        <w:ind w:right="4"/>
        <w:jc w:val="center"/>
        <w:rPr>
          <w:b/>
          <w:bCs/>
          <w:i/>
          <w:sz w:val="28"/>
          <w:szCs w:val="28"/>
        </w:rPr>
      </w:pPr>
      <w:r w:rsidRPr="0040000F">
        <w:rPr>
          <w:b/>
          <w:bCs/>
          <w:i/>
          <w:sz w:val="28"/>
          <w:szCs w:val="28"/>
        </w:rPr>
        <w:t xml:space="preserve">DEVELOPMENT OF FLOOD EARLY WARNING </w:t>
      </w:r>
      <w:r w:rsidR="00A15FEE">
        <w:rPr>
          <w:b/>
          <w:bCs/>
          <w:i/>
          <w:sz w:val="28"/>
          <w:szCs w:val="28"/>
        </w:rPr>
        <w:t xml:space="preserve">INFORMATION </w:t>
      </w:r>
      <w:r w:rsidRPr="0040000F">
        <w:rPr>
          <w:b/>
          <w:bCs/>
          <w:i/>
          <w:sz w:val="28"/>
          <w:szCs w:val="28"/>
        </w:rPr>
        <w:t xml:space="preserve">SYSTEM: CASE STUDY OF </w:t>
      </w:r>
      <w:r w:rsidR="00A15FEE">
        <w:rPr>
          <w:b/>
          <w:bCs/>
          <w:i/>
          <w:sz w:val="28"/>
          <w:szCs w:val="28"/>
        </w:rPr>
        <w:t>CILIWUNG</w:t>
      </w:r>
      <w:r w:rsidRPr="0040000F">
        <w:rPr>
          <w:b/>
          <w:bCs/>
          <w:i/>
          <w:sz w:val="28"/>
          <w:szCs w:val="28"/>
        </w:rPr>
        <w:t xml:space="preserve"> RIVER BASIN</w:t>
      </w:r>
    </w:p>
    <w:p w:rsidR="00BC7952" w:rsidRPr="0040000F" w:rsidRDefault="00BC7952" w:rsidP="00BC7952">
      <w:pPr>
        <w:spacing w:line="360" w:lineRule="auto"/>
        <w:ind w:left="-1134" w:right="-711"/>
        <w:jc w:val="center"/>
        <w:rPr>
          <w:lang w:val="en-ID"/>
        </w:rPr>
      </w:pPr>
    </w:p>
    <w:p w:rsidR="00BC7952" w:rsidRPr="0040000F" w:rsidRDefault="00BC7952" w:rsidP="00BC7952">
      <w:pPr>
        <w:spacing w:after="0" w:line="360" w:lineRule="auto"/>
        <w:ind w:left="-1134" w:right="-711"/>
        <w:jc w:val="center"/>
        <w:rPr>
          <w:lang w:val="en-ID"/>
        </w:rPr>
      </w:pPr>
    </w:p>
    <w:p w:rsidR="00BC7952" w:rsidRPr="0040000F" w:rsidRDefault="00BC7952" w:rsidP="00BC7952">
      <w:pPr>
        <w:spacing w:before="240" w:line="360" w:lineRule="auto"/>
        <w:ind w:left="-1134" w:right="-711"/>
        <w:jc w:val="center"/>
        <w:rPr>
          <w:b/>
          <w:bCs/>
          <w:sz w:val="28"/>
          <w:szCs w:val="28"/>
        </w:rPr>
      </w:pPr>
      <w:r w:rsidRPr="0040000F">
        <w:rPr>
          <w:b/>
          <w:bCs/>
          <w:noProof/>
          <w:sz w:val="27"/>
          <w:szCs w:val="27"/>
        </w:rPr>
        <w:drawing>
          <wp:inline distT="0" distB="0" distL="0" distR="0" wp14:anchorId="03A3499A" wp14:editId="2A4B3DD0">
            <wp:extent cx="1917826" cy="1805012"/>
            <wp:effectExtent l="0" t="0" r="6350" b="508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17826" cy="1805012"/>
                    </a:xfrm>
                    <a:prstGeom prst="rect">
                      <a:avLst/>
                    </a:prstGeom>
                    <a:noFill/>
                  </pic:spPr>
                </pic:pic>
              </a:graphicData>
            </a:graphic>
          </wp:inline>
        </w:drawing>
      </w:r>
    </w:p>
    <w:p w:rsidR="00BC7952" w:rsidRPr="0040000F" w:rsidRDefault="00BC7952" w:rsidP="00BC7952">
      <w:pPr>
        <w:spacing w:before="240" w:line="360" w:lineRule="auto"/>
        <w:ind w:left="-1134" w:right="-711"/>
        <w:jc w:val="center"/>
        <w:rPr>
          <w:b/>
          <w:bCs/>
          <w:sz w:val="28"/>
          <w:szCs w:val="28"/>
        </w:rPr>
      </w:pPr>
    </w:p>
    <w:p w:rsidR="00BC7952" w:rsidRDefault="00BC7952" w:rsidP="00BC7952">
      <w:pPr>
        <w:spacing w:after="0" w:line="360" w:lineRule="auto"/>
        <w:ind w:left="-1134" w:right="-711"/>
        <w:jc w:val="center"/>
        <w:rPr>
          <w:b/>
          <w:bCs/>
          <w:sz w:val="28"/>
          <w:szCs w:val="28"/>
        </w:rPr>
      </w:pPr>
      <w:r>
        <w:rPr>
          <w:b/>
          <w:bCs/>
          <w:sz w:val="28"/>
          <w:szCs w:val="28"/>
        </w:rPr>
        <w:t>ALFAN ALFARISY</w:t>
      </w:r>
    </w:p>
    <w:p w:rsidR="00BC7952" w:rsidRPr="0040000F" w:rsidRDefault="00BC7952" w:rsidP="00BC7952">
      <w:pPr>
        <w:spacing w:after="0" w:line="360" w:lineRule="auto"/>
        <w:ind w:left="-1134" w:right="-711"/>
        <w:jc w:val="center"/>
        <w:rPr>
          <w:b/>
          <w:bCs/>
          <w:sz w:val="28"/>
          <w:szCs w:val="28"/>
        </w:rPr>
      </w:pPr>
      <w:r w:rsidRPr="0040000F">
        <w:rPr>
          <w:b/>
          <w:bCs/>
          <w:sz w:val="28"/>
          <w:szCs w:val="28"/>
        </w:rPr>
        <w:t>41.1</w:t>
      </w:r>
      <w:r>
        <w:rPr>
          <w:b/>
          <w:bCs/>
          <w:sz w:val="28"/>
          <w:szCs w:val="28"/>
        </w:rPr>
        <w:t>6</w:t>
      </w:r>
      <w:r w:rsidRPr="0040000F">
        <w:rPr>
          <w:b/>
          <w:bCs/>
          <w:sz w:val="28"/>
          <w:szCs w:val="28"/>
        </w:rPr>
        <w:t>.00</w:t>
      </w:r>
      <w:r>
        <w:rPr>
          <w:b/>
          <w:bCs/>
          <w:sz w:val="28"/>
          <w:szCs w:val="28"/>
        </w:rPr>
        <w:t>34</w:t>
      </w:r>
    </w:p>
    <w:p w:rsidR="00BC7952" w:rsidRPr="0040000F" w:rsidRDefault="00BC7952" w:rsidP="00BC7952">
      <w:pPr>
        <w:spacing w:line="360" w:lineRule="auto"/>
        <w:rPr>
          <w:b/>
          <w:bCs/>
          <w:sz w:val="28"/>
          <w:szCs w:val="28"/>
        </w:rPr>
      </w:pPr>
    </w:p>
    <w:p w:rsidR="00BC7952" w:rsidRPr="0040000F" w:rsidRDefault="00BC7952" w:rsidP="00BC7952">
      <w:pPr>
        <w:ind w:left="-1134" w:right="-711"/>
        <w:jc w:val="center"/>
        <w:rPr>
          <w:b/>
          <w:bCs/>
          <w:sz w:val="28"/>
          <w:szCs w:val="28"/>
        </w:rPr>
      </w:pPr>
      <w:r w:rsidRPr="0040000F">
        <w:rPr>
          <w:b/>
          <w:bCs/>
          <w:sz w:val="28"/>
          <w:szCs w:val="28"/>
        </w:rPr>
        <w:t>PROGRAM DIPLOMA IV INSTRUMENTASI</w:t>
      </w:r>
    </w:p>
    <w:p w:rsidR="00BC7952" w:rsidRPr="0040000F" w:rsidRDefault="00BC7952" w:rsidP="00BC7952">
      <w:pPr>
        <w:ind w:left="-1134" w:right="-711"/>
        <w:jc w:val="center"/>
        <w:rPr>
          <w:b/>
          <w:bCs/>
          <w:sz w:val="28"/>
          <w:szCs w:val="28"/>
        </w:rPr>
      </w:pPr>
      <w:r w:rsidRPr="0040000F">
        <w:rPr>
          <w:b/>
          <w:bCs/>
          <w:sz w:val="28"/>
          <w:szCs w:val="28"/>
        </w:rPr>
        <w:t>SEKOLAH TINGGI METEROTOLOGI KLIMATOLOGI DAN GEOFISIKA</w:t>
      </w:r>
    </w:p>
    <w:p w:rsidR="00BC7952" w:rsidRPr="0040000F" w:rsidRDefault="00BC7952" w:rsidP="00BC7952">
      <w:pPr>
        <w:ind w:left="-1134" w:right="-711"/>
        <w:jc w:val="center"/>
        <w:rPr>
          <w:b/>
          <w:bCs/>
          <w:sz w:val="28"/>
          <w:szCs w:val="28"/>
        </w:rPr>
      </w:pPr>
      <w:r w:rsidRPr="0040000F">
        <w:rPr>
          <w:b/>
          <w:bCs/>
          <w:sz w:val="28"/>
          <w:szCs w:val="28"/>
        </w:rPr>
        <w:t>TANGERANG SELATAN</w:t>
      </w:r>
    </w:p>
    <w:p w:rsidR="00BC7952" w:rsidRPr="0040000F" w:rsidRDefault="00BC7952" w:rsidP="00BC7952">
      <w:pPr>
        <w:ind w:left="-1134" w:right="-711"/>
        <w:jc w:val="center"/>
        <w:rPr>
          <w:b/>
          <w:bCs/>
          <w:sz w:val="28"/>
          <w:szCs w:val="28"/>
        </w:rPr>
      </w:pPr>
    </w:p>
    <w:p w:rsidR="0010232A" w:rsidRDefault="00BC7952" w:rsidP="0070101F">
      <w:pPr>
        <w:spacing w:line="360" w:lineRule="auto"/>
        <w:ind w:left="-1134" w:right="-711"/>
        <w:jc w:val="center"/>
        <w:rPr>
          <w:b/>
          <w:bCs/>
          <w:sz w:val="28"/>
          <w:szCs w:val="28"/>
        </w:rPr>
      </w:pPr>
      <w:r w:rsidRPr="0040000F">
        <w:rPr>
          <w:b/>
          <w:bCs/>
          <w:sz w:val="28"/>
          <w:szCs w:val="28"/>
        </w:rPr>
        <w:t>20</w:t>
      </w:r>
      <w:r>
        <w:rPr>
          <w:b/>
          <w:bCs/>
          <w:sz w:val="28"/>
          <w:szCs w:val="28"/>
        </w:rPr>
        <w:t>20</w:t>
      </w:r>
      <w:r w:rsidR="0070101F" w:rsidRPr="0070101F">
        <w:rPr>
          <w:b/>
          <w:bCs/>
          <w:sz w:val="28"/>
          <w:szCs w:val="28"/>
        </w:rPr>
        <w:t xml:space="preserve"> </w:t>
      </w:r>
    </w:p>
    <w:p w:rsidR="0070101F" w:rsidRPr="0040000F" w:rsidRDefault="0070101F" w:rsidP="0070101F">
      <w:pPr>
        <w:spacing w:line="360" w:lineRule="auto"/>
        <w:ind w:left="-1134" w:right="-711"/>
        <w:jc w:val="center"/>
        <w:rPr>
          <w:b/>
          <w:bCs/>
          <w:sz w:val="28"/>
          <w:szCs w:val="28"/>
        </w:rPr>
      </w:pPr>
      <w:r w:rsidRPr="0040000F">
        <w:rPr>
          <w:b/>
          <w:bCs/>
          <w:sz w:val="28"/>
          <w:szCs w:val="28"/>
        </w:rPr>
        <w:lastRenderedPageBreak/>
        <w:t>SKRIPSI</w:t>
      </w:r>
    </w:p>
    <w:p w:rsidR="0070101F" w:rsidRPr="0040000F" w:rsidRDefault="0070101F" w:rsidP="00DE155F">
      <w:pPr>
        <w:spacing w:after="0"/>
        <w:ind w:right="4"/>
        <w:jc w:val="center"/>
        <w:rPr>
          <w:b/>
          <w:bCs/>
          <w:sz w:val="28"/>
          <w:szCs w:val="28"/>
        </w:rPr>
      </w:pPr>
      <w:r w:rsidRPr="0040000F">
        <w:rPr>
          <w:b/>
          <w:bCs/>
          <w:sz w:val="28"/>
          <w:szCs w:val="28"/>
        </w:rPr>
        <w:t xml:space="preserve">PENGEMBANGAN SISTEM </w:t>
      </w:r>
      <w:r w:rsidR="00DE155F">
        <w:rPr>
          <w:b/>
          <w:bCs/>
          <w:sz w:val="28"/>
          <w:szCs w:val="28"/>
        </w:rPr>
        <w:t xml:space="preserve">INFORMASI </w:t>
      </w:r>
      <w:r w:rsidRPr="0040000F">
        <w:rPr>
          <w:b/>
          <w:bCs/>
          <w:sz w:val="28"/>
          <w:szCs w:val="28"/>
        </w:rPr>
        <w:t>PERINGATAN DINI BANJIR</w:t>
      </w:r>
      <w:r w:rsidR="00DE155F">
        <w:rPr>
          <w:b/>
          <w:bCs/>
          <w:sz w:val="28"/>
          <w:szCs w:val="28"/>
        </w:rPr>
        <w:t xml:space="preserve"> </w:t>
      </w:r>
      <w:r w:rsidRPr="0040000F">
        <w:rPr>
          <w:b/>
          <w:bCs/>
          <w:sz w:val="28"/>
          <w:szCs w:val="28"/>
        </w:rPr>
        <w:t xml:space="preserve">STUDI KASUS DAERAH ALIRAN SUNGAI </w:t>
      </w:r>
      <w:r w:rsidR="00DE155F">
        <w:rPr>
          <w:b/>
          <w:bCs/>
          <w:sz w:val="28"/>
          <w:szCs w:val="28"/>
        </w:rPr>
        <w:t>CILIWUNG</w:t>
      </w:r>
    </w:p>
    <w:p w:rsidR="0070101F" w:rsidRPr="0040000F" w:rsidRDefault="0070101F" w:rsidP="0070101F">
      <w:pPr>
        <w:spacing w:after="0"/>
        <w:ind w:right="4"/>
        <w:rPr>
          <w:b/>
          <w:bCs/>
          <w:i/>
          <w:sz w:val="28"/>
          <w:szCs w:val="28"/>
        </w:rPr>
      </w:pPr>
    </w:p>
    <w:p w:rsidR="0070101F" w:rsidRPr="0040000F" w:rsidRDefault="0070101F" w:rsidP="0070101F">
      <w:pPr>
        <w:spacing w:after="0"/>
        <w:ind w:right="4"/>
        <w:jc w:val="center"/>
        <w:rPr>
          <w:b/>
          <w:bCs/>
          <w:i/>
          <w:sz w:val="28"/>
          <w:szCs w:val="28"/>
        </w:rPr>
      </w:pPr>
      <w:r w:rsidRPr="0040000F">
        <w:rPr>
          <w:b/>
          <w:bCs/>
          <w:i/>
          <w:sz w:val="28"/>
          <w:szCs w:val="28"/>
        </w:rPr>
        <w:t xml:space="preserve">DEVELOPMENT OF FLOOD EARLY WARNING </w:t>
      </w:r>
      <w:r w:rsidR="00DE155F">
        <w:rPr>
          <w:b/>
          <w:bCs/>
          <w:i/>
          <w:sz w:val="28"/>
          <w:szCs w:val="28"/>
        </w:rPr>
        <w:t xml:space="preserve">INFORMATION </w:t>
      </w:r>
      <w:r w:rsidRPr="0040000F">
        <w:rPr>
          <w:b/>
          <w:bCs/>
          <w:i/>
          <w:sz w:val="28"/>
          <w:szCs w:val="28"/>
        </w:rPr>
        <w:t xml:space="preserve">SYSTEM: CASE STUDY OF </w:t>
      </w:r>
      <w:r w:rsidR="00DE155F">
        <w:rPr>
          <w:b/>
          <w:bCs/>
          <w:i/>
          <w:sz w:val="28"/>
          <w:szCs w:val="28"/>
        </w:rPr>
        <w:t>CILIWUNG</w:t>
      </w:r>
      <w:r w:rsidRPr="0040000F">
        <w:rPr>
          <w:b/>
          <w:bCs/>
          <w:i/>
          <w:sz w:val="28"/>
          <w:szCs w:val="28"/>
        </w:rPr>
        <w:t xml:space="preserve"> RIVER BASIN</w:t>
      </w:r>
    </w:p>
    <w:p w:rsidR="0070101F" w:rsidRPr="0040000F" w:rsidRDefault="0070101F" w:rsidP="0070101F">
      <w:pPr>
        <w:spacing w:after="0"/>
        <w:ind w:right="4"/>
        <w:jc w:val="center"/>
        <w:rPr>
          <w:b/>
          <w:bCs/>
          <w:i/>
          <w:sz w:val="28"/>
          <w:szCs w:val="28"/>
        </w:rPr>
      </w:pPr>
    </w:p>
    <w:p w:rsidR="0070101F" w:rsidRPr="0040000F" w:rsidRDefault="0070101F" w:rsidP="0070101F">
      <w:pPr>
        <w:spacing w:after="0" w:line="360" w:lineRule="auto"/>
        <w:jc w:val="center"/>
        <w:rPr>
          <w:lang w:val="id-ID"/>
        </w:rPr>
      </w:pPr>
      <w:r w:rsidRPr="0040000F">
        <w:rPr>
          <w:lang w:val="id-ID"/>
        </w:rPr>
        <w:t>Diajukan untuk memenuhi salah satu syarat memperoleh derajat</w:t>
      </w:r>
    </w:p>
    <w:p w:rsidR="0070101F" w:rsidRPr="0040000F" w:rsidRDefault="0070101F" w:rsidP="0070101F">
      <w:pPr>
        <w:spacing w:line="360" w:lineRule="auto"/>
        <w:jc w:val="center"/>
        <w:rPr>
          <w:lang w:val="en-ID"/>
        </w:rPr>
      </w:pPr>
      <w:r w:rsidRPr="0040000F">
        <w:rPr>
          <w:lang w:val="id-ID"/>
        </w:rPr>
        <w:t>Sarjana Terapan Instrumentasi-MKG</w:t>
      </w:r>
    </w:p>
    <w:p w:rsidR="0070101F" w:rsidRPr="0040000F" w:rsidRDefault="0070101F" w:rsidP="0070101F">
      <w:pPr>
        <w:spacing w:line="360" w:lineRule="auto"/>
        <w:ind w:left="-1134" w:right="-711"/>
        <w:jc w:val="center"/>
        <w:rPr>
          <w:b/>
          <w:bCs/>
          <w:sz w:val="28"/>
          <w:szCs w:val="28"/>
        </w:rPr>
      </w:pPr>
      <w:r w:rsidRPr="0040000F">
        <w:rPr>
          <w:b/>
          <w:bCs/>
          <w:noProof/>
          <w:sz w:val="28"/>
          <w:szCs w:val="28"/>
        </w:rPr>
        <w:drawing>
          <wp:inline distT="0" distB="0" distL="0" distR="0" wp14:anchorId="0F4E3BDE" wp14:editId="475B6613">
            <wp:extent cx="1980000" cy="19224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180201-WA00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0000" cy="1922400"/>
                    </a:xfrm>
                    <a:prstGeom prst="rect">
                      <a:avLst/>
                    </a:prstGeom>
                  </pic:spPr>
                </pic:pic>
              </a:graphicData>
            </a:graphic>
          </wp:inline>
        </w:drawing>
      </w:r>
    </w:p>
    <w:p w:rsidR="0070101F" w:rsidRPr="0040000F" w:rsidRDefault="0070101F" w:rsidP="0070101F">
      <w:pPr>
        <w:spacing w:after="0" w:line="360" w:lineRule="auto"/>
        <w:ind w:left="-1134" w:right="-711"/>
        <w:jc w:val="center"/>
        <w:rPr>
          <w:b/>
          <w:bCs/>
          <w:sz w:val="28"/>
          <w:szCs w:val="28"/>
        </w:rPr>
      </w:pPr>
    </w:p>
    <w:p w:rsidR="0070101F" w:rsidRPr="0040000F" w:rsidRDefault="00DE155F" w:rsidP="0070101F">
      <w:pPr>
        <w:spacing w:after="0" w:line="360" w:lineRule="auto"/>
        <w:ind w:left="-1134" w:right="-711"/>
        <w:jc w:val="center"/>
        <w:rPr>
          <w:b/>
          <w:bCs/>
          <w:sz w:val="28"/>
          <w:szCs w:val="28"/>
        </w:rPr>
      </w:pPr>
      <w:r>
        <w:rPr>
          <w:b/>
          <w:bCs/>
          <w:sz w:val="28"/>
          <w:szCs w:val="28"/>
        </w:rPr>
        <w:t>ALFAN ALFARISY</w:t>
      </w:r>
    </w:p>
    <w:p w:rsidR="0070101F" w:rsidRPr="0040000F" w:rsidRDefault="0070101F" w:rsidP="0070101F">
      <w:pPr>
        <w:spacing w:after="0" w:line="360" w:lineRule="auto"/>
        <w:ind w:left="-1134" w:right="-711"/>
        <w:jc w:val="center"/>
        <w:rPr>
          <w:b/>
          <w:bCs/>
          <w:sz w:val="28"/>
          <w:szCs w:val="28"/>
        </w:rPr>
      </w:pPr>
      <w:r w:rsidRPr="0040000F">
        <w:rPr>
          <w:b/>
          <w:bCs/>
          <w:sz w:val="28"/>
          <w:szCs w:val="28"/>
        </w:rPr>
        <w:t>41.15.</w:t>
      </w:r>
      <w:r w:rsidR="00DE155F">
        <w:rPr>
          <w:b/>
          <w:bCs/>
          <w:sz w:val="28"/>
          <w:szCs w:val="28"/>
        </w:rPr>
        <w:t>0034</w:t>
      </w:r>
    </w:p>
    <w:p w:rsidR="0070101F" w:rsidRPr="0040000F" w:rsidRDefault="0070101F" w:rsidP="0070101F">
      <w:pPr>
        <w:spacing w:line="360" w:lineRule="auto"/>
        <w:ind w:left="-1134" w:right="-711"/>
        <w:jc w:val="center"/>
        <w:rPr>
          <w:b/>
          <w:bCs/>
          <w:sz w:val="28"/>
          <w:szCs w:val="28"/>
        </w:rPr>
      </w:pPr>
    </w:p>
    <w:p w:rsidR="0070101F" w:rsidRPr="0040000F" w:rsidRDefault="0070101F" w:rsidP="0070101F">
      <w:pPr>
        <w:ind w:right="32"/>
        <w:jc w:val="center"/>
        <w:rPr>
          <w:b/>
          <w:bCs/>
          <w:sz w:val="28"/>
          <w:szCs w:val="28"/>
        </w:rPr>
      </w:pPr>
      <w:r w:rsidRPr="0040000F">
        <w:rPr>
          <w:b/>
          <w:bCs/>
          <w:sz w:val="28"/>
          <w:szCs w:val="28"/>
        </w:rPr>
        <w:t>PROGRAM DIPLOMA IV INSTRUMENTASI</w:t>
      </w:r>
    </w:p>
    <w:p w:rsidR="0070101F" w:rsidRPr="0040000F" w:rsidRDefault="0070101F" w:rsidP="0070101F">
      <w:pPr>
        <w:ind w:right="32"/>
        <w:jc w:val="center"/>
        <w:rPr>
          <w:b/>
          <w:bCs/>
          <w:sz w:val="28"/>
          <w:szCs w:val="28"/>
        </w:rPr>
      </w:pPr>
      <w:r w:rsidRPr="0040000F">
        <w:rPr>
          <w:b/>
          <w:bCs/>
          <w:sz w:val="28"/>
          <w:szCs w:val="28"/>
        </w:rPr>
        <w:t>SEKOLAH TINGGI METE</w:t>
      </w:r>
      <w:r>
        <w:rPr>
          <w:b/>
          <w:bCs/>
          <w:sz w:val="28"/>
          <w:szCs w:val="28"/>
        </w:rPr>
        <w:t>O</w:t>
      </w:r>
      <w:r w:rsidRPr="0040000F">
        <w:rPr>
          <w:b/>
          <w:bCs/>
          <w:sz w:val="28"/>
          <w:szCs w:val="28"/>
        </w:rPr>
        <w:t>ROTOLOGI KLIMATOLOGI DAN GEOFISIKA</w:t>
      </w:r>
    </w:p>
    <w:p w:rsidR="0070101F" w:rsidRDefault="0070101F" w:rsidP="0070101F">
      <w:pPr>
        <w:ind w:right="32"/>
        <w:jc w:val="center"/>
        <w:rPr>
          <w:b/>
          <w:bCs/>
          <w:sz w:val="28"/>
          <w:szCs w:val="28"/>
        </w:rPr>
      </w:pPr>
      <w:r w:rsidRPr="0040000F">
        <w:rPr>
          <w:b/>
          <w:bCs/>
          <w:sz w:val="28"/>
          <w:szCs w:val="28"/>
        </w:rPr>
        <w:t>TANGERANG SELATAN</w:t>
      </w:r>
    </w:p>
    <w:p w:rsidR="0070101F" w:rsidRPr="0040000F" w:rsidRDefault="0070101F" w:rsidP="0070101F">
      <w:pPr>
        <w:ind w:left="-1134" w:right="-711"/>
        <w:jc w:val="center"/>
        <w:rPr>
          <w:b/>
          <w:bCs/>
          <w:sz w:val="28"/>
          <w:szCs w:val="28"/>
        </w:rPr>
      </w:pPr>
    </w:p>
    <w:p w:rsidR="0070101F" w:rsidRPr="0070101F" w:rsidRDefault="0070101F" w:rsidP="0070101F">
      <w:pPr>
        <w:tabs>
          <w:tab w:val="center" w:pos="4111"/>
        </w:tabs>
        <w:spacing w:after="0" w:line="240" w:lineRule="auto"/>
        <w:jc w:val="center"/>
        <w:rPr>
          <w:b/>
          <w:sz w:val="28"/>
          <w:szCs w:val="28"/>
        </w:rPr>
        <w:sectPr w:rsidR="0070101F" w:rsidRPr="0070101F" w:rsidSect="0070101F">
          <w:headerReference w:type="default" r:id="rId10"/>
          <w:headerReference w:type="first" r:id="rId11"/>
          <w:footerReference w:type="first" r:id="rId12"/>
          <w:pgSz w:w="12191" w:h="16840" w:code="9"/>
          <w:pgMar w:top="2268" w:right="1701" w:bottom="1701" w:left="2268" w:header="720" w:footer="720" w:gutter="0"/>
          <w:pgNumType w:fmt="lowerRoman" w:start="1"/>
          <w:cols w:space="720"/>
          <w:titlePg/>
          <w:docGrid w:linePitch="360"/>
        </w:sectPr>
      </w:pPr>
      <w:r w:rsidRPr="0040000F">
        <w:rPr>
          <w:b/>
          <w:bCs/>
          <w:sz w:val="28"/>
          <w:szCs w:val="28"/>
        </w:rPr>
        <w:t>2019</w:t>
      </w:r>
    </w:p>
    <w:p w:rsidR="00465C13" w:rsidRPr="00BC7952" w:rsidRDefault="00270129" w:rsidP="00F1285A">
      <w:pPr>
        <w:pStyle w:val="Heading1"/>
      </w:pPr>
      <w:bookmarkStart w:id="1" w:name="_Toc24808219"/>
      <w:r w:rsidRPr="00BC7952">
        <w:lastRenderedPageBreak/>
        <w:t xml:space="preserve">HALAMAN </w:t>
      </w:r>
      <w:r w:rsidR="00465C13" w:rsidRPr="00BC7952">
        <w:t xml:space="preserve">MOTTO AND </w:t>
      </w:r>
      <w:r w:rsidRPr="00BC7952">
        <w:t>PERSEMBAHAN</w:t>
      </w:r>
      <w:bookmarkEnd w:id="1"/>
    </w:p>
    <w:p w:rsidR="00F1285A" w:rsidRPr="0040000F" w:rsidRDefault="00F1285A" w:rsidP="00F1285A">
      <w:pPr>
        <w:spacing w:after="0"/>
        <w:jc w:val="both"/>
        <w:rPr>
          <w:i/>
          <w:sz w:val="28"/>
        </w:rPr>
      </w:pPr>
      <w:r w:rsidRPr="0040000F">
        <w:rPr>
          <w:i/>
          <w:sz w:val="28"/>
        </w:rPr>
        <w:t>Alhamdulillahi Rabbil Aalamin, atas berkat limpahan rahmat dan hidayah Allah SWT, skripsi ini akhirnya dapat terselesaikan dengan sebaik-baiknya. Karya sederhana ini ku persembahkan untuk:</w:t>
      </w:r>
    </w:p>
    <w:p w:rsidR="00F1285A" w:rsidRPr="0040000F" w:rsidRDefault="00F1285A" w:rsidP="003E123B">
      <w:pPr>
        <w:pStyle w:val="ListParagraph"/>
        <w:numPr>
          <w:ilvl w:val="0"/>
          <w:numId w:val="9"/>
        </w:numPr>
        <w:spacing w:after="0" w:line="360" w:lineRule="auto"/>
        <w:contextualSpacing/>
        <w:jc w:val="both"/>
        <w:rPr>
          <w:b/>
          <w:i/>
          <w:sz w:val="28"/>
          <w:u w:val="single"/>
        </w:rPr>
      </w:pPr>
      <w:r w:rsidRPr="0040000F">
        <w:rPr>
          <w:i/>
          <w:sz w:val="28"/>
        </w:rPr>
        <w:t>Bapak, Ibu, dan Adik, terimakasih atas dukungan penuh kasih sayang, semangat, motivasi dan panjatan do’a yang tak henti-hentinya yang telah diberikan kepadaku.</w:t>
      </w:r>
    </w:p>
    <w:p w:rsidR="00F1285A" w:rsidRPr="0040000F" w:rsidRDefault="00F1285A" w:rsidP="003E123B">
      <w:pPr>
        <w:pStyle w:val="ListParagraph"/>
        <w:numPr>
          <w:ilvl w:val="0"/>
          <w:numId w:val="9"/>
        </w:numPr>
        <w:spacing w:after="0" w:line="360" w:lineRule="auto"/>
        <w:contextualSpacing/>
        <w:jc w:val="both"/>
        <w:rPr>
          <w:b/>
          <w:i/>
          <w:sz w:val="28"/>
          <w:u w:val="single"/>
        </w:rPr>
      </w:pPr>
      <w:r>
        <w:rPr>
          <w:i/>
          <w:sz w:val="28"/>
        </w:rPr>
        <w:t>Saudara</w:t>
      </w:r>
      <w:r w:rsidRPr="0040000F">
        <w:rPr>
          <w:i/>
          <w:sz w:val="28"/>
        </w:rPr>
        <w:t xml:space="preserve"> saud</w:t>
      </w:r>
      <w:r>
        <w:rPr>
          <w:i/>
          <w:sz w:val="28"/>
        </w:rPr>
        <w:t>ariku di Program Studi Instrumentasi Angkatan Ketujuh</w:t>
      </w:r>
      <w:r w:rsidRPr="0040000F">
        <w:rPr>
          <w:i/>
          <w:sz w:val="28"/>
        </w:rPr>
        <w:t xml:space="preserve">. Terimakasih atas segala dukungan penuh, bantuan, kebersamaan dan </w:t>
      </w:r>
      <w:r>
        <w:rPr>
          <w:i/>
          <w:sz w:val="28"/>
        </w:rPr>
        <w:t>kerjasamanya hingga akhirnya</w:t>
      </w:r>
      <w:r w:rsidRPr="0040000F">
        <w:rPr>
          <w:i/>
          <w:sz w:val="28"/>
        </w:rPr>
        <w:t xml:space="preserve"> dapat menyelesaikan skripsi ini dengan sebaik-baiknya.</w:t>
      </w:r>
    </w:p>
    <w:p w:rsidR="00F1285A" w:rsidRPr="0040000F" w:rsidRDefault="00F1285A" w:rsidP="003E123B">
      <w:pPr>
        <w:pStyle w:val="ListParagraph"/>
        <w:numPr>
          <w:ilvl w:val="0"/>
          <w:numId w:val="9"/>
        </w:numPr>
        <w:spacing w:after="0" w:line="360" w:lineRule="auto"/>
        <w:contextualSpacing/>
        <w:jc w:val="both"/>
        <w:rPr>
          <w:i/>
          <w:sz w:val="28"/>
        </w:rPr>
      </w:pPr>
      <w:r w:rsidRPr="0040000F">
        <w:rPr>
          <w:i/>
          <w:sz w:val="28"/>
        </w:rPr>
        <w:t>Program Studi Instrumentasi Sekolah Tinggi Meteorologi Klimatologi dan Geofisika, dan Adik-adik Angkatan Jurusan Instrumentasi. Semoga skripsi ini dapat memberikan kontribusi dan manfaat yang sebesar-besarnya.</w:t>
      </w:r>
    </w:p>
    <w:p w:rsidR="00567346" w:rsidRPr="00BC7952" w:rsidRDefault="00567346" w:rsidP="008F2A75">
      <w:pPr>
        <w:spacing w:after="0"/>
        <w:rPr>
          <w:b/>
          <w:bCs/>
          <w:szCs w:val="24"/>
        </w:rPr>
      </w:pPr>
    </w:p>
    <w:p w:rsidR="00567346" w:rsidRPr="00BC7952" w:rsidRDefault="00567346" w:rsidP="008F2A75">
      <w:pPr>
        <w:spacing w:after="0"/>
        <w:jc w:val="center"/>
        <w:rPr>
          <w:b/>
          <w:bCs/>
          <w:szCs w:val="24"/>
        </w:rPr>
      </w:pPr>
    </w:p>
    <w:p w:rsidR="00567346" w:rsidRPr="00BC7952" w:rsidRDefault="00567346" w:rsidP="008F2A75">
      <w:pPr>
        <w:spacing w:after="0"/>
      </w:pPr>
    </w:p>
    <w:p w:rsidR="00D05870" w:rsidRPr="00BC7952" w:rsidRDefault="00D05870" w:rsidP="008F2A75">
      <w:pPr>
        <w:spacing w:after="0" w:line="240" w:lineRule="auto"/>
        <w:rPr>
          <w:b/>
        </w:rPr>
      </w:pPr>
      <w:r w:rsidRPr="00BC7952">
        <w:rPr>
          <w:b/>
        </w:rPr>
        <w:br w:type="page"/>
      </w:r>
    </w:p>
    <w:p w:rsidR="00D05870" w:rsidRPr="00BC7952" w:rsidRDefault="00270129" w:rsidP="00F1285A">
      <w:pPr>
        <w:pStyle w:val="Heading1"/>
      </w:pPr>
      <w:bookmarkStart w:id="2" w:name="_Toc24808220"/>
      <w:r w:rsidRPr="00BC7952">
        <w:lastRenderedPageBreak/>
        <w:t>HALAMAN PERSETUJUAN</w:t>
      </w:r>
      <w:bookmarkEnd w:id="2"/>
    </w:p>
    <w:p w:rsidR="005F7209" w:rsidRPr="00BC7952" w:rsidRDefault="005F7209" w:rsidP="008F2A75">
      <w:pPr>
        <w:spacing w:after="0"/>
      </w:pPr>
    </w:p>
    <w:p w:rsidR="005F7209" w:rsidRPr="00BC7952" w:rsidRDefault="005F7209" w:rsidP="008F2A75">
      <w:pPr>
        <w:spacing w:after="0"/>
      </w:pPr>
    </w:p>
    <w:p w:rsidR="005F7209" w:rsidRPr="00BC7952" w:rsidRDefault="005F7209" w:rsidP="008F2A75">
      <w:pPr>
        <w:spacing w:after="0" w:line="240" w:lineRule="auto"/>
      </w:pPr>
      <w:r w:rsidRPr="00BC7952">
        <w:br w:type="page"/>
      </w:r>
    </w:p>
    <w:p w:rsidR="005F7209" w:rsidRPr="00BC7952" w:rsidRDefault="00270129" w:rsidP="00F1285A">
      <w:pPr>
        <w:pStyle w:val="Heading1"/>
      </w:pPr>
      <w:bookmarkStart w:id="3" w:name="_Toc24808221"/>
      <w:r w:rsidRPr="00BC7952">
        <w:lastRenderedPageBreak/>
        <w:t>HALAMAN PENGESAHAN</w:t>
      </w:r>
      <w:bookmarkEnd w:id="3"/>
    </w:p>
    <w:p w:rsidR="005F7209" w:rsidRPr="00BC7952" w:rsidRDefault="005F7209" w:rsidP="008F2A75">
      <w:pPr>
        <w:spacing w:after="0"/>
      </w:pPr>
    </w:p>
    <w:p w:rsidR="005F7209" w:rsidRPr="00BC7952" w:rsidRDefault="005F7209" w:rsidP="008F2A75">
      <w:pPr>
        <w:spacing w:after="0"/>
      </w:pPr>
    </w:p>
    <w:p w:rsidR="005F7209" w:rsidRPr="00BC7952" w:rsidRDefault="005F7209" w:rsidP="008F2A75">
      <w:pPr>
        <w:spacing w:after="0" w:line="240" w:lineRule="auto"/>
        <w:rPr>
          <w:rFonts w:eastAsia="Times New Roman"/>
          <w:b/>
          <w:bCs/>
          <w:noProof/>
          <w:sz w:val="28"/>
          <w:szCs w:val="28"/>
        </w:rPr>
      </w:pPr>
      <w:r w:rsidRPr="00BC7952">
        <w:br w:type="page"/>
      </w:r>
    </w:p>
    <w:p w:rsidR="00465C13" w:rsidRDefault="00270129" w:rsidP="00F1285A">
      <w:pPr>
        <w:pStyle w:val="Heading1"/>
      </w:pPr>
      <w:bookmarkStart w:id="4" w:name="_Toc24808222"/>
      <w:r w:rsidRPr="00BC7952">
        <w:lastRenderedPageBreak/>
        <w:t>KATA PENGANTAR</w:t>
      </w:r>
      <w:bookmarkEnd w:id="4"/>
    </w:p>
    <w:p w:rsidR="00F1285A" w:rsidRPr="0040000F" w:rsidRDefault="00F1285A" w:rsidP="00F1285A">
      <w:pPr>
        <w:spacing w:line="360" w:lineRule="auto"/>
        <w:jc w:val="center"/>
        <w:rPr>
          <w:szCs w:val="24"/>
        </w:rPr>
      </w:pPr>
      <w:r w:rsidRPr="0040000F">
        <w:rPr>
          <w:rStyle w:val="script-arabic"/>
          <w:szCs w:val="24"/>
          <w:rtl/>
        </w:rPr>
        <w:t>﷽</w:t>
      </w:r>
      <w:r w:rsidRPr="0040000F">
        <w:rPr>
          <w:szCs w:val="24"/>
        </w:rPr>
        <w:t>‎.</w:t>
      </w:r>
    </w:p>
    <w:p w:rsidR="00F1285A" w:rsidRPr="0040000F" w:rsidRDefault="00F1285A" w:rsidP="00F1285A">
      <w:pPr>
        <w:spacing w:after="0" w:line="360" w:lineRule="auto"/>
        <w:ind w:firstLine="720"/>
        <w:jc w:val="both"/>
        <w:rPr>
          <w:szCs w:val="24"/>
        </w:rPr>
      </w:pPr>
      <w:r w:rsidRPr="0040000F">
        <w:rPr>
          <w:szCs w:val="24"/>
        </w:rPr>
        <w:t xml:space="preserve">Segala puji bagi Allah SWT yang telah melimpahkan rahmat dan hidayah-Nya serta shalawat dan salam semoga selalu tercurah kepada junjungan Nabi Muhammad SAW beserta para keluarga dan sahabatnya sehingga penulis dapat menyelesaikan proses penyusunan skripsi yang merupakan salah satu prasyarat untuk </w:t>
      </w:r>
      <w:r>
        <w:rPr>
          <w:szCs w:val="24"/>
        </w:rPr>
        <w:t>menyelesaikan Program Diploma IV</w:t>
      </w:r>
      <w:r w:rsidRPr="0040000F">
        <w:rPr>
          <w:szCs w:val="24"/>
        </w:rPr>
        <w:t xml:space="preserve"> Instrumentasi ini dengan baik. Penulis menyadari bahwa dalam penyusunan skripsi ini tidak lepas dari adanya kerjasama, dukungan, dan bantuan dari berbagai pihak, baik secara langsung maupun tidak langsung. Dengan segala hormat dan kerendahan hati pada kesempatan ini, penulis mengucapkan terimakasih yang sebesar-besarnya kepada:</w:t>
      </w:r>
    </w:p>
    <w:p w:rsidR="00F1285A" w:rsidRDefault="00F1285A" w:rsidP="003E123B">
      <w:pPr>
        <w:pStyle w:val="ListParagraph"/>
        <w:numPr>
          <w:ilvl w:val="0"/>
          <w:numId w:val="10"/>
        </w:numPr>
        <w:spacing w:after="0" w:line="360" w:lineRule="auto"/>
        <w:ind w:left="709"/>
        <w:contextualSpacing/>
        <w:jc w:val="both"/>
        <w:rPr>
          <w:szCs w:val="24"/>
        </w:rPr>
      </w:pPr>
      <w:r w:rsidRPr="0040000F">
        <w:rPr>
          <w:szCs w:val="24"/>
        </w:rPr>
        <w:t>Ibu Prof. Ir. Dwikorita Karnawati, M.Sc, Ph.D selaku Kepala Badan Meteorologi Klimatologi dan Geofisika, atas inspirasi yang luar biasa.</w:t>
      </w:r>
    </w:p>
    <w:p w:rsidR="00F1285A" w:rsidRPr="0014662F" w:rsidRDefault="00F1285A" w:rsidP="003E123B">
      <w:pPr>
        <w:pStyle w:val="ListParagraph"/>
        <w:numPr>
          <w:ilvl w:val="0"/>
          <w:numId w:val="10"/>
        </w:numPr>
        <w:spacing w:after="0" w:line="360" w:lineRule="auto"/>
        <w:ind w:left="709"/>
        <w:contextualSpacing/>
        <w:jc w:val="both"/>
        <w:rPr>
          <w:szCs w:val="24"/>
        </w:rPr>
      </w:pPr>
      <w:r w:rsidRPr="0040000F">
        <w:rPr>
          <w:szCs w:val="24"/>
        </w:rPr>
        <w:t>Bapak</w:t>
      </w:r>
      <w:r w:rsidRPr="0014662F">
        <w:rPr>
          <w:bCs/>
          <w:szCs w:val="24"/>
        </w:rPr>
        <w:t xml:space="preserve"> Dr. I Nyoman </w:t>
      </w:r>
      <w:r>
        <w:rPr>
          <w:bCs/>
          <w:szCs w:val="24"/>
        </w:rPr>
        <w:t>S</w:t>
      </w:r>
      <w:r w:rsidRPr="0014662F">
        <w:rPr>
          <w:bCs/>
          <w:szCs w:val="24"/>
        </w:rPr>
        <w:t>ukanta, S.Si, M.T.</w:t>
      </w:r>
      <w:r>
        <w:rPr>
          <w:bCs/>
          <w:szCs w:val="24"/>
        </w:rPr>
        <w:t xml:space="preserve"> </w:t>
      </w:r>
      <w:r w:rsidRPr="0014662F">
        <w:rPr>
          <w:szCs w:val="24"/>
        </w:rPr>
        <w:t>selaku Ketua Sekolah Tinggi Meteorologi Klimatologi dan Geofisika, Bapak Dr. Suko Prayitno Adi, M.Si dan Bapak Slamet Suyitno Raharjo, S.Si, M.Si selaku Ketua Sekolah Tinggi Meteorologi Klimatologi dan Geofisika pada periode sebelumnya, yang telah selalu memberikan motivasi  kepada saya dan rekan-rekan.</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Bapak Drs. Agus Tri Sutanto, M.T selaku Ketua Program Studi Jurusan Instrumentasi dan Dosen Pembimbing Pendamping.</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Bapak Agung S. Majid, M.T. selaku Dosen Pembimbing</w:t>
      </w:r>
      <w:r>
        <w:rPr>
          <w:szCs w:val="24"/>
        </w:rPr>
        <w:t xml:space="preserve"> Utama</w:t>
      </w:r>
      <w:r w:rsidRPr="0040000F">
        <w:rPr>
          <w:szCs w:val="24"/>
        </w:rPr>
        <w:t>. Terimakasih atas Bimbingannya sehingga skripsi ini bisa diselesaikan dengan baik dan tepat pada waktunya.</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Ibu Suharni, M.T. dan Bapak Wahyu Nugroho, S.T., M.Si. selaku dosen penguji yang telah memberikan koreksi untuk perbaikan sehigga skripsi ini bisa menjadi lebih baik.</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Tri Utami, Rika Yunita Elevenny dan Ulifa Harisiwi atas dukungan, semangat dan kontribusi dalam penyelesaian skripsi.</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Bagus, Bima, Wahyu, Naufal atas dukungan ilmu dan pengajaran dalam penyelesaian skripsi.</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lastRenderedPageBreak/>
        <w:t>Rekan-rekan satu bimbingan, Dillah Kurnia dan Bang Asrul, terimakasih atas dukungan, semangat dan kerjasamanya.</w:t>
      </w:r>
    </w:p>
    <w:p w:rsidR="00F1285A" w:rsidRPr="0040000F" w:rsidRDefault="00F1285A" w:rsidP="003E123B">
      <w:pPr>
        <w:pStyle w:val="ListParagraph"/>
        <w:numPr>
          <w:ilvl w:val="0"/>
          <w:numId w:val="10"/>
        </w:numPr>
        <w:spacing w:after="0" w:line="360" w:lineRule="auto"/>
        <w:ind w:left="709"/>
        <w:contextualSpacing/>
        <w:jc w:val="both"/>
        <w:rPr>
          <w:szCs w:val="24"/>
        </w:rPr>
      </w:pPr>
      <w:r w:rsidRPr="0040000F">
        <w:rPr>
          <w:szCs w:val="24"/>
        </w:rPr>
        <w:t>Eka Kencana (</w:t>
      </w:r>
      <w:r w:rsidRPr="0040000F">
        <w:rPr>
          <w:i/>
          <w:szCs w:val="24"/>
        </w:rPr>
        <w:t>Pacet Kencana</w:t>
      </w:r>
      <w:r w:rsidRPr="0040000F">
        <w:rPr>
          <w:szCs w:val="24"/>
        </w:rPr>
        <w:t>), Keluarga kedua di gunung.</w:t>
      </w:r>
    </w:p>
    <w:p w:rsidR="00F1285A" w:rsidRDefault="00F1285A" w:rsidP="003E123B">
      <w:pPr>
        <w:pStyle w:val="ListParagraph"/>
        <w:numPr>
          <w:ilvl w:val="0"/>
          <w:numId w:val="10"/>
        </w:numPr>
        <w:spacing w:after="0" w:line="360" w:lineRule="auto"/>
        <w:ind w:left="709"/>
        <w:contextualSpacing/>
        <w:jc w:val="both"/>
        <w:rPr>
          <w:szCs w:val="24"/>
        </w:rPr>
      </w:pPr>
      <w:r w:rsidRPr="0040000F">
        <w:rPr>
          <w:szCs w:val="24"/>
        </w:rPr>
        <w:t>Rekan-rekan STMKG serta semua pihak yang tidak dapat disebutkan satu persatu yang telah membantu dalam menyelesaikan skripsi dan tulisan ini.</w:t>
      </w:r>
    </w:p>
    <w:p w:rsidR="00F1285A" w:rsidRPr="0040000F" w:rsidRDefault="00F1285A" w:rsidP="00F1285A">
      <w:pPr>
        <w:pStyle w:val="ListParagraph"/>
        <w:spacing w:after="0" w:line="360" w:lineRule="auto"/>
        <w:ind w:left="709"/>
        <w:jc w:val="both"/>
        <w:rPr>
          <w:szCs w:val="24"/>
        </w:rPr>
      </w:pPr>
    </w:p>
    <w:p w:rsidR="00F1285A" w:rsidRDefault="00F1285A" w:rsidP="00F1285A">
      <w:pPr>
        <w:pStyle w:val="ListParagraph"/>
        <w:spacing w:after="0" w:line="360" w:lineRule="auto"/>
        <w:ind w:left="4395"/>
        <w:jc w:val="center"/>
        <w:rPr>
          <w:szCs w:val="24"/>
        </w:rPr>
      </w:pPr>
      <w:r>
        <w:rPr>
          <w:szCs w:val="24"/>
        </w:rPr>
        <w:t>Tangerang Selatan, 1</w:t>
      </w:r>
      <w:r w:rsidRPr="0040000F">
        <w:rPr>
          <w:szCs w:val="24"/>
        </w:rPr>
        <w:t xml:space="preserve"> </w:t>
      </w:r>
      <w:r>
        <w:rPr>
          <w:szCs w:val="24"/>
        </w:rPr>
        <w:t>Agustus 2019</w:t>
      </w:r>
      <w:r w:rsidRPr="0040000F">
        <w:rPr>
          <w:szCs w:val="24"/>
        </w:rPr>
        <w:br/>
      </w:r>
    </w:p>
    <w:p w:rsidR="00F1285A" w:rsidRPr="0040000F" w:rsidRDefault="00F1285A" w:rsidP="00F1285A">
      <w:pPr>
        <w:pStyle w:val="ListParagraph"/>
        <w:spacing w:after="0" w:line="360" w:lineRule="auto"/>
        <w:ind w:left="4395"/>
        <w:jc w:val="center"/>
        <w:rPr>
          <w:szCs w:val="24"/>
        </w:rPr>
      </w:pPr>
      <w:r>
        <w:rPr>
          <w:szCs w:val="24"/>
        </w:rPr>
        <w:br/>
        <w:t xml:space="preserve"> Penulis</w:t>
      </w:r>
    </w:p>
    <w:p w:rsidR="00F1285A" w:rsidRPr="00F1285A" w:rsidRDefault="00F1285A" w:rsidP="00F1285A"/>
    <w:p w:rsidR="001F37B6" w:rsidRPr="00BC7952" w:rsidRDefault="001F37B6" w:rsidP="008F2A75">
      <w:pPr>
        <w:spacing w:after="0" w:line="240" w:lineRule="auto"/>
      </w:pPr>
    </w:p>
    <w:p w:rsidR="00465C13" w:rsidRPr="00BC7952" w:rsidRDefault="00465C13" w:rsidP="008F2A75">
      <w:pPr>
        <w:spacing w:after="0" w:line="240" w:lineRule="auto"/>
        <w:rPr>
          <w:rFonts w:eastAsia="Times New Roman"/>
          <w:b/>
          <w:bCs/>
          <w:sz w:val="28"/>
          <w:szCs w:val="28"/>
        </w:rPr>
      </w:pPr>
      <w:r w:rsidRPr="00BC7952">
        <w:br w:type="page"/>
      </w:r>
    </w:p>
    <w:p w:rsidR="00EE2F2F" w:rsidRPr="00BC7952" w:rsidRDefault="00270129" w:rsidP="00F1285A">
      <w:pPr>
        <w:pStyle w:val="Heading1"/>
        <w:rPr>
          <w:sz w:val="24"/>
          <w:szCs w:val="24"/>
        </w:rPr>
      </w:pPr>
      <w:bookmarkStart w:id="5" w:name="_Toc24808223"/>
      <w:r w:rsidRPr="00BC7952">
        <w:lastRenderedPageBreak/>
        <w:t>DAFTAR ISI</w:t>
      </w:r>
      <w:bookmarkEnd w:id="5"/>
    </w:p>
    <w:sdt>
      <w:sdtPr>
        <w:rPr>
          <w:rFonts w:eastAsia="Calibri"/>
          <w:b w:val="0"/>
          <w:noProof w:val="0"/>
          <w:szCs w:val="22"/>
        </w:rPr>
        <w:id w:val="1229421427"/>
        <w:docPartObj>
          <w:docPartGallery w:val="Table of Contents"/>
          <w:docPartUnique/>
        </w:docPartObj>
      </w:sdtPr>
      <w:sdtEndPr>
        <w:rPr>
          <w:bCs/>
        </w:rPr>
      </w:sdtEndPr>
      <w:sdtContent>
        <w:p w:rsidR="0010232A" w:rsidRDefault="00862003">
          <w:pPr>
            <w:pStyle w:val="TOC1"/>
            <w:rPr>
              <w:rFonts w:asciiTheme="minorHAnsi" w:hAnsiTheme="minorHAnsi" w:cstheme="minorBidi"/>
              <w:b w:val="0"/>
              <w:sz w:val="22"/>
              <w:szCs w:val="22"/>
            </w:rPr>
          </w:pPr>
          <w:r w:rsidRPr="00BC7952">
            <w:fldChar w:fldCharType="begin"/>
          </w:r>
          <w:r w:rsidRPr="00BC7952">
            <w:instrText xml:space="preserve"> TOC \o "1-3" \h \z \u </w:instrText>
          </w:r>
          <w:r w:rsidRPr="00BC7952">
            <w:fldChar w:fldCharType="separate"/>
          </w:r>
          <w:hyperlink w:anchor="_Toc24808219" w:history="1">
            <w:r w:rsidR="0010232A" w:rsidRPr="007C6F19">
              <w:rPr>
                <w:rStyle w:val="Hyperlink"/>
              </w:rPr>
              <w:t>HALAMAN MOTTO AND PERSEMBAHAN</w:t>
            </w:r>
            <w:r w:rsidR="0010232A">
              <w:rPr>
                <w:webHidden/>
              </w:rPr>
              <w:tab/>
            </w:r>
            <w:r w:rsidR="0010232A">
              <w:rPr>
                <w:webHidden/>
              </w:rPr>
              <w:fldChar w:fldCharType="begin"/>
            </w:r>
            <w:r w:rsidR="0010232A">
              <w:rPr>
                <w:webHidden/>
              </w:rPr>
              <w:instrText xml:space="preserve"> PAGEREF _Toc24808219 \h </w:instrText>
            </w:r>
            <w:r w:rsidR="0010232A">
              <w:rPr>
                <w:webHidden/>
              </w:rPr>
            </w:r>
            <w:r w:rsidR="0010232A">
              <w:rPr>
                <w:webHidden/>
              </w:rPr>
              <w:fldChar w:fldCharType="separate"/>
            </w:r>
            <w:r w:rsidR="0010232A">
              <w:rPr>
                <w:webHidden/>
              </w:rPr>
              <w:t>ii</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0" w:history="1">
            <w:r w:rsidR="0010232A" w:rsidRPr="007C6F19">
              <w:rPr>
                <w:rStyle w:val="Hyperlink"/>
              </w:rPr>
              <w:t>HALAMAN PERSETUJUAN</w:t>
            </w:r>
            <w:r w:rsidR="0010232A">
              <w:rPr>
                <w:webHidden/>
              </w:rPr>
              <w:tab/>
            </w:r>
            <w:r w:rsidR="0010232A">
              <w:rPr>
                <w:webHidden/>
              </w:rPr>
              <w:fldChar w:fldCharType="begin"/>
            </w:r>
            <w:r w:rsidR="0010232A">
              <w:rPr>
                <w:webHidden/>
              </w:rPr>
              <w:instrText xml:space="preserve"> PAGEREF _Toc24808220 \h </w:instrText>
            </w:r>
            <w:r w:rsidR="0010232A">
              <w:rPr>
                <w:webHidden/>
              </w:rPr>
            </w:r>
            <w:r w:rsidR="0010232A">
              <w:rPr>
                <w:webHidden/>
              </w:rPr>
              <w:fldChar w:fldCharType="separate"/>
            </w:r>
            <w:r w:rsidR="0010232A">
              <w:rPr>
                <w:webHidden/>
              </w:rPr>
              <w:t>iii</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1" w:history="1">
            <w:r w:rsidR="0010232A" w:rsidRPr="007C6F19">
              <w:rPr>
                <w:rStyle w:val="Hyperlink"/>
              </w:rPr>
              <w:t>HALAMAN PENGESAHAN</w:t>
            </w:r>
            <w:r w:rsidR="0010232A">
              <w:rPr>
                <w:webHidden/>
              </w:rPr>
              <w:tab/>
            </w:r>
            <w:r w:rsidR="0010232A">
              <w:rPr>
                <w:webHidden/>
              </w:rPr>
              <w:fldChar w:fldCharType="begin"/>
            </w:r>
            <w:r w:rsidR="0010232A">
              <w:rPr>
                <w:webHidden/>
              </w:rPr>
              <w:instrText xml:space="preserve"> PAGEREF _Toc24808221 \h </w:instrText>
            </w:r>
            <w:r w:rsidR="0010232A">
              <w:rPr>
                <w:webHidden/>
              </w:rPr>
            </w:r>
            <w:r w:rsidR="0010232A">
              <w:rPr>
                <w:webHidden/>
              </w:rPr>
              <w:fldChar w:fldCharType="separate"/>
            </w:r>
            <w:r w:rsidR="0010232A">
              <w:rPr>
                <w:webHidden/>
              </w:rPr>
              <w:t>iv</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2" w:history="1">
            <w:r w:rsidR="0010232A" w:rsidRPr="007C6F19">
              <w:rPr>
                <w:rStyle w:val="Hyperlink"/>
              </w:rPr>
              <w:t>KATA PENGANTAR</w:t>
            </w:r>
            <w:r w:rsidR="0010232A">
              <w:rPr>
                <w:webHidden/>
              </w:rPr>
              <w:tab/>
            </w:r>
            <w:r w:rsidR="0010232A">
              <w:rPr>
                <w:webHidden/>
              </w:rPr>
              <w:fldChar w:fldCharType="begin"/>
            </w:r>
            <w:r w:rsidR="0010232A">
              <w:rPr>
                <w:webHidden/>
              </w:rPr>
              <w:instrText xml:space="preserve"> PAGEREF _Toc24808222 \h </w:instrText>
            </w:r>
            <w:r w:rsidR="0010232A">
              <w:rPr>
                <w:webHidden/>
              </w:rPr>
            </w:r>
            <w:r w:rsidR="0010232A">
              <w:rPr>
                <w:webHidden/>
              </w:rPr>
              <w:fldChar w:fldCharType="separate"/>
            </w:r>
            <w:r w:rsidR="0010232A">
              <w:rPr>
                <w:webHidden/>
              </w:rPr>
              <w:t>v</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3" w:history="1">
            <w:r w:rsidR="0010232A" w:rsidRPr="007C6F19">
              <w:rPr>
                <w:rStyle w:val="Hyperlink"/>
              </w:rPr>
              <w:t>DAFTAR ISI</w:t>
            </w:r>
            <w:r w:rsidR="0010232A">
              <w:rPr>
                <w:webHidden/>
              </w:rPr>
              <w:tab/>
            </w:r>
            <w:r w:rsidR="0010232A">
              <w:rPr>
                <w:webHidden/>
              </w:rPr>
              <w:fldChar w:fldCharType="begin"/>
            </w:r>
            <w:r w:rsidR="0010232A">
              <w:rPr>
                <w:webHidden/>
              </w:rPr>
              <w:instrText xml:space="preserve"> PAGEREF _Toc24808223 \h </w:instrText>
            </w:r>
            <w:r w:rsidR="0010232A">
              <w:rPr>
                <w:webHidden/>
              </w:rPr>
            </w:r>
            <w:r w:rsidR="0010232A">
              <w:rPr>
                <w:webHidden/>
              </w:rPr>
              <w:fldChar w:fldCharType="separate"/>
            </w:r>
            <w:r w:rsidR="0010232A">
              <w:rPr>
                <w:webHidden/>
              </w:rPr>
              <w:t>vii</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4" w:history="1">
            <w:r w:rsidR="0010232A" w:rsidRPr="007C6F19">
              <w:rPr>
                <w:rStyle w:val="Hyperlink"/>
              </w:rPr>
              <w:t>DAFTAR TABEL</w:t>
            </w:r>
            <w:r w:rsidR="0010232A">
              <w:rPr>
                <w:webHidden/>
              </w:rPr>
              <w:tab/>
            </w:r>
            <w:r w:rsidR="0010232A">
              <w:rPr>
                <w:webHidden/>
              </w:rPr>
              <w:fldChar w:fldCharType="begin"/>
            </w:r>
            <w:r w:rsidR="0010232A">
              <w:rPr>
                <w:webHidden/>
              </w:rPr>
              <w:instrText xml:space="preserve"> PAGEREF _Toc24808224 \h </w:instrText>
            </w:r>
            <w:r w:rsidR="0010232A">
              <w:rPr>
                <w:webHidden/>
              </w:rPr>
            </w:r>
            <w:r w:rsidR="0010232A">
              <w:rPr>
                <w:webHidden/>
              </w:rPr>
              <w:fldChar w:fldCharType="separate"/>
            </w:r>
            <w:r w:rsidR="0010232A">
              <w:rPr>
                <w:webHidden/>
              </w:rPr>
              <w:t>ix</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5" w:history="1">
            <w:r w:rsidR="0010232A" w:rsidRPr="007C6F19">
              <w:rPr>
                <w:rStyle w:val="Hyperlink"/>
              </w:rPr>
              <w:t>DAFTAR GAMBAR</w:t>
            </w:r>
            <w:r w:rsidR="0010232A">
              <w:rPr>
                <w:webHidden/>
              </w:rPr>
              <w:tab/>
            </w:r>
            <w:r w:rsidR="0010232A">
              <w:rPr>
                <w:webHidden/>
              </w:rPr>
              <w:fldChar w:fldCharType="begin"/>
            </w:r>
            <w:r w:rsidR="0010232A">
              <w:rPr>
                <w:webHidden/>
              </w:rPr>
              <w:instrText xml:space="preserve"> PAGEREF _Toc24808225 \h </w:instrText>
            </w:r>
            <w:r w:rsidR="0010232A">
              <w:rPr>
                <w:webHidden/>
              </w:rPr>
            </w:r>
            <w:r w:rsidR="0010232A">
              <w:rPr>
                <w:webHidden/>
              </w:rPr>
              <w:fldChar w:fldCharType="separate"/>
            </w:r>
            <w:r w:rsidR="0010232A">
              <w:rPr>
                <w:webHidden/>
              </w:rPr>
              <w:t>ix</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6" w:history="1">
            <w:r w:rsidR="0010232A" w:rsidRPr="007C6F19">
              <w:rPr>
                <w:rStyle w:val="Hyperlink"/>
              </w:rPr>
              <w:t>DAFTAR LAMPIRAN</w:t>
            </w:r>
            <w:r w:rsidR="0010232A">
              <w:rPr>
                <w:webHidden/>
              </w:rPr>
              <w:tab/>
            </w:r>
            <w:r w:rsidR="0010232A">
              <w:rPr>
                <w:webHidden/>
              </w:rPr>
              <w:fldChar w:fldCharType="begin"/>
            </w:r>
            <w:r w:rsidR="0010232A">
              <w:rPr>
                <w:webHidden/>
              </w:rPr>
              <w:instrText xml:space="preserve"> PAGEREF _Toc24808226 \h </w:instrText>
            </w:r>
            <w:r w:rsidR="0010232A">
              <w:rPr>
                <w:webHidden/>
              </w:rPr>
            </w:r>
            <w:r w:rsidR="0010232A">
              <w:rPr>
                <w:webHidden/>
              </w:rPr>
              <w:fldChar w:fldCharType="separate"/>
            </w:r>
            <w:r w:rsidR="0010232A">
              <w:rPr>
                <w:webHidden/>
              </w:rPr>
              <w:t>xi</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7" w:history="1">
            <w:r w:rsidR="0010232A" w:rsidRPr="007C6F19">
              <w:rPr>
                <w:rStyle w:val="Hyperlink"/>
              </w:rPr>
              <w:t>INTISARI</w:t>
            </w:r>
            <w:r w:rsidR="0010232A">
              <w:rPr>
                <w:webHidden/>
              </w:rPr>
              <w:tab/>
            </w:r>
            <w:r w:rsidR="0010232A">
              <w:rPr>
                <w:webHidden/>
              </w:rPr>
              <w:fldChar w:fldCharType="begin"/>
            </w:r>
            <w:r w:rsidR="0010232A">
              <w:rPr>
                <w:webHidden/>
              </w:rPr>
              <w:instrText xml:space="preserve"> PAGEREF _Toc24808227 \h </w:instrText>
            </w:r>
            <w:r w:rsidR="0010232A">
              <w:rPr>
                <w:webHidden/>
              </w:rPr>
            </w:r>
            <w:r w:rsidR="0010232A">
              <w:rPr>
                <w:webHidden/>
              </w:rPr>
              <w:fldChar w:fldCharType="separate"/>
            </w:r>
            <w:r w:rsidR="0010232A">
              <w:rPr>
                <w:webHidden/>
              </w:rPr>
              <w:t>xii</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8" w:history="1">
            <w:r w:rsidR="0010232A" w:rsidRPr="007C6F19">
              <w:rPr>
                <w:rStyle w:val="Hyperlink"/>
              </w:rPr>
              <w:t>ABSTRACT</w:t>
            </w:r>
            <w:r w:rsidR="0010232A">
              <w:rPr>
                <w:webHidden/>
              </w:rPr>
              <w:tab/>
            </w:r>
            <w:r w:rsidR="0010232A">
              <w:rPr>
                <w:webHidden/>
              </w:rPr>
              <w:fldChar w:fldCharType="begin"/>
            </w:r>
            <w:r w:rsidR="0010232A">
              <w:rPr>
                <w:webHidden/>
              </w:rPr>
              <w:instrText xml:space="preserve"> PAGEREF _Toc24808228 \h </w:instrText>
            </w:r>
            <w:r w:rsidR="0010232A">
              <w:rPr>
                <w:webHidden/>
              </w:rPr>
            </w:r>
            <w:r w:rsidR="0010232A">
              <w:rPr>
                <w:webHidden/>
              </w:rPr>
              <w:fldChar w:fldCharType="separate"/>
            </w:r>
            <w:r w:rsidR="0010232A">
              <w:rPr>
                <w:webHidden/>
              </w:rPr>
              <w:t>xii</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29" w:history="1">
            <w:r w:rsidR="0010232A" w:rsidRPr="007C6F19">
              <w:rPr>
                <w:rStyle w:val="Hyperlink"/>
                <w:rFonts w:eastAsia="Times New Roman"/>
                <w:bCs/>
              </w:rPr>
              <w:t>BAB I  PENDAHULUAN</w:t>
            </w:r>
            <w:r w:rsidR="0010232A">
              <w:rPr>
                <w:webHidden/>
              </w:rPr>
              <w:tab/>
            </w:r>
            <w:r w:rsidR="0010232A">
              <w:rPr>
                <w:webHidden/>
              </w:rPr>
              <w:fldChar w:fldCharType="begin"/>
            </w:r>
            <w:r w:rsidR="0010232A">
              <w:rPr>
                <w:webHidden/>
              </w:rPr>
              <w:instrText xml:space="preserve"> PAGEREF _Toc24808229 \h </w:instrText>
            </w:r>
            <w:r w:rsidR="0010232A">
              <w:rPr>
                <w:webHidden/>
              </w:rPr>
            </w:r>
            <w:r w:rsidR="0010232A">
              <w:rPr>
                <w:webHidden/>
              </w:rPr>
              <w:fldChar w:fldCharType="separate"/>
            </w:r>
            <w:r w:rsidR="0010232A">
              <w:rPr>
                <w:webHidden/>
              </w:rPr>
              <w:t>1</w:t>
            </w:r>
            <w:r w:rsidR="0010232A">
              <w:rPr>
                <w:webHidden/>
              </w:rPr>
              <w:fldChar w:fldCharType="end"/>
            </w:r>
          </w:hyperlink>
        </w:p>
        <w:p w:rsidR="0010232A" w:rsidRDefault="001F5885">
          <w:pPr>
            <w:pStyle w:val="TOC2"/>
            <w:rPr>
              <w:rFonts w:cstheme="minorBidi"/>
              <w:noProof/>
            </w:rPr>
          </w:pPr>
          <w:hyperlink w:anchor="_Toc24808230" w:history="1">
            <w:r w:rsidR="0010232A" w:rsidRPr="007C6F19">
              <w:rPr>
                <w:rStyle w:val="Hyperlink"/>
                <w:noProof/>
              </w:rPr>
              <w:t>1.1</w:t>
            </w:r>
            <w:r w:rsidR="0010232A">
              <w:rPr>
                <w:rFonts w:cstheme="minorBidi"/>
                <w:noProof/>
              </w:rPr>
              <w:tab/>
            </w:r>
            <w:r w:rsidR="0010232A" w:rsidRPr="007C6F19">
              <w:rPr>
                <w:rStyle w:val="Hyperlink"/>
                <w:noProof/>
              </w:rPr>
              <w:t>Latar Belakang Masalah</w:t>
            </w:r>
            <w:r w:rsidR="0010232A">
              <w:rPr>
                <w:noProof/>
                <w:webHidden/>
              </w:rPr>
              <w:tab/>
            </w:r>
            <w:r w:rsidR="0010232A">
              <w:rPr>
                <w:noProof/>
                <w:webHidden/>
              </w:rPr>
              <w:fldChar w:fldCharType="begin"/>
            </w:r>
            <w:r w:rsidR="0010232A">
              <w:rPr>
                <w:noProof/>
                <w:webHidden/>
              </w:rPr>
              <w:instrText xml:space="preserve"> PAGEREF _Toc24808230 \h </w:instrText>
            </w:r>
            <w:r w:rsidR="0010232A">
              <w:rPr>
                <w:noProof/>
                <w:webHidden/>
              </w:rPr>
            </w:r>
            <w:r w:rsidR="0010232A">
              <w:rPr>
                <w:noProof/>
                <w:webHidden/>
              </w:rPr>
              <w:fldChar w:fldCharType="separate"/>
            </w:r>
            <w:r w:rsidR="0010232A">
              <w:rPr>
                <w:noProof/>
                <w:webHidden/>
              </w:rPr>
              <w:t>1</w:t>
            </w:r>
            <w:r w:rsidR="0010232A">
              <w:rPr>
                <w:noProof/>
                <w:webHidden/>
              </w:rPr>
              <w:fldChar w:fldCharType="end"/>
            </w:r>
          </w:hyperlink>
        </w:p>
        <w:p w:rsidR="0010232A" w:rsidRDefault="001F5885">
          <w:pPr>
            <w:pStyle w:val="TOC2"/>
            <w:rPr>
              <w:rFonts w:cstheme="minorBidi"/>
              <w:noProof/>
            </w:rPr>
          </w:pPr>
          <w:hyperlink w:anchor="_Toc24808231" w:history="1">
            <w:r w:rsidR="0010232A" w:rsidRPr="007C6F19">
              <w:rPr>
                <w:rStyle w:val="Hyperlink"/>
                <w:noProof/>
              </w:rPr>
              <w:t>1.2</w:t>
            </w:r>
            <w:r w:rsidR="0010232A">
              <w:rPr>
                <w:rFonts w:cstheme="minorBidi"/>
                <w:noProof/>
              </w:rPr>
              <w:tab/>
            </w:r>
            <w:r w:rsidR="0010232A" w:rsidRPr="007C6F19">
              <w:rPr>
                <w:rStyle w:val="Hyperlink"/>
                <w:noProof/>
              </w:rPr>
              <w:t>Rumusan Masalah</w:t>
            </w:r>
            <w:r w:rsidR="0010232A">
              <w:rPr>
                <w:noProof/>
                <w:webHidden/>
              </w:rPr>
              <w:tab/>
            </w:r>
            <w:r w:rsidR="0010232A">
              <w:rPr>
                <w:noProof/>
                <w:webHidden/>
              </w:rPr>
              <w:fldChar w:fldCharType="begin"/>
            </w:r>
            <w:r w:rsidR="0010232A">
              <w:rPr>
                <w:noProof/>
                <w:webHidden/>
              </w:rPr>
              <w:instrText xml:space="preserve"> PAGEREF _Toc24808231 \h </w:instrText>
            </w:r>
            <w:r w:rsidR="0010232A">
              <w:rPr>
                <w:noProof/>
                <w:webHidden/>
              </w:rPr>
            </w:r>
            <w:r w:rsidR="0010232A">
              <w:rPr>
                <w:noProof/>
                <w:webHidden/>
              </w:rPr>
              <w:fldChar w:fldCharType="separate"/>
            </w:r>
            <w:r w:rsidR="0010232A">
              <w:rPr>
                <w:noProof/>
                <w:webHidden/>
              </w:rPr>
              <w:t>3</w:t>
            </w:r>
            <w:r w:rsidR="0010232A">
              <w:rPr>
                <w:noProof/>
                <w:webHidden/>
              </w:rPr>
              <w:fldChar w:fldCharType="end"/>
            </w:r>
          </w:hyperlink>
        </w:p>
        <w:p w:rsidR="0010232A" w:rsidRDefault="001F5885">
          <w:pPr>
            <w:pStyle w:val="TOC2"/>
            <w:rPr>
              <w:rFonts w:cstheme="minorBidi"/>
              <w:noProof/>
            </w:rPr>
          </w:pPr>
          <w:hyperlink w:anchor="_Toc24808232" w:history="1">
            <w:r w:rsidR="0010232A" w:rsidRPr="007C6F19">
              <w:rPr>
                <w:rStyle w:val="Hyperlink"/>
                <w:noProof/>
              </w:rPr>
              <w:t>1.3</w:t>
            </w:r>
            <w:r w:rsidR="0010232A">
              <w:rPr>
                <w:rFonts w:cstheme="minorBidi"/>
                <w:noProof/>
              </w:rPr>
              <w:tab/>
            </w:r>
            <w:r w:rsidR="0010232A" w:rsidRPr="007C6F19">
              <w:rPr>
                <w:rStyle w:val="Hyperlink"/>
                <w:noProof/>
              </w:rPr>
              <w:t>Tujuan Penelitian</w:t>
            </w:r>
            <w:r w:rsidR="0010232A">
              <w:rPr>
                <w:noProof/>
                <w:webHidden/>
              </w:rPr>
              <w:tab/>
            </w:r>
            <w:r w:rsidR="0010232A">
              <w:rPr>
                <w:noProof/>
                <w:webHidden/>
              </w:rPr>
              <w:fldChar w:fldCharType="begin"/>
            </w:r>
            <w:r w:rsidR="0010232A">
              <w:rPr>
                <w:noProof/>
                <w:webHidden/>
              </w:rPr>
              <w:instrText xml:space="preserve"> PAGEREF _Toc24808232 \h </w:instrText>
            </w:r>
            <w:r w:rsidR="0010232A">
              <w:rPr>
                <w:noProof/>
                <w:webHidden/>
              </w:rPr>
            </w:r>
            <w:r w:rsidR="0010232A">
              <w:rPr>
                <w:noProof/>
                <w:webHidden/>
              </w:rPr>
              <w:fldChar w:fldCharType="separate"/>
            </w:r>
            <w:r w:rsidR="0010232A">
              <w:rPr>
                <w:noProof/>
                <w:webHidden/>
              </w:rPr>
              <w:t>3</w:t>
            </w:r>
            <w:r w:rsidR="0010232A">
              <w:rPr>
                <w:noProof/>
                <w:webHidden/>
              </w:rPr>
              <w:fldChar w:fldCharType="end"/>
            </w:r>
          </w:hyperlink>
        </w:p>
        <w:p w:rsidR="0010232A" w:rsidRDefault="001F5885">
          <w:pPr>
            <w:pStyle w:val="TOC2"/>
            <w:rPr>
              <w:rFonts w:cstheme="minorBidi"/>
              <w:noProof/>
            </w:rPr>
          </w:pPr>
          <w:hyperlink w:anchor="_Toc24808233" w:history="1">
            <w:r w:rsidR="0010232A" w:rsidRPr="007C6F19">
              <w:rPr>
                <w:rStyle w:val="Hyperlink"/>
                <w:noProof/>
              </w:rPr>
              <w:t>1.4</w:t>
            </w:r>
            <w:r w:rsidR="0010232A">
              <w:rPr>
                <w:rFonts w:cstheme="minorBidi"/>
                <w:noProof/>
              </w:rPr>
              <w:tab/>
            </w:r>
            <w:r w:rsidR="0010232A" w:rsidRPr="007C6F19">
              <w:rPr>
                <w:rStyle w:val="Hyperlink"/>
                <w:noProof/>
              </w:rPr>
              <w:t>Batasan Masalah</w:t>
            </w:r>
            <w:r w:rsidR="0010232A">
              <w:rPr>
                <w:noProof/>
                <w:webHidden/>
              </w:rPr>
              <w:tab/>
            </w:r>
            <w:r w:rsidR="0010232A">
              <w:rPr>
                <w:noProof/>
                <w:webHidden/>
              </w:rPr>
              <w:fldChar w:fldCharType="begin"/>
            </w:r>
            <w:r w:rsidR="0010232A">
              <w:rPr>
                <w:noProof/>
                <w:webHidden/>
              </w:rPr>
              <w:instrText xml:space="preserve"> PAGEREF _Toc24808233 \h </w:instrText>
            </w:r>
            <w:r w:rsidR="0010232A">
              <w:rPr>
                <w:noProof/>
                <w:webHidden/>
              </w:rPr>
            </w:r>
            <w:r w:rsidR="0010232A">
              <w:rPr>
                <w:noProof/>
                <w:webHidden/>
              </w:rPr>
              <w:fldChar w:fldCharType="separate"/>
            </w:r>
            <w:r w:rsidR="0010232A">
              <w:rPr>
                <w:noProof/>
                <w:webHidden/>
              </w:rPr>
              <w:t>3</w:t>
            </w:r>
            <w:r w:rsidR="0010232A">
              <w:rPr>
                <w:noProof/>
                <w:webHidden/>
              </w:rPr>
              <w:fldChar w:fldCharType="end"/>
            </w:r>
          </w:hyperlink>
        </w:p>
        <w:p w:rsidR="0010232A" w:rsidRDefault="001F5885">
          <w:pPr>
            <w:pStyle w:val="TOC2"/>
            <w:rPr>
              <w:rFonts w:cstheme="minorBidi"/>
              <w:noProof/>
            </w:rPr>
          </w:pPr>
          <w:hyperlink w:anchor="_Toc24808234" w:history="1">
            <w:r w:rsidR="0010232A" w:rsidRPr="007C6F19">
              <w:rPr>
                <w:rStyle w:val="Hyperlink"/>
                <w:noProof/>
              </w:rPr>
              <w:t>1.5</w:t>
            </w:r>
            <w:r w:rsidR="0010232A">
              <w:rPr>
                <w:rFonts w:cstheme="minorBidi"/>
                <w:noProof/>
              </w:rPr>
              <w:tab/>
            </w:r>
            <w:r w:rsidR="0010232A" w:rsidRPr="007C6F19">
              <w:rPr>
                <w:rStyle w:val="Hyperlink"/>
                <w:noProof/>
              </w:rPr>
              <w:t>Manfaat Penelitian</w:t>
            </w:r>
            <w:r w:rsidR="0010232A">
              <w:rPr>
                <w:noProof/>
                <w:webHidden/>
              </w:rPr>
              <w:tab/>
            </w:r>
            <w:r w:rsidR="0010232A">
              <w:rPr>
                <w:noProof/>
                <w:webHidden/>
              </w:rPr>
              <w:fldChar w:fldCharType="begin"/>
            </w:r>
            <w:r w:rsidR="0010232A">
              <w:rPr>
                <w:noProof/>
                <w:webHidden/>
              </w:rPr>
              <w:instrText xml:space="preserve"> PAGEREF _Toc24808234 \h </w:instrText>
            </w:r>
            <w:r w:rsidR="0010232A">
              <w:rPr>
                <w:noProof/>
                <w:webHidden/>
              </w:rPr>
            </w:r>
            <w:r w:rsidR="0010232A">
              <w:rPr>
                <w:noProof/>
                <w:webHidden/>
              </w:rPr>
              <w:fldChar w:fldCharType="separate"/>
            </w:r>
            <w:r w:rsidR="0010232A">
              <w:rPr>
                <w:noProof/>
                <w:webHidden/>
              </w:rPr>
              <w:t>4</w:t>
            </w:r>
            <w:r w:rsidR="0010232A">
              <w:rPr>
                <w:noProof/>
                <w:webHidden/>
              </w:rPr>
              <w:fldChar w:fldCharType="end"/>
            </w:r>
          </w:hyperlink>
        </w:p>
        <w:p w:rsidR="0010232A" w:rsidRDefault="001F5885">
          <w:pPr>
            <w:pStyle w:val="TOC2"/>
            <w:rPr>
              <w:rFonts w:cstheme="minorBidi"/>
              <w:noProof/>
            </w:rPr>
          </w:pPr>
          <w:hyperlink w:anchor="_Toc24808235" w:history="1">
            <w:r w:rsidR="0010232A" w:rsidRPr="007C6F19">
              <w:rPr>
                <w:rStyle w:val="Hyperlink"/>
                <w:noProof/>
              </w:rPr>
              <w:t>1.6</w:t>
            </w:r>
            <w:r w:rsidR="0010232A">
              <w:rPr>
                <w:rFonts w:cstheme="minorBidi"/>
                <w:noProof/>
              </w:rPr>
              <w:tab/>
            </w:r>
            <w:r w:rsidR="0010232A" w:rsidRPr="007C6F19">
              <w:rPr>
                <w:rStyle w:val="Hyperlink"/>
                <w:noProof/>
              </w:rPr>
              <w:t>Metodologi Penelitian</w:t>
            </w:r>
            <w:r w:rsidR="0010232A">
              <w:rPr>
                <w:noProof/>
                <w:webHidden/>
              </w:rPr>
              <w:tab/>
            </w:r>
            <w:r w:rsidR="0010232A">
              <w:rPr>
                <w:noProof/>
                <w:webHidden/>
              </w:rPr>
              <w:fldChar w:fldCharType="begin"/>
            </w:r>
            <w:r w:rsidR="0010232A">
              <w:rPr>
                <w:noProof/>
                <w:webHidden/>
              </w:rPr>
              <w:instrText xml:space="preserve"> PAGEREF _Toc24808235 \h </w:instrText>
            </w:r>
            <w:r w:rsidR="0010232A">
              <w:rPr>
                <w:noProof/>
                <w:webHidden/>
              </w:rPr>
            </w:r>
            <w:r w:rsidR="0010232A">
              <w:rPr>
                <w:noProof/>
                <w:webHidden/>
              </w:rPr>
              <w:fldChar w:fldCharType="separate"/>
            </w:r>
            <w:r w:rsidR="0010232A">
              <w:rPr>
                <w:noProof/>
                <w:webHidden/>
              </w:rPr>
              <w:t>4</w:t>
            </w:r>
            <w:r w:rsidR="0010232A">
              <w:rPr>
                <w:noProof/>
                <w:webHidden/>
              </w:rPr>
              <w:fldChar w:fldCharType="end"/>
            </w:r>
          </w:hyperlink>
        </w:p>
        <w:p w:rsidR="0010232A" w:rsidRDefault="001F5885">
          <w:pPr>
            <w:pStyle w:val="TOC2"/>
            <w:rPr>
              <w:rFonts w:cstheme="minorBidi"/>
              <w:noProof/>
            </w:rPr>
          </w:pPr>
          <w:hyperlink w:anchor="_Toc24808236" w:history="1">
            <w:r w:rsidR="0010232A" w:rsidRPr="007C6F19">
              <w:rPr>
                <w:rStyle w:val="Hyperlink"/>
                <w:noProof/>
              </w:rPr>
              <w:t>1.7</w:t>
            </w:r>
            <w:r w:rsidR="0010232A">
              <w:rPr>
                <w:rFonts w:cstheme="minorBidi"/>
                <w:noProof/>
              </w:rPr>
              <w:tab/>
            </w:r>
            <w:r w:rsidR="0010232A" w:rsidRPr="007C6F19">
              <w:rPr>
                <w:rStyle w:val="Hyperlink"/>
                <w:noProof/>
              </w:rPr>
              <w:t>Sistematika Penulisan</w:t>
            </w:r>
            <w:r w:rsidR="0010232A">
              <w:rPr>
                <w:noProof/>
                <w:webHidden/>
              </w:rPr>
              <w:tab/>
            </w:r>
            <w:r w:rsidR="0010232A">
              <w:rPr>
                <w:noProof/>
                <w:webHidden/>
              </w:rPr>
              <w:fldChar w:fldCharType="begin"/>
            </w:r>
            <w:r w:rsidR="0010232A">
              <w:rPr>
                <w:noProof/>
                <w:webHidden/>
              </w:rPr>
              <w:instrText xml:space="preserve"> PAGEREF _Toc24808236 \h </w:instrText>
            </w:r>
            <w:r w:rsidR="0010232A">
              <w:rPr>
                <w:noProof/>
                <w:webHidden/>
              </w:rPr>
            </w:r>
            <w:r w:rsidR="0010232A">
              <w:rPr>
                <w:noProof/>
                <w:webHidden/>
              </w:rPr>
              <w:fldChar w:fldCharType="separate"/>
            </w:r>
            <w:r w:rsidR="0010232A">
              <w:rPr>
                <w:noProof/>
                <w:webHidden/>
              </w:rPr>
              <w:t>4</w:t>
            </w:r>
            <w:r w:rsidR="0010232A">
              <w:rPr>
                <w:noProof/>
                <w:webHidden/>
              </w:rPr>
              <w:fldChar w:fldCharType="end"/>
            </w:r>
          </w:hyperlink>
        </w:p>
        <w:p w:rsidR="0010232A" w:rsidRDefault="001F5885">
          <w:pPr>
            <w:pStyle w:val="TOC1"/>
            <w:rPr>
              <w:rFonts w:asciiTheme="minorHAnsi" w:hAnsiTheme="minorHAnsi" w:cstheme="minorBidi"/>
              <w:b w:val="0"/>
              <w:sz w:val="22"/>
              <w:szCs w:val="22"/>
            </w:rPr>
          </w:pPr>
          <w:hyperlink w:anchor="_Toc24808237" w:history="1">
            <w:r w:rsidR="0010232A" w:rsidRPr="007C6F19">
              <w:rPr>
                <w:rStyle w:val="Hyperlink"/>
                <w:rFonts w:eastAsia="Times New Roman"/>
                <w:bCs/>
              </w:rPr>
              <w:t>BAB II  KAJIAN PUSTAKA</w:t>
            </w:r>
            <w:r w:rsidR="0010232A">
              <w:rPr>
                <w:webHidden/>
              </w:rPr>
              <w:tab/>
            </w:r>
            <w:r w:rsidR="0010232A">
              <w:rPr>
                <w:webHidden/>
              </w:rPr>
              <w:fldChar w:fldCharType="begin"/>
            </w:r>
            <w:r w:rsidR="0010232A">
              <w:rPr>
                <w:webHidden/>
              </w:rPr>
              <w:instrText xml:space="preserve"> PAGEREF _Toc24808237 \h </w:instrText>
            </w:r>
            <w:r w:rsidR="0010232A">
              <w:rPr>
                <w:webHidden/>
              </w:rPr>
            </w:r>
            <w:r w:rsidR="0010232A">
              <w:rPr>
                <w:webHidden/>
              </w:rPr>
              <w:fldChar w:fldCharType="separate"/>
            </w:r>
            <w:r w:rsidR="0010232A">
              <w:rPr>
                <w:webHidden/>
              </w:rPr>
              <w:t>6</w:t>
            </w:r>
            <w:r w:rsidR="0010232A">
              <w:rPr>
                <w:webHidden/>
              </w:rPr>
              <w:fldChar w:fldCharType="end"/>
            </w:r>
          </w:hyperlink>
        </w:p>
        <w:p w:rsidR="0010232A" w:rsidRDefault="001F5885">
          <w:pPr>
            <w:pStyle w:val="TOC2"/>
            <w:rPr>
              <w:rFonts w:cstheme="minorBidi"/>
              <w:noProof/>
            </w:rPr>
          </w:pPr>
          <w:hyperlink w:anchor="_Toc24808238" w:history="1">
            <w:r w:rsidR="0010232A" w:rsidRPr="007C6F19">
              <w:rPr>
                <w:rStyle w:val="Hyperlink"/>
                <w:noProof/>
              </w:rPr>
              <w:t>2.1</w:t>
            </w:r>
            <w:r w:rsidR="0010232A">
              <w:rPr>
                <w:rFonts w:cstheme="minorBidi"/>
                <w:noProof/>
              </w:rPr>
              <w:tab/>
            </w:r>
            <w:r w:rsidR="0010232A" w:rsidRPr="007C6F19">
              <w:rPr>
                <w:rStyle w:val="Hyperlink"/>
                <w:noProof/>
              </w:rPr>
              <w:t>Tinjauan Pustaka</w:t>
            </w:r>
            <w:r w:rsidR="0010232A">
              <w:rPr>
                <w:noProof/>
                <w:webHidden/>
              </w:rPr>
              <w:tab/>
            </w:r>
            <w:r w:rsidR="0010232A">
              <w:rPr>
                <w:noProof/>
                <w:webHidden/>
              </w:rPr>
              <w:fldChar w:fldCharType="begin"/>
            </w:r>
            <w:r w:rsidR="0010232A">
              <w:rPr>
                <w:noProof/>
                <w:webHidden/>
              </w:rPr>
              <w:instrText xml:space="preserve"> PAGEREF _Toc24808238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39" w:history="1">
            <w:r w:rsidR="0010232A" w:rsidRPr="007C6F19">
              <w:rPr>
                <w:rStyle w:val="Hyperlink"/>
                <w:noProof/>
              </w:rPr>
              <w:t>2.2</w:t>
            </w:r>
            <w:r w:rsidR="0010232A">
              <w:rPr>
                <w:rFonts w:cstheme="minorBidi"/>
                <w:noProof/>
              </w:rPr>
              <w:tab/>
            </w:r>
            <w:r w:rsidR="0010232A" w:rsidRPr="007C6F19">
              <w:rPr>
                <w:rStyle w:val="Hyperlink"/>
                <w:noProof/>
              </w:rPr>
              <w:t>Banjir</w:t>
            </w:r>
            <w:r w:rsidR="0010232A">
              <w:rPr>
                <w:noProof/>
                <w:webHidden/>
              </w:rPr>
              <w:tab/>
            </w:r>
            <w:r w:rsidR="0010232A">
              <w:rPr>
                <w:noProof/>
                <w:webHidden/>
              </w:rPr>
              <w:fldChar w:fldCharType="begin"/>
            </w:r>
            <w:r w:rsidR="0010232A">
              <w:rPr>
                <w:noProof/>
                <w:webHidden/>
              </w:rPr>
              <w:instrText xml:space="preserve"> PAGEREF _Toc24808239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0" w:history="1">
            <w:r w:rsidR="0010232A" w:rsidRPr="007C6F19">
              <w:rPr>
                <w:rStyle w:val="Hyperlink"/>
                <w:noProof/>
              </w:rPr>
              <w:t>2.3</w:t>
            </w:r>
            <w:r w:rsidR="0010232A">
              <w:rPr>
                <w:rFonts w:cstheme="minorBidi"/>
                <w:noProof/>
              </w:rPr>
              <w:tab/>
            </w:r>
            <w:r w:rsidR="0010232A" w:rsidRPr="007C6F19">
              <w:rPr>
                <w:rStyle w:val="Hyperlink"/>
                <w:noProof/>
              </w:rPr>
              <w:t>Hujan (????????)</w:t>
            </w:r>
            <w:r w:rsidR="0010232A">
              <w:rPr>
                <w:noProof/>
                <w:webHidden/>
              </w:rPr>
              <w:tab/>
            </w:r>
            <w:r w:rsidR="0010232A">
              <w:rPr>
                <w:noProof/>
                <w:webHidden/>
              </w:rPr>
              <w:fldChar w:fldCharType="begin"/>
            </w:r>
            <w:r w:rsidR="0010232A">
              <w:rPr>
                <w:noProof/>
                <w:webHidden/>
              </w:rPr>
              <w:instrText xml:space="preserve"> PAGEREF _Toc24808240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1" w:history="1">
            <w:r w:rsidR="0010232A" w:rsidRPr="007C6F19">
              <w:rPr>
                <w:rStyle w:val="Hyperlink"/>
                <w:noProof/>
              </w:rPr>
              <w:t>2.4</w:t>
            </w:r>
            <w:r w:rsidR="0010232A">
              <w:rPr>
                <w:rFonts w:cstheme="minorBidi"/>
                <w:noProof/>
              </w:rPr>
              <w:tab/>
            </w:r>
            <w:r w:rsidR="0010232A" w:rsidRPr="007C6F19">
              <w:rPr>
                <w:rStyle w:val="Hyperlink"/>
                <w:noProof/>
              </w:rPr>
              <w:t>Daerah Aliran  Sungai (DAS) Ciliwung</w:t>
            </w:r>
            <w:r w:rsidR="0010232A">
              <w:rPr>
                <w:noProof/>
                <w:webHidden/>
              </w:rPr>
              <w:tab/>
            </w:r>
            <w:r w:rsidR="0010232A">
              <w:rPr>
                <w:noProof/>
                <w:webHidden/>
              </w:rPr>
              <w:fldChar w:fldCharType="begin"/>
            </w:r>
            <w:r w:rsidR="0010232A">
              <w:rPr>
                <w:noProof/>
                <w:webHidden/>
              </w:rPr>
              <w:instrText xml:space="preserve"> PAGEREF _Toc24808241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2" w:history="1">
            <w:r w:rsidR="0010232A" w:rsidRPr="007C6F19">
              <w:rPr>
                <w:rStyle w:val="Hyperlink"/>
                <w:noProof/>
              </w:rPr>
              <w:t>2.5</w:t>
            </w:r>
            <w:r w:rsidR="0010232A">
              <w:rPr>
                <w:rFonts w:cstheme="minorBidi"/>
                <w:noProof/>
              </w:rPr>
              <w:tab/>
            </w:r>
            <w:r w:rsidR="0010232A" w:rsidRPr="007C6F19">
              <w:rPr>
                <w:rStyle w:val="Hyperlink"/>
                <w:noProof/>
              </w:rPr>
              <w:t>Sistem Peringatan Dini Banjir Jakarta (??????)</w:t>
            </w:r>
            <w:r w:rsidR="0010232A">
              <w:rPr>
                <w:noProof/>
                <w:webHidden/>
              </w:rPr>
              <w:tab/>
            </w:r>
            <w:r w:rsidR="0010232A">
              <w:rPr>
                <w:noProof/>
                <w:webHidden/>
              </w:rPr>
              <w:fldChar w:fldCharType="begin"/>
            </w:r>
            <w:r w:rsidR="0010232A">
              <w:rPr>
                <w:noProof/>
                <w:webHidden/>
              </w:rPr>
              <w:instrText xml:space="preserve"> PAGEREF _Toc24808242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3" w:history="1">
            <w:r w:rsidR="0010232A" w:rsidRPr="007C6F19">
              <w:rPr>
                <w:rStyle w:val="Hyperlink"/>
                <w:noProof/>
              </w:rPr>
              <w:t>2.6</w:t>
            </w:r>
            <w:r w:rsidR="0010232A">
              <w:rPr>
                <w:rFonts w:cstheme="minorBidi"/>
                <w:noProof/>
              </w:rPr>
              <w:tab/>
            </w:r>
            <w:r w:rsidR="0010232A" w:rsidRPr="007C6F19">
              <w:rPr>
                <w:rStyle w:val="Hyperlink"/>
                <w:noProof/>
              </w:rPr>
              <w:t>Algortitma Decision Tree</w:t>
            </w:r>
            <w:r w:rsidR="0010232A">
              <w:rPr>
                <w:noProof/>
                <w:webHidden/>
              </w:rPr>
              <w:tab/>
            </w:r>
            <w:r w:rsidR="0010232A">
              <w:rPr>
                <w:noProof/>
                <w:webHidden/>
              </w:rPr>
              <w:fldChar w:fldCharType="begin"/>
            </w:r>
            <w:r w:rsidR="0010232A">
              <w:rPr>
                <w:noProof/>
                <w:webHidden/>
              </w:rPr>
              <w:instrText xml:space="preserve"> PAGEREF _Toc24808243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4" w:history="1">
            <w:r w:rsidR="0010232A" w:rsidRPr="007C6F19">
              <w:rPr>
                <w:rStyle w:val="Hyperlink"/>
                <w:noProof/>
              </w:rPr>
              <w:t>2.7</w:t>
            </w:r>
            <w:r w:rsidR="0010232A">
              <w:rPr>
                <w:rFonts w:cstheme="minorBidi"/>
                <w:noProof/>
              </w:rPr>
              <w:tab/>
            </w:r>
            <w:r w:rsidR="0010232A" w:rsidRPr="007C6F19">
              <w:rPr>
                <w:rStyle w:val="Hyperlink"/>
                <w:noProof/>
              </w:rPr>
              <w:t>Virtual Private Server (VPS)</w:t>
            </w:r>
            <w:r w:rsidR="0010232A">
              <w:rPr>
                <w:noProof/>
                <w:webHidden/>
              </w:rPr>
              <w:tab/>
            </w:r>
            <w:r w:rsidR="0010232A">
              <w:rPr>
                <w:noProof/>
                <w:webHidden/>
              </w:rPr>
              <w:fldChar w:fldCharType="begin"/>
            </w:r>
            <w:r w:rsidR="0010232A">
              <w:rPr>
                <w:noProof/>
                <w:webHidden/>
              </w:rPr>
              <w:instrText xml:space="preserve"> PAGEREF _Toc24808244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5" w:history="1">
            <w:r w:rsidR="0010232A" w:rsidRPr="007C6F19">
              <w:rPr>
                <w:rStyle w:val="Hyperlink"/>
                <w:noProof/>
              </w:rPr>
              <w:t>2.8</w:t>
            </w:r>
            <w:r w:rsidR="0010232A">
              <w:rPr>
                <w:rFonts w:cstheme="minorBidi"/>
                <w:noProof/>
              </w:rPr>
              <w:tab/>
            </w:r>
            <w:r w:rsidR="0010232A" w:rsidRPr="007C6F19">
              <w:rPr>
                <w:rStyle w:val="Hyperlink"/>
                <w:noProof/>
              </w:rPr>
              <w:t>Bahasa Pemrograman</w:t>
            </w:r>
            <w:r w:rsidR="0010232A">
              <w:rPr>
                <w:noProof/>
                <w:webHidden/>
              </w:rPr>
              <w:tab/>
            </w:r>
            <w:r w:rsidR="0010232A">
              <w:rPr>
                <w:noProof/>
                <w:webHidden/>
              </w:rPr>
              <w:fldChar w:fldCharType="begin"/>
            </w:r>
            <w:r w:rsidR="0010232A">
              <w:rPr>
                <w:noProof/>
                <w:webHidden/>
              </w:rPr>
              <w:instrText xml:space="preserve"> PAGEREF _Toc24808245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6" w:history="1">
            <w:r w:rsidR="0010232A" w:rsidRPr="007C6F19">
              <w:rPr>
                <w:rStyle w:val="Hyperlink"/>
                <w:noProof/>
              </w:rPr>
              <w:t>2.9</w:t>
            </w:r>
            <w:r w:rsidR="0010232A">
              <w:rPr>
                <w:rFonts w:cstheme="minorBidi"/>
                <w:noProof/>
              </w:rPr>
              <w:tab/>
            </w:r>
            <w:r w:rsidR="0010232A" w:rsidRPr="007C6F19">
              <w:rPr>
                <w:rStyle w:val="Hyperlink"/>
                <w:noProof/>
              </w:rPr>
              <w:t>Database</w:t>
            </w:r>
            <w:r w:rsidR="0010232A">
              <w:rPr>
                <w:noProof/>
                <w:webHidden/>
              </w:rPr>
              <w:tab/>
            </w:r>
            <w:r w:rsidR="0010232A">
              <w:rPr>
                <w:noProof/>
                <w:webHidden/>
              </w:rPr>
              <w:fldChar w:fldCharType="begin"/>
            </w:r>
            <w:r w:rsidR="0010232A">
              <w:rPr>
                <w:noProof/>
                <w:webHidden/>
              </w:rPr>
              <w:instrText xml:space="preserve"> PAGEREF _Toc24808246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2"/>
            <w:rPr>
              <w:rFonts w:cstheme="minorBidi"/>
              <w:noProof/>
            </w:rPr>
          </w:pPr>
          <w:hyperlink w:anchor="_Toc24808247" w:history="1">
            <w:r w:rsidR="0010232A" w:rsidRPr="007C6F19">
              <w:rPr>
                <w:rStyle w:val="Hyperlink"/>
                <w:noProof/>
              </w:rPr>
              <w:t>2.10</w:t>
            </w:r>
            <w:r w:rsidR="0010232A">
              <w:rPr>
                <w:rFonts w:cstheme="minorBidi"/>
                <w:noProof/>
              </w:rPr>
              <w:tab/>
            </w:r>
            <w:r w:rsidR="0010232A" w:rsidRPr="007C6F19">
              <w:rPr>
                <w:rStyle w:val="Hyperlink"/>
                <w:noProof/>
              </w:rPr>
              <w:t>MQTT</w:t>
            </w:r>
            <w:r w:rsidR="0010232A">
              <w:rPr>
                <w:noProof/>
                <w:webHidden/>
              </w:rPr>
              <w:tab/>
            </w:r>
            <w:r w:rsidR="0010232A">
              <w:rPr>
                <w:noProof/>
                <w:webHidden/>
              </w:rPr>
              <w:fldChar w:fldCharType="begin"/>
            </w:r>
            <w:r w:rsidR="0010232A">
              <w:rPr>
                <w:noProof/>
                <w:webHidden/>
              </w:rPr>
              <w:instrText xml:space="preserve"> PAGEREF _Toc24808247 \h </w:instrText>
            </w:r>
            <w:r w:rsidR="0010232A">
              <w:rPr>
                <w:noProof/>
                <w:webHidden/>
              </w:rPr>
            </w:r>
            <w:r w:rsidR="0010232A">
              <w:rPr>
                <w:noProof/>
                <w:webHidden/>
              </w:rPr>
              <w:fldChar w:fldCharType="separate"/>
            </w:r>
            <w:r w:rsidR="0010232A">
              <w:rPr>
                <w:noProof/>
                <w:webHidden/>
              </w:rPr>
              <w:t>6</w:t>
            </w:r>
            <w:r w:rsidR="0010232A">
              <w:rPr>
                <w:noProof/>
                <w:webHidden/>
              </w:rPr>
              <w:fldChar w:fldCharType="end"/>
            </w:r>
          </w:hyperlink>
        </w:p>
        <w:p w:rsidR="0010232A" w:rsidRDefault="001F5885">
          <w:pPr>
            <w:pStyle w:val="TOC1"/>
            <w:tabs>
              <w:tab w:val="left" w:pos="851"/>
            </w:tabs>
            <w:rPr>
              <w:rFonts w:asciiTheme="minorHAnsi" w:hAnsiTheme="minorHAnsi" w:cstheme="minorBidi"/>
              <w:b w:val="0"/>
              <w:sz w:val="22"/>
              <w:szCs w:val="22"/>
            </w:rPr>
          </w:pPr>
          <w:hyperlink w:anchor="_Toc24808248" w:history="1">
            <w:r w:rsidR="0010232A" w:rsidRPr="007C6F19">
              <w:rPr>
                <w:rStyle w:val="Hyperlink"/>
              </w:rPr>
              <w:t>3.</w:t>
            </w:r>
            <w:r w:rsidR="0010232A">
              <w:rPr>
                <w:rFonts w:asciiTheme="minorHAnsi" w:hAnsiTheme="minorHAnsi" w:cstheme="minorBidi"/>
                <w:b w:val="0"/>
                <w:sz w:val="22"/>
                <w:szCs w:val="22"/>
              </w:rPr>
              <w:tab/>
            </w:r>
            <w:r w:rsidR="0010232A" w:rsidRPr="007C6F19">
              <w:rPr>
                <w:rStyle w:val="Hyperlink"/>
              </w:rPr>
              <w:t>BAB III PERANCANGAN DAN IMPLEMENTASI SISTEM</w:t>
            </w:r>
            <w:r w:rsidR="0010232A">
              <w:rPr>
                <w:webHidden/>
              </w:rPr>
              <w:tab/>
            </w:r>
            <w:r w:rsidR="0010232A">
              <w:rPr>
                <w:webHidden/>
              </w:rPr>
              <w:fldChar w:fldCharType="begin"/>
            </w:r>
            <w:r w:rsidR="0010232A">
              <w:rPr>
                <w:webHidden/>
              </w:rPr>
              <w:instrText xml:space="preserve"> PAGEREF _Toc24808248 \h </w:instrText>
            </w:r>
            <w:r w:rsidR="0010232A">
              <w:rPr>
                <w:webHidden/>
              </w:rPr>
            </w:r>
            <w:r w:rsidR="0010232A">
              <w:rPr>
                <w:webHidden/>
              </w:rPr>
              <w:fldChar w:fldCharType="separate"/>
            </w:r>
            <w:r w:rsidR="0010232A">
              <w:rPr>
                <w:webHidden/>
              </w:rPr>
              <w:t>7</w:t>
            </w:r>
            <w:r w:rsidR="0010232A">
              <w:rPr>
                <w:webHidden/>
              </w:rPr>
              <w:fldChar w:fldCharType="end"/>
            </w:r>
          </w:hyperlink>
        </w:p>
        <w:p w:rsidR="0010232A" w:rsidRDefault="001F5885">
          <w:pPr>
            <w:pStyle w:val="TOC2"/>
            <w:rPr>
              <w:rFonts w:cstheme="minorBidi"/>
              <w:noProof/>
            </w:rPr>
          </w:pPr>
          <w:hyperlink w:anchor="_Toc24808249" w:history="1">
            <w:r w:rsidR="0010232A" w:rsidRPr="007C6F19">
              <w:rPr>
                <w:rStyle w:val="Hyperlink"/>
                <w:noProof/>
              </w:rPr>
              <w:t>3.1</w:t>
            </w:r>
            <w:r w:rsidR="0010232A">
              <w:rPr>
                <w:rFonts w:cstheme="minorBidi"/>
                <w:noProof/>
              </w:rPr>
              <w:tab/>
            </w:r>
            <w:r w:rsidR="0010232A" w:rsidRPr="007C6F19">
              <w:rPr>
                <w:rStyle w:val="Hyperlink"/>
                <w:noProof/>
              </w:rPr>
              <w:t>Konsep Sistem</w:t>
            </w:r>
            <w:r w:rsidR="0010232A">
              <w:rPr>
                <w:noProof/>
                <w:webHidden/>
              </w:rPr>
              <w:tab/>
            </w:r>
            <w:r w:rsidR="0010232A">
              <w:rPr>
                <w:noProof/>
                <w:webHidden/>
              </w:rPr>
              <w:fldChar w:fldCharType="begin"/>
            </w:r>
            <w:r w:rsidR="0010232A">
              <w:rPr>
                <w:noProof/>
                <w:webHidden/>
              </w:rPr>
              <w:instrText xml:space="preserve"> PAGEREF _Toc24808249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0" w:history="1">
            <w:r w:rsidR="0010232A" w:rsidRPr="007C6F19">
              <w:rPr>
                <w:rStyle w:val="Hyperlink"/>
                <w:noProof/>
              </w:rPr>
              <w:t>3.2</w:t>
            </w:r>
            <w:r w:rsidR="0010232A">
              <w:rPr>
                <w:rFonts w:cstheme="minorBidi"/>
                <w:noProof/>
              </w:rPr>
              <w:tab/>
            </w:r>
            <w:r w:rsidR="0010232A" w:rsidRPr="007C6F19">
              <w:rPr>
                <w:rStyle w:val="Hyperlink"/>
                <w:noProof/>
              </w:rPr>
              <w:t>Blok Diagram Sistem</w:t>
            </w:r>
            <w:r w:rsidR="0010232A">
              <w:rPr>
                <w:noProof/>
                <w:webHidden/>
              </w:rPr>
              <w:tab/>
            </w:r>
            <w:r w:rsidR="0010232A">
              <w:rPr>
                <w:noProof/>
                <w:webHidden/>
              </w:rPr>
              <w:fldChar w:fldCharType="begin"/>
            </w:r>
            <w:r w:rsidR="0010232A">
              <w:rPr>
                <w:noProof/>
                <w:webHidden/>
              </w:rPr>
              <w:instrText xml:space="preserve"> PAGEREF _Toc24808250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1" w:history="1">
            <w:r w:rsidR="0010232A" w:rsidRPr="007C6F19">
              <w:rPr>
                <w:rStyle w:val="Hyperlink"/>
                <w:noProof/>
              </w:rPr>
              <w:t>3.3</w:t>
            </w:r>
            <w:r w:rsidR="0010232A">
              <w:rPr>
                <w:rFonts w:cstheme="minorBidi"/>
                <w:noProof/>
              </w:rPr>
              <w:tab/>
            </w:r>
            <w:r w:rsidR="0010232A" w:rsidRPr="007C6F19">
              <w:rPr>
                <w:rStyle w:val="Hyperlink"/>
                <w:noProof/>
              </w:rPr>
              <w:t>Perancangan Sistem</w:t>
            </w:r>
            <w:r w:rsidR="0010232A">
              <w:rPr>
                <w:noProof/>
                <w:webHidden/>
              </w:rPr>
              <w:tab/>
            </w:r>
            <w:r w:rsidR="0010232A">
              <w:rPr>
                <w:noProof/>
                <w:webHidden/>
              </w:rPr>
              <w:fldChar w:fldCharType="begin"/>
            </w:r>
            <w:r w:rsidR="0010232A">
              <w:rPr>
                <w:noProof/>
                <w:webHidden/>
              </w:rPr>
              <w:instrText xml:space="preserve"> PAGEREF _Toc24808251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2" w:history="1">
            <w:r w:rsidR="0010232A" w:rsidRPr="007C6F19">
              <w:rPr>
                <w:rStyle w:val="Hyperlink"/>
                <w:noProof/>
              </w:rPr>
              <w:t>3.4.1</w:t>
            </w:r>
            <w:r w:rsidR="0010232A">
              <w:rPr>
                <w:rFonts w:cstheme="minorBidi"/>
                <w:noProof/>
              </w:rPr>
              <w:tab/>
            </w:r>
            <w:r w:rsidR="0010232A" w:rsidRPr="007C6F19">
              <w:rPr>
                <w:rStyle w:val="Hyperlink"/>
                <w:noProof/>
              </w:rPr>
              <w:t>Instalasi Server dan Database</w:t>
            </w:r>
            <w:r w:rsidR="0010232A">
              <w:rPr>
                <w:noProof/>
                <w:webHidden/>
              </w:rPr>
              <w:tab/>
            </w:r>
            <w:r w:rsidR="0010232A">
              <w:rPr>
                <w:noProof/>
                <w:webHidden/>
              </w:rPr>
              <w:fldChar w:fldCharType="begin"/>
            </w:r>
            <w:r w:rsidR="0010232A">
              <w:rPr>
                <w:noProof/>
                <w:webHidden/>
              </w:rPr>
              <w:instrText xml:space="preserve"> PAGEREF _Toc24808252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3" w:history="1">
            <w:r w:rsidR="0010232A" w:rsidRPr="007C6F19">
              <w:rPr>
                <w:rStyle w:val="Hyperlink"/>
                <w:noProof/>
              </w:rPr>
              <w:t>3.4.2</w:t>
            </w:r>
            <w:r w:rsidR="0010232A">
              <w:rPr>
                <w:rFonts w:cstheme="minorBidi"/>
                <w:noProof/>
              </w:rPr>
              <w:tab/>
            </w:r>
            <w:r w:rsidR="0010232A" w:rsidRPr="007C6F19">
              <w:rPr>
                <w:rStyle w:val="Hyperlink"/>
                <w:noProof/>
              </w:rPr>
              <w:t>Komunikasi MQTT</w:t>
            </w:r>
            <w:r w:rsidR="0010232A">
              <w:rPr>
                <w:noProof/>
                <w:webHidden/>
              </w:rPr>
              <w:tab/>
            </w:r>
            <w:r w:rsidR="0010232A">
              <w:rPr>
                <w:noProof/>
                <w:webHidden/>
              </w:rPr>
              <w:fldChar w:fldCharType="begin"/>
            </w:r>
            <w:r w:rsidR="0010232A">
              <w:rPr>
                <w:noProof/>
                <w:webHidden/>
              </w:rPr>
              <w:instrText xml:space="preserve"> PAGEREF _Toc24808253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4" w:history="1">
            <w:r w:rsidR="0010232A" w:rsidRPr="007C6F19">
              <w:rPr>
                <w:rStyle w:val="Hyperlink"/>
                <w:noProof/>
              </w:rPr>
              <w:t>3.4.3</w:t>
            </w:r>
            <w:r w:rsidR="0010232A">
              <w:rPr>
                <w:rFonts w:cstheme="minorBidi"/>
                <w:noProof/>
              </w:rPr>
              <w:tab/>
            </w:r>
            <w:r w:rsidR="0010232A" w:rsidRPr="007C6F19">
              <w:rPr>
                <w:rStyle w:val="Hyperlink"/>
                <w:noProof/>
              </w:rPr>
              <w:t>Algoritma Pengambilan Keputusan</w:t>
            </w:r>
            <w:r w:rsidR="0010232A">
              <w:rPr>
                <w:noProof/>
                <w:webHidden/>
              </w:rPr>
              <w:tab/>
            </w:r>
            <w:r w:rsidR="0010232A">
              <w:rPr>
                <w:noProof/>
                <w:webHidden/>
              </w:rPr>
              <w:fldChar w:fldCharType="begin"/>
            </w:r>
            <w:r w:rsidR="0010232A">
              <w:rPr>
                <w:noProof/>
                <w:webHidden/>
              </w:rPr>
              <w:instrText xml:space="preserve"> PAGEREF _Toc24808254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5" w:history="1">
            <w:r w:rsidR="0010232A" w:rsidRPr="007C6F19">
              <w:rPr>
                <w:rStyle w:val="Hyperlink"/>
                <w:noProof/>
              </w:rPr>
              <w:t>3.4.4</w:t>
            </w:r>
            <w:r w:rsidR="0010232A">
              <w:rPr>
                <w:rFonts w:cstheme="minorBidi"/>
                <w:noProof/>
              </w:rPr>
              <w:tab/>
            </w:r>
            <w:r w:rsidR="0010232A" w:rsidRPr="007C6F19">
              <w:rPr>
                <w:rStyle w:val="Hyperlink"/>
                <w:noProof/>
              </w:rPr>
              <w:t>Rancang Website Realtime</w:t>
            </w:r>
            <w:r w:rsidR="0010232A">
              <w:rPr>
                <w:noProof/>
                <w:webHidden/>
              </w:rPr>
              <w:tab/>
            </w:r>
            <w:r w:rsidR="0010232A">
              <w:rPr>
                <w:noProof/>
                <w:webHidden/>
              </w:rPr>
              <w:fldChar w:fldCharType="begin"/>
            </w:r>
            <w:r w:rsidR="0010232A">
              <w:rPr>
                <w:noProof/>
                <w:webHidden/>
              </w:rPr>
              <w:instrText xml:space="preserve"> PAGEREF _Toc24808255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6" w:history="1">
            <w:r w:rsidR="0010232A" w:rsidRPr="007C6F19">
              <w:rPr>
                <w:rStyle w:val="Hyperlink"/>
                <w:noProof/>
              </w:rPr>
              <w:t>3.4</w:t>
            </w:r>
            <w:r w:rsidR="0010232A">
              <w:rPr>
                <w:rFonts w:cstheme="minorBidi"/>
                <w:noProof/>
              </w:rPr>
              <w:tab/>
            </w:r>
            <w:r w:rsidR="0010232A" w:rsidRPr="007C6F19">
              <w:rPr>
                <w:rStyle w:val="Hyperlink"/>
                <w:noProof/>
              </w:rPr>
              <w:t>Rencana Pengujian Sistem</w:t>
            </w:r>
            <w:r w:rsidR="0010232A">
              <w:rPr>
                <w:noProof/>
                <w:webHidden/>
              </w:rPr>
              <w:tab/>
            </w:r>
            <w:r w:rsidR="0010232A">
              <w:rPr>
                <w:noProof/>
                <w:webHidden/>
              </w:rPr>
              <w:fldChar w:fldCharType="begin"/>
            </w:r>
            <w:r w:rsidR="0010232A">
              <w:rPr>
                <w:noProof/>
                <w:webHidden/>
              </w:rPr>
              <w:instrText xml:space="preserve"> PAGEREF _Toc24808256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2"/>
            <w:rPr>
              <w:rFonts w:cstheme="minorBidi"/>
              <w:noProof/>
            </w:rPr>
          </w:pPr>
          <w:hyperlink w:anchor="_Toc24808257" w:history="1">
            <w:r w:rsidR="0010232A" w:rsidRPr="007C6F19">
              <w:rPr>
                <w:rStyle w:val="Hyperlink"/>
                <w:noProof/>
              </w:rPr>
              <w:t>3.5</w:t>
            </w:r>
            <w:r w:rsidR="0010232A">
              <w:rPr>
                <w:rFonts w:cstheme="minorBidi"/>
                <w:noProof/>
              </w:rPr>
              <w:tab/>
            </w:r>
            <w:r w:rsidR="0010232A" w:rsidRPr="007C6F19">
              <w:rPr>
                <w:rStyle w:val="Hyperlink"/>
                <w:noProof/>
              </w:rPr>
              <w:t>Implementasi Sistem</w:t>
            </w:r>
            <w:r w:rsidR="0010232A">
              <w:rPr>
                <w:noProof/>
                <w:webHidden/>
              </w:rPr>
              <w:tab/>
            </w:r>
            <w:r w:rsidR="0010232A">
              <w:rPr>
                <w:noProof/>
                <w:webHidden/>
              </w:rPr>
              <w:fldChar w:fldCharType="begin"/>
            </w:r>
            <w:r w:rsidR="0010232A">
              <w:rPr>
                <w:noProof/>
                <w:webHidden/>
              </w:rPr>
              <w:instrText xml:space="preserve"> PAGEREF _Toc24808257 \h </w:instrText>
            </w:r>
            <w:r w:rsidR="0010232A">
              <w:rPr>
                <w:noProof/>
                <w:webHidden/>
              </w:rPr>
            </w:r>
            <w:r w:rsidR="0010232A">
              <w:rPr>
                <w:noProof/>
                <w:webHidden/>
              </w:rPr>
              <w:fldChar w:fldCharType="separate"/>
            </w:r>
            <w:r w:rsidR="0010232A">
              <w:rPr>
                <w:noProof/>
                <w:webHidden/>
              </w:rPr>
              <w:t>7</w:t>
            </w:r>
            <w:r w:rsidR="0010232A">
              <w:rPr>
                <w:noProof/>
                <w:webHidden/>
              </w:rPr>
              <w:fldChar w:fldCharType="end"/>
            </w:r>
          </w:hyperlink>
        </w:p>
        <w:p w:rsidR="0010232A" w:rsidRDefault="001F5885">
          <w:pPr>
            <w:pStyle w:val="TOC1"/>
            <w:rPr>
              <w:rFonts w:asciiTheme="minorHAnsi" w:hAnsiTheme="minorHAnsi" w:cstheme="minorBidi"/>
              <w:b w:val="0"/>
              <w:sz w:val="22"/>
              <w:szCs w:val="22"/>
            </w:rPr>
          </w:pPr>
          <w:hyperlink w:anchor="_Toc24808258" w:history="1">
            <w:r w:rsidR="0010232A" w:rsidRPr="007C6F19">
              <w:rPr>
                <w:rStyle w:val="Hyperlink"/>
              </w:rPr>
              <w:t>BAB IV PENGUJIAN DAN PEMBAHASAN</w:t>
            </w:r>
            <w:r w:rsidR="0010232A">
              <w:rPr>
                <w:webHidden/>
              </w:rPr>
              <w:tab/>
            </w:r>
            <w:r w:rsidR="0010232A">
              <w:rPr>
                <w:webHidden/>
              </w:rPr>
              <w:fldChar w:fldCharType="begin"/>
            </w:r>
            <w:r w:rsidR="0010232A">
              <w:rPr>
                <w:webHidden/>
              </w:rPr>
              <w:instrText xml:space="preserve"> PAGEREF _Toc24808258 \h </w:instrText>
            </w:r>
            <w:r w:rsidR="0010232A">
              <w:rPr>
                <w:webHidden/>
              </w:rPr>
            </w:r>
            <w:r w:rsidR="0010232A">
              <w:rPr>
                <w:webHidden/>
              </w:rPr>
              <w:fldChar w:fldCharType="separate"/>
            </w:r>
            <w:r w:rsidR="0010232A">
              <w:rPr>
                <w:webHidden/>
              </w:rPr>
              <w:t>8</w:t>
            </w:r>
            <w:r w:rsidR="0010232A">
              <w:rPr>
                <w:webHidden/>
              </w:rPr>
              <w:fldChar w:fldCharType="end"/>
            </w:r>
          </w:hyperlink>
        </w:p>
        <w:p w:rsidR="0010232A" w:rsidRDefault="001F5885">
          <w:pPr>
            <w:pStyle w:val="TOC2"/>
            <w:rPr>
              <w:rFonts w:cstheme="minorBidi"/>
              <w:noProof/>
            </w:rPr>
          </w:pPr>
          <w:hyperlink w:anchor="_Toc24808259" w:history="1">
            <w:r w:rsidR="0010232A" w:rsidRPr="007C6F19">
              <w:rPr>
                <w:rStyle w:val="Hyperlink"/>
                <w:noProof/>
              </w:rPr>
              <w:t>4.1</w:t>
            </w:r>
            <w:r w:rsidR="0010232A">
              <w:rPr>
                <w:rFonts w:cstheme="minorBidi"/>
                <w:noProof/>
              </w:rPr>
              <w:tab/>
            </w:r>
            <w:r w:rsidR="0010232A" w:rsidRPr="007C6F19">
              <w:rPr>
                <w:rStyle w:val="Hyperlink"/>
                <w:noProof/>
              </w:rPr>
              <w:t>Pengujian Sistem</w:t>
            </w:r>
            <w:r w:rsidR="0010232A">
              <w:rPr>
                <w:noProof/>
                <w:webHidden/>
              </w:rPr>
              <w:tab/>
            </w:r>
            <w:r w:rsidR="0010232A">
              <w:rPr>
                <w:noProof/>
                <w:webHidden/>
              </w:rPr>
              <w:fldChar w:fldCharType="begin"/>
            </w:r>
            <w:r w:rsidR="0010232A">
              <w:rPr>
                <w:noProof/>
                <w:webHidden/>
              </w:rPr>
              <w:instrText xml:space="preserve"> PAGEREF _Toc24808259 \h </w:instrText>
            </w:r>
            <w:r w:rsidR="0010232A">
              <w:rPr>
                <w:noProof/>
                <w:webHidden/>
              </w:rPr>
            </w:r>
            <w:r w:rsidR="0010232A">
              <w:rPr>
                <w:noProof/>
                <w:webHidden/>
              </w:rPr>
              <w:fldChar w:fldCharType="separate"/>
            </w:r>
            <w:r w:rsidR="0010232A">
              <w:rPr>
                <w:noProof/>
                <w:webHidden/>
              </w:rPr>
              <w:t>8</w:t>
            </w:r>
            <w:r w:rsidR="0010232A">
              <w:rPr>
                <w:noProof/>
                <w:webHidden/>
              </w:rPr>
              <w:fldChar w:fldCharType="end"/>
            </w:r>
          </w:hyperlink>
        </w:p>
        <w:p w:rsidR="0010232A" w:rsidRDefault="001F5885">
          <w:pPr>
            <w:pStyle w:val="TOC1"/>
            <w:rPr>
              <w:rFonts w:asciiTheme="minorHAnsi" w:hAnsiTheme="minorHAnsi" w:cstheme="minorBidi"/>
              <w:b w:val="0"/>
              <w:sz w:val="22"/>
              <w:szCs w:val="22"/>
            </w:rPr>
          </w:pPr>
          <w:hyperlink w:anchor="_Toc24808260" w:history="1">
            <w:r w:rsidR="0010232A" w:rsidRPr="007C6F19">
              <w:rPr>
                <w:rStyle w:val="Hyperlink"/>
              </w:rPr>
              <w:t>BAB V PEMBAHASAN</w:t>
            </w:r>
            <w:r w:rsidR="0010232A">
              <w:rPr>
                <w:webHidden/>
              </w:rPr>
              <w:tab/>
            </w:r>
            <w:r w:rsidR="0010232A">
              <w:rPr>
                <w:webHidden/>
              </w:rPr>
              <w:fldChar w:fldCharType="begin"/>
            </w:r>
            <w:r w:rsidR="0010232A">
              <w:rPr>
                <w:webHidden/>
              </w:rPr>
              <w:instrText xml:space="preserve"> PAGEREF _Toc24808260 \h </w:instrText>
            </w:r>
            <w:r w:rsidR="0010232A">
              <w:rPr>
                <w:webHidden/>
              </w:rPr>
            </w:r>
            <w:r w:rsidR="0010232A">
              <w:rPr>
                <w:webHidden/>
              </w:rPr>
              <w:fldChar w:fldCharType="separate"/>
            </w:r>
            <w:r w:rsidR="0010232A">
              <w:rPr>
                <w:webHidden/>
              </w:rPr>
              <w:t>9</w:t>
            </w:r>
            <w:r w:rsidR="0010232A">
              <w:rPr>
                <w:webHidden/>
              </w:rPr>
              <w:fldChar w:fldCharType="end"/>
            </w:r>
          </w:hyperlink>
        </w:p>
        <w:p w:rsidR="0010232A" w:rsidRDefault="001F5885">
          <w:pPr>
            <w:pStyle w:val="TOC2"/>
            <w:rPr>
              <w:rFonts w:cstheme="minorBidi"/>
              <w:noProof/>
            </w:rPr>
          </w:pPr>
          <w:hyperlink w:anchor="_Toc24808261" w:history="1">
            <w:r w:rsidR="0010232A" w:rsidRPr="007C6F19">
              <w:rPr>
                <w:rStyle w:val="Hyperlink"/>
                <w:noProof/>
              </w:rPr>
              <w:t>5.1</w:t>
            </w:r>
            <w:r w:rsidR="0010232A">
              <w:rPr>
                <w:rFonts w:cstheme="minorBidi"/>
                <w:noProof/>
              </w:rPr>
              <w:tab/>
            </w:r>
            <w:r w:rsidR="0010232A" w:rsidRPr="007C6F19">
              <w:rPr>
                <w:rStyle w:val="Hyperlink"/>
                <w:noProof/>
              </w:rPr>
              <w:t>Kesimpulan</w:t>
            </w:r>
            <w:r w:rsidR="0010232A">
              <w:rPr>
                <w:noProof/>
                <w:webHidden/>
              </w:rPr>
              <w:tab/>
            </w:r>
            <w:r w:rsidR="0010232A">
              <w:rPr>
                <w:noProof/>
                <w:webHidden/>
              </w:rPr>
              <w:fldChar w:fldCharType="begin"/>
            </w:r>
            <w:r w:rsidR="0010232A">
              <w:rPr>
                <w:noProof/>
                <w:webHidden/>
              </w:rPr>
              <w:instrText xml:space="preserve"> PAGEREF _Toc24808261 \h </w:instrText>
            </w:r>
            <w:r w:rsidR="0010232A">
              <w:rPr>
                <w:noProof/>
                <w:webHidden/>
              </w:rPr>
            </w:r>
            <w:r w:rsidR="0010232A">
              <w:rPr>
                <w:noProof/>
                <w:webHidden/>
              </w:rPr>
              <w:fldChar w:fldCharType="separate"/>
            </w:r>
            <w:r w:rsidR="0010232A">
              <w:rPr>
                <w:noProof/>
                <w:webHidden/>
              </w:rPr>
              <w:t>9</w:t>
            </w:r>
            <w:r w:rsidR="0010232A">
              <w:rPr>
                <w:noProof/>
                <w:webHidden/>
              </w:rPr>
              <w:fldChar w:fldCharType="end"/>
            </w:r>
          </w:hyperlink>
        </w:p>
        <w:p w:rsidR="0010232A" w:rsidRDefault="001F5885">
          <w:pPr>
            <w:pStyle w:val="TOC2"/>
            <w:rPr>
              <w:rFonts w:cstheme="minorBidi"/>
              <w:noProof/>
            </w:rPr>
          </w:pPr>
          <w:hyperlink w:anchor="_Toc24808262" w:history="1">
            <w:r w:rsidR="0010232A" w:rsidRPr="007C6F19">
              <w:rPr>
                <w:rStyle w:val="Hyperlink"/>
                <w:noProof/>
              </w:rPr>
              <w:t>5.2</w:t>
            </w:r>
            <w:r w:rsidR="0010232A">
              <w:rPr>
                <w:rFonts w:cstheme="minorBidi"/>
                <w:noProof/>
              </w:rPr>
              <w:tab/>
            </w:r>
            <w:r w:rsidR="0010232A" w:rsidRPr="007C6F19">
              <w:rPr>
                <w:rStyle w:val="Hyperlink"/>
                <w:noProof/>
              </w:rPr>
              <w:t>Saran</w:t>
            </w:r>
            <w:r w:rsidR="0010232A">
              <w:rPr>
                <w:noProof/>
                <w:webHidden/>
              </w:rPr>
              <w:tab/>
            </w:r>
            <w:r w:rsidR="0010232A">
              <w:rPr>
                <w:noProof/>
                <w:webHidden/>
              </w:rPr>
              <w:fldChar w:fldCharType="begin"/>
            </w:r>
            <w:r w:rsidR="0010232A">
              <w:rPr>
                <w:noProof/>
                <w:webHidden/>
              </w:rPr>
              <w:instrText xml:space="preserve"> PAGEREF _Toc24808262 \h </w:instrText>
            </w:r>
            <w:r w:rsidR="0010232A">
              <w:rPr>
                <w:noProof/>
                <w:webHidden/>
              </w:rPr>
            </w:r>
            <w:r w:rsidR="0010232A">
              <w:rPr>
                <w:noProof/>
                <w:webHidden/>
              </w:rPr>
              <w:fldChar w:fldCharType="separate"/>
            </w:r>
            <w:r w:rsidR="0010232A">
              <w:rPr>
                <w:noProof/>
                <w:webHidden/>
              </w:rPr>
              <w:t>9</w:t>
            </w:r>
            <w:r w:rsidR="0010232A">
              <w:rPr>
                <w:noProof/>
                <w:webHidden/>
              </w:rPr>
              <w:fldChar w:fldCharType="end"/>
            </w:r>
          </w:hyperlink>
        </w:p>
        <w:p w:rsidR="0010232A" w:rsidRDefault="001F5885">
          <w:pPr>
            <w:pStyle w:val="TOC1"/>
            <w:rPr>
              <w:rFonts w:asciiTheme="minorHAnsi" w:hAnsiTheme="minorHAnsi" w:cstheme="minorBidi"/>
              <w:b w:val="0"/>
              <w:sz w:val="22"/>
              <w:szCs w:val="22"/>
            </w:rPr>
          </w:pPr>
          <w:hyperlink w:anchor="_Toc24808263" w:history="1">
            <w:r w:rsidR="0010232A" w:rsidRPr="007C6F19">
              <w:rPr>
                <w:rStyle w:val="Hyperlink"/>
              </w:rPr>
              <w:t>DAFTAR PUSTAKA</w:t>
            </w:r>
            <w:r w:rsidR="0010232A">
              <w:rPr>
                <w:webHidden/>
              </w:rPr>
              <w:tab/>
            </w:r>
            <w:r w:rsidR="0010232A">
              <w:rPr>
                <w:webHidden/>
              </w:rPr>
              <w:fldChar w:fldCharType="begin"/>
            </w:r>
            <w:r w:rsidR="0010232A">
              <w:rPr>
                <w:webHidden/>
              </w:rPr>
              <w:instrText xml:space="preserve"> PAGEREF _Toc24808263 \h </w:instrText>
            </w:r>
            <w:r w:rsidR="0010232A">
              <w:rPr>
                <w:webHidden/>
              </w:rPr>
            </w:r>
            <w:r w:rsidR="0010232A">
              <w:rPr>
                <w:webHidden/>
              </w:rPr>
              <w:fldChar w:fldCharType="separate"/>
            </w:r>
            <w:r w:rsidR="0010232A">
              <w:rPr>
                <w:webHidden/>
              </w:rPr>
              <w:t>11</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64" w:history="1">
            <w:r w:rsidR="0010232A" w:rsidRPr="007C6F19">
              <w:rPr>
                <w:rStyle w:val="Hyperlink"/>
              </w:rPr>
              <w:t>DAFTAR PUSTAKA</w:t>
            </w:r>
            <w:r w:rsidR="0010232A">
              <w:rPr>
                <w:webHidden/>
              </w:rPr>
              <w:tab/>
            </w:r>
            <w:r w:rsidR="0010232A">
              <w:rPr>
                <w:webHidden/>
              </w:rPr>
              <w:fldChar w:fldCharType="begin"/>
            </w:r>
            <w:r w:rsidR="0010232A">
              <w:rPr>
                <w:webHidden/>
              </w:rPr>
              <w:instrText xml:space="preserve"> PAGEREF _Toc24808264 \h </w:instrText>
            </w:r>
            <w:r w:rsidR="0010232A">
              <w:rPr>
                <w:webHidden/>
              </w:rPr>
            </w:r>
            <w:r w:rsidR="0010232A">
              <w:rPr>
                <w:webHidden/>
              </w:rPr>
              <w:fldChar w:fldCharType="separate"/>
            </w:r>
            <w:r w:rsidR="0010232A">
              <w:rPr>
                <w:webHidden/>
              </w:rPr>
              <w:t>11</w:t>
            </w:r>
            <w:r w:rsidR="0010232A">
              <w:rPr>
                <w:webHidden/>
              </w:rPr>
              <w:fldChar w:fldCharType="end"/>
            </w:r>
          </w:hyperlink>
        </w:p>
        <w:p w:rsidR="0010232A" w:rsidRDefault="001F5885">
          <w:pPr>
            <w:pStyle w:val="TOC1"/>
            <w:rPr>
              <w:rFonts w:asciiTheme="minorHAnsi" w:hAnsiTheme="minorHAnsi" w:cstheme="minorBidi"/>
              <w:b w:val="0"/>
              <w:sz w:val="22"/>
              <w:szCs w:val="22"/>
            </w:rPr>
          </w:pPr>
          <w:hyperlink w:anchor="_Toc24808265" w:history="1">
            <w:r w:rsidR="0010232A" w:rsidRPr="007C6F19">
              <w:rPr>
                <w:rStyle w:val="Hyperlink"/>
              </w:rPr>
              <w:t>LAMPIRAN-LAMPIRAN</w:t>
            </w:r>
            <w:r w:rsidR="0010232A">
              <w:rPr>
                <w:webHidden/>
              </w:rPr>
              <w:tab/>
            </w:r>
            <w:r w:rsidR="0010232A">
              <w:rPr>
                <w:webHidden/>
              </w:rPr>
              <w:fldChar w:fldCharType="begin"/>
            </w:r>
            <w:r w:rsidR="0010232A">
              <w:rPr>
                <w:webHidden/>
              </w:rPr>
              <w:instrText xml:space="preserve"> PAGEREF _Toc24808265 \h </w:instrText>
            </w:r>
            <w:r w:rsidR="0010232A">
              <w:rPr>
                <w:webHidden/>
              </w:rPr>
            </w:r>
            <w:r w:rsidR="0010232A">
              <w:rPr>
                <w:webHidden/>
              </w:rPr>
              <w:fldChar w:fldCharType="separate"/>
            </w:r>
            <w:r w:rsidR="0010232A">
              <w:rPr>
                <w:webHidden/>
              </w:rPr>
              <w:t>12</w:t>
            </w:r>
            <w:r w:rsidR="0010232A">
              <w:rPr>
                <w:webHidden/>
              </w:rPr>
              <w:fldChar w:fldCharType="end"/>
            </w:r>
          </w:hyperlink>
        </w:p>
        <w:p w:rsidR="00252A3C" w:rsidRPr="00BC7952" w:rsidRDefault="00862003" w:rsidP="008F2A75">
          <w:pPr>
            <w:tabs>
              <w:tab w:val="right" w:leader="dot" w:pos="8222"/>
            </w:tabs>
            <w:spacing w:after="0" w:line="240" w:lineRule="auto"/>
            <w:jc w:val="both"/>
            <w:rPr>
              <w:szCs w:val="24"/>
            </w:rPr>
          </w:pPr>
          <w:r w:rsidRPr="00BC7952">
            <w:rPr>
              <w:bCs/>
              <w:noProof/>
              <w:szCs w:val="24"/>
            </w:rPr>
            <w:fldChar w:fldCharType="end"/>
          </w:r>
        </w:p>
      </w:sdtContent>
    </w:sdt>
    <w:p w:rsidR="00252A3C" w:rsidRPr="00BC7952" w:rsidRDefault="00252A3C" w:rsidP="008F2A75">
      <w:pPr>
        <w:spacing w:after="0" w:line="240" w:lineRule="auto"/>
        <w:rPr>
          <w:rFonts w:eastAsia="Times New Roman"/>
          <w:b/>
          <w:bCs/>
          <w:szCs w:val="24"/>
        </w:rPr>
      </w:pPr>
      <w:r w:rsidRPr="00BC7952">
        <w:rPr>
          <w:szCs w:val="24"/>
        </w:rPr>
        <w:br w:type="page"/>
      </w:r>
    </w:p>
    <w:p w:rsidR="00252A3C" w:rsidRPr="00BC7952" w:rsidRDefault="00252A3C" w:rsidP="008F2A75">
      <w:pPr>
        <w:spacing w:after="0" w:line="240" w:lineRule="auto"/>
        <w:rPr>
          <w:rFonts w:eastAsia="Times New Roman"/>
          <w:b/>
          <w:bCs/>
          <w:szCs w:val="24"/>
        </w:rPr>
      </w:pPr>
    </w:p>
    <w:p w:rsidR="00C00358" w:rsidRPr="00BC7952" w:rsidRDefault="00270129" w:rsidP="00F1285A">
      <w:pPr>
        <w:pStyle w:val="Heading1"/>
      </w:pPr>
      <w:bookmarkStart w:id="6" w:name="_Toc24808224"/>
      <w:r w:rsidRPr="00BC7952">
        <w:t>DAFTAR TABEL</w:t>
      </w:r>
      <w:bookmarkEnd w:id="6"/>
    </w:p>
    <w:p w:rsidR="00D223D9" w:rsidRPr="00BC7952" w:rsidRDefault="00D223D9" w:rsidP="008F2A75">
      <w:pPr>
        <w:spacing w:after="0"/>
        <w:rPr>
          <w:szCs w:val="24"/>
        </w:rPr>
      </w:pPr>
    </w:p>
    <w:p w:rsidR="00C00358" w:rsidRPr="00BC7952" w:rsidRDefault="00C00358" w:rsidP="008F2A75">
      <w:pPr>
        <w:spacing w:after="0"/>
        <w:rPr>
          <w:b/>
          <w:szCs w:val="24"/>
        </w:rPr>
      </w:pPr>
      <w:r w:rsidRPr="00BC7952">
        <w:rPr>
          <w:b/>
          <w:szCs w:val="24"/>
        </w:rPr>
        <w:t>Table</w:t>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r>
      <w:r w:rsidRPr="00BC7952">
        <w:rPr>
          <w:b/>
          <w:szCs w:val="24"/>
        </w:rPr>
        <w:tab/>
        <w:t xml:space="preserve">    </w:t>
      </w:r>
      <w:r w:rsidRPr="00BC7952">
        <w:rPr>
          <w:b/>
          <w:szCs w:val="24"/>
        </w:rPr>
        <w:tab/>
        <w:t xml:space="preserve">  </w:t>
      </w:r>
      <w:r w:rsidR="00293D65" w:rsidRPr="00BC7952">
        <w:rPr>
          <w:b/>
          <w:szCs w:val="24"/>
        </w:rPr>
        <w:t xml:space="preserve">    </w:t>
      </w:r>
      <w:r w:rsidRPr="00BC7952">
        <w:rPr>
          <w:b/>
          <w:szCs w:val="24"/>
        </w:rPr>
        <w:t xml:space="preserve">  Page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088"/>
        <w:gridCol w:w="562"/>
      </w:tblGrid>
      <w:tr w:rsidR="00BC7952" w:rsidRPr="00BC7952" w:rsidTr="00A87724">
        <w:tc>
          <w:tcPr>
            <w:tcW w:w="567" w:type="dxa"/>
          </w:tcPr>
          <w:p w:rsidR="00252A3C" w:rsidRPr="00BC7952" w:rsidRDefault="00252A3C"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3.1</w:t>
            </w:r>
          </w:p>
        </w:tc>
        <w:tc>
          <w:tcPr>
            <w:tcW w:w="7088" w:type="dxa"/>
          </w:tcPr>
          <w:p w:rsidR="00252A3C" w:rsidRPr="00BC7952" w:rsidRDefault="001F5885" w:rsidP="008F2A75">
            <w:pPr>
              <w:pStyle w:val="Caption"/>
              <w:spacing w:after="0"/>
              <w:rPr>
                <w:i w:val="0"/>
                <w:color w:val="auto"/>
                <w:sz w:val="24"/>
                <w:szCs w:val="24"/>
              </w:rPr>
            </w:pPr>
            <w:hyperlink r:id="rId13" w:history="1">
              <w:r w:rsidR="009149EB" w:rsidRPr="00BC7952">
                <w:rPr>
                  <w:rStyle w:val="Hyperlink"/>
                  <w:i w:val="0"/>
                  <w:color w:val="auto"/>
                  <w:sz w:val="24"/>
                  <w:szCs w:val="24"/>
                </w:rPr>
                <w:t>https://ratapanmahasiswa.blogspot.com</w:t>
              </w:r>
            </w:hyperlink>
            <w:r w:rsidR="009149EB" w:rsidRPr="00BC7952">
              <w:rPr>
                <w:i w:val="0"/>
                <w:color w:val="auto"/>
                <w:sz w:val="24"/>
                <w:szCs w:val="24"/>
              </w:rPr>
              <w:t xml:space="preserve"> ..................................................</w:t>
            </w:r>
          </w:p>
        </w:tc>
        <w:tc>
          <w:tcPr>
            <w:tcW w:w="562" w:type="dxa"/>
          </w:tcPr>
          <w:p w:rsidR="00252A3C"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6</w:t>
            </w:r>
          </w:p>
        </w:tc>
      </w:tr>
      <w:tr w:rsidR="00BC7952" w:rsidRPr="00BC7952" w:rsidTr="00A87724">
        <w:tc>
          <w:tcPr>
            <w:tcW w:w="567" w:type="dxa"/>
          </w:tcPr>
          <w:p w:rsidR="00252A3C" w:rsidRPr="00BC7952" w:rsidRDefault="00252A3C"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4.1</w:t>
            </w:r>
          </w:p>
        </w:tc>
        <w:tc>
          <w:tcPr>
            <w:tcW w:w="7088" w:type="dxa"/>
          </w:tcPr>
          <w:p w:rsidR="00252A3C" w:rsidRPr="00BC7952" w:rsidRDefault="001F5885" w:rsidP="008F2A75">
            <w:pPr>
              <w:pStyle w:val="TableofFigures"/>
              <w:tabs>
                <w:tab w:val="right" w:leader="dot" w:pos="8212"/>
              </w:tabs>
              <w:ind w:left="0" w:firstLine="0"/>
              <w:rPr>
                <w:rFonts w:ascii="Times New Roman" w:eastAsiaTheme="minorEastAsia" w:hAnsi="Times New Roman"/>
                <w:caps w:val="0"/>
                <w:noProof/>
                <w:sz w:val="24"/>
                <w:szCs w:val="24"/>
              </w:rPr>
            </w:pPr>
            <w:hyperlink r:id="rId14"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p>
        </w:tc>
        <w:tc>
          <w:tcPr>
            <w:tcW w:w="562" w:type="dxa"/>
          </w:tcPr>
          <w:p w:rsidR="00252A3C"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10</w:t>
            </w:r>
          </w:p>
        </w:tc>
      </w:tr>
      <w:tr w:rsidR="00BC7952" w:rsidRPr="00BC7952" w:rsidTr="00A87724">
        <w:tc>
          <w:tcPr>
            <w:tcW w:w="567" w:type="dxa"/>
          </w:tcPr>
          <w:p w:rsidR="00A87724" w:rsidRPr="00BC7952" w:rsidRDefault="00A87724"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4.2</w:t>
            </w:r>
          </w:p>
        </w:tc>
        <w:tc>
          <w:tcPr>
            <w:tcW w:w="7088" w:type="dxa"/>
          </w:tcPr>
          <w:p w:rsidR="00A87724" w:rsidRPr="00BC7952" w:rsidRDefault="001F5885" w:rsidP="008F2A75">
            <w:pPr>
              <w:pStyle w:val="TableofFigures"/>
              <w:tabs>
                <w:tab w:val="right" w:leader="dot" w:pos="8212"/>
              </w:tabs>
              <w:ind w:left="0" w:firstLine="0"/>
              <w:rPr>
                <w:rFonts w:ascii="Times New Roman" w:hAnsi="Times New Roman"/>
                <w:caps w:val="0"/>
                <w:sz w:val="24"/>
                <w:szCs w:val="24"/>
              </w:rPr>
            </w:pPr>
            <w:hyperlink r:id="rId15"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p>
        </w:tc>
        <w:tc>
          <w:tcPr>
            <w:tcW w:w="562" w:type="dxa"/>
          </w:tcPr>
          <w:p w:rsidR="00A87724"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16</w:t>
            </w:r>
          </w:p>
        </w:tc>
      </w:tr>
      <w:tr w:rsidR="00BC7952" w:rsidRPr="00BC7952" w:rsidTr="00A87724">
        <w:tc>
          <w:tcPr>
            <w:tcW w:w="567" w:type="dxa"/>
          </w:tcPr>
          <w:p w:rsidR="00A87724" w:rsidRPr="00BC7952" w:rsidRDefault="00A87724"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4.3</w:t>
            </w:r>
          </w:p>
        </w:tc>
        <w:tc>
          <w:tcPr>
            <w:tcW w:w="7088" w:type="dxa"/>
          </w:tcPr>
          <w:p w:rsidR="00A87724" w:rsidRPr="00BC7952" w:rsidRDefault="001F5885" w:rsidP="008F2A75">
            <w:pPr>
              <w:pStyle w:val="TableofFigures"/>
              <w:tabs>
                <w:tab w:val="right" w:leader="dot" w:pos="8212"/>
              </w:tabs>
              <w:ind w:left="0" w:firstLine="0"/>
              <w:rPr>
                <w:rFonts w:ascii="Times New Roman" w:hAnsi="Times New Roman"/>
                <w:caps w:val="0"/>
                <w:sz w:val="24"/>
                <w:szCs w:val="24"/>
              </w:rPr>
            </w:pPr>
            <w:hyperlink r:id="rId16" w:history="1">
              <w:r w:rsidR="009149EB" w:rsidRPr="00BC7952">
                <w:rPr>
                  <w:rStyle w:val="Hyperlink"/>
                  <w:rFonts w:ascii="Times New Roman" w:hAnsi="Times New Roman"/>
                  <w:caps w:val="0"/>
                  <w:color w:val="auto"/>
                  <w:sz w:val="24"/>
                  <w:szCs w:val="24"/>
                </w:rPr>
                <w:t>https://ratapanmahasiswa.blogspot.com</w:t>
              </w:r>
            </w:hyperlink>
            <w:r w:rsidR="009149EB" w:rsidRPr="00BC7952">
              <w:rPr>
                <w:rFonts w:ascii="Times New Roman" w:hAnsi="Times New Roman"/>
                <w:caps w:val="0"/>
                <w:sz w:val="24"/>
                <w:szCs w:val="24"/>
              </w:rPr>
              <w:t xml:space="preserve"> </w:t>
            </w:r>
            <w:r w:rsidR="00A87724" w:rsidRPr="00BC7952">
              <w:rPr>
                <w:rFonts w:ascii="Times New Roman" w:hAnsi="Times New Roman"/>
                <w:caps w:val="0"/>
                <w:sz w:val="24"/>
                <w:szCs w:val="24"/>
              </w:rPr>
              <w:t>…………</w:t>
            </w:r>
            <w:r w:rsidR="009149EB" w:rsidRPr="00BC7952">
              <w:rPr>
                <w:rFonts w:ascii="Times New Roman" w:hAnsi="Times New Roman"/>
                <w:caps w:val="0"/>
                <w:sz w:val="24"/>
                <w:szCs w:val="24"/>
              </w:rPr>
              <w:t>……………………</w:t>
            </w:r>
            <w:r w:rsidR="00A87724" w:rsidRPr="00BC7952">
              <w:rPr>
                <w:rFonts w:ascii="Times New Roman" w:hAnsi="Times New Roman"/>
                <w:caps w:val="0"/>
                <w:sz w:val="24"/>
                <w:szCs w:val="24"/>
              </w:rPr>
              <w:t>.</w:t>
            </w:r>
          </w:p>
        </w:tc>
        <w:tc>
          <w:tcPr>
            <w:tcW w:w="562" w:type="dxa"/>
          </w:tcPr>
          <w:p w:rsidR="00A87724" w:rsidRPr="00BC7952" w:rsidRDefault="009149EB" w:rsidP="008F2A75">
            <w:pPr>
              <w:pStyle w:val="TableofFigures"/>
              <w:tabs>
                <w:tab w:val="right" w:leader="dot" w:pos="8212"/>
              </w:tabs>
              <w:ind w:left="0" w:firstLine="0"/>
              <w:rPr>
                <w:rFonts w:ascii="Times New Roman" w:eastAsiaTheme="minorEastAsia" w:hAnsi="Times New Roman"/>
                <w:caps w:val="0"/>
                <w:noProof/>
                <w:sz w:val="24"/>
                <w:szCs w:val="24"/>
              </w:rPr>
            </w:pPr>
            <w:r w:rsidRPr="00BC7952">
              <w:rPr>
                <w:rFonts w:ascii="Times New Roman" w:eastAsiaTheme="minorEastAsia" w:hAnsi="Times New Roman"/>
                <w:caps w:val="0"/>
                <w:noProof/>
                <w:sz w:val="24"/>
                <w:szCs w:val="24"/>
              </w:rPr>
              <w:t>18</w:t>
            </w:r>
          </w:p>
        </w:tc>
      </w:tr>
    </w:tbl>
    <w:p w:rsidR="007655BA" w:rsidRPr="00BC7952" w:rsidRDefault="007655BA" w:rsidP="008F2A75">
      <w:pPr>
        <w:pStyle w:val="TableofFigures"/>
        <w:tabs>
          <w:tab w:val="right" w:leader="dot" w:pos="8212"/>
        </w:tabs>
        <w:ind w:left="720" w:hanging="720"/>
        <w:rPr>
          <w:rFonts w:ascii="Times New Roman" w:eastAsiaTheme="minorEastAsia" w:hAnsi="Times New Roman"/>
          <w:caps w:val="0"/>
          <w:noProof/>
          <w:sz w:val="24"/>
          <w:szCs w:val="24"/>
        </w:rPr>
      </w:pPr>
    </w:p>
    <w:p w:rsidR="00F1285A" w:rsidRDefault="00F1285A" w:rsidP="00F1285A">
      <w:pPr>
        <w:pStyle w:val="Heading1"/>
      </w:pPr>
      <w:bookmarkStart w:id="7" w:name="_Toc16659600"/>
      <w:bookmarkStart w:id="8" w:name="_Toc24808225"/>
      <w:r w:rsidRPr="0040000F">
        <w:t>DAFTAR GAMBAR</w:t>
      </w:r>
      <w:bookmarkEnd w:id="7"/>
      <w:bookmarkEnd w:id="8"/>
    </w:p>
    <w:p w:rsidR="00F1285A" w:rsidRPr="00541DCE" w:rsidRDefault="00F1285A" w:rsidP="00F1285A">
      <w:pPr>
        <w:rPr>
          <w:lang w:val="en-ID" w:bidi="ca-ES"/>
        </w:rPr>
      </w:pPr>
    </w:p>
    <w:p w:rsidR="00F1285A" w:rsidRPr="0042086B" w:rsidRDefault="00F1285A" w:rsidP="00F1285A">
      <w:pPr>
        <w:pStyle w:val="TableofFigures"/>
        <w:tabs>
          <w:tab w:val="right" w:leader="dot" w:pos="7928"/>
        </w:tabs>
        <w:spacing w:line="360" w:lineRule="auto"/>
        <w:rPr>
          <w:rFonts w:eastAsiaTheme="minorEastAsia"/>
          <w:noProof/>
          <w:szCs w:val="24"/>
        </w:rPr>
      </w:pPr>
      <w:r w:rsidRPr="0042086B">
        <w:rPr>
          <w:color w:val="000000"/>
          <w:szCs w:val="24"/>
        </w:rPr>
        <w:fldChar w:fldCharType="begin"/>
      </w:r>
      <w:r w:rsidRPr="0042086B">
        <w:rPr>
          <w:color w:val="000000"/>
          <w:szCs w:val="24"/>
        </w:rPr>
        <w:instrText xml:space="preserve"> TOC \h \z \c "Gambar 2." </w:instrText>
      </w:r>
      <w:r w:rsidRPr="0042086B">
        <w:rPr>
          <w:color w:val="000000"/>
          <w:szCs w:val="24"/>
        </w:rPr>
        <w:fldChar w:fldCharType="separate"/>
      </w:r>
      <w:hyperlink w:anchor="_Toc15371934" w:history="1">
        <w:r w:rsidRPr="0042086B">
          <w:rPr>
            <w:rStyle w:val="Hyperlink"/>
            <w:noProof/>
            <w:szCs w:val="24"/>
          </w:rPr>
          <w:t>Gambar 2.1 Peta kawasan rawan banjir di Provinsi DKI Jakarta</w:t>
        </w:r>
        <w:r w:rsidRPr="0042086B">
          <w:rPr>
            <w:noProof/>
            <w:webHidden/>
            <w:szCs w:val="24"/>
          </w:rPr>
          <w:tab/>
        </w:r>
        <w:r w:rsidRPr="0042086B">
          <w:rPr>
            <w:noProof/>
            <w:webHidden/>
            <w:szCs w:val="24"/>
          </w:rPr>
          <w:fldChar w:fldCharType="begin"/>
        </w:r>
        <w:r w:rsidRPr="0042086B">
          <w:rPr>
            <w:noProof/>
            <w:webHidden/>
            <w:szCs w:val="24"/>
          </w:rPr>
          <w:instrText xml:space="preserve"> PAGEREF _Toc15371934 \h </w:instrText>
        </w:r>
        <w:r w:rsidRPr="0042086B">
          <w:rPr>
            <w:noProof/>
            <w:webHidden/>
            <w:szCs w:val="24"/>
          </w:rPr>
        </w:r>
        <w:r w:rsidRPr="0042086B">
          <w:rPr>
            <w:noProof/>
            <w:webHidden/>
            <w:szCs w:val="24"/>
          </w:rPr>
          <w:fldChar w:fldCharType="separate"/>
        </w:r>
        <w:r>
          <w:rPr>
            <w:noProof/>
            <w:webHidden/>
            <w:szCs w:val="24"/>
          </w:rPr>
          <w:t>8</w:t>
        </w:r>
        <w:r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35" w:history="1">
        <w:r w:rsidR="00F1285A" w:rsidRPr="0042086B">
          <w:rPr>
            <w:rStyle w:val="Hyperlink"/>
            <w:noProof/>
            <w:szCs w:val="24"/>
          </w:rPr>
          <w:t xml:space="preserve">Gambar 2.2 </w:t>
        </w:r>
        <w:r w:rsidR="00F1285A" w:rsidRPr="0042086B">
          <w:rPr>
            <w:rStyle w:val="Hyperlink"/>
            <w:rFonts w:eastAsia="Times New Roman"/>
            <w:noProof/>
            <w:szCs w:val="24"/>
          </w:rPr>
          <w:t>Daerah aliran Sungai Pesanggrahan</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_Toc15371935 \h </w:instrText>
        </w:r>
        <w:r w:rsidR="00F1285A" w:rsidRPr="0042086B">
          <w:rPr>
            <w:noProof/>
            <w:webHidden/>
            <w:szCs w:val="24"/>
          </w:rPr>
        </w:r>
        <w:r w:rsidR="00F1285A" w:rsidRPr="0042086B">
          <w:rPr>
            <w:noProof/>
            <w:webHidden/>
            <w:szCs w:val="24"/>
          </w:rPr>
          <w:fldChar w:fldCharType="separate"/>
        </w:r>
        <w:r w:rsidR="00F1285A">
          <w:rPr>
            <w:noProof/>
            <w:webHidden/>
            <w:szCs w:val="24"/>
          </w:rPr>
          <w:t>10</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36" w:history="1">
        <w:r w:rsidR="00F1285A" w:rsidRPr="0042086B">
          <w:rPr>
            <w:rStyle w:val="Hyperlink"/>
            <w:noProof/>
            <w:szCs w:val="24"/>
          </w:rPr>
          <w:t>Gambar 2.3 Bentuk fisik penakar hujan</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_Toc15371936 \h </w:instrText>
        </w:r>
        <w:r w:rsidR="00F1285A" w:rsidRPr="0042086B">
          <w:rPr>
            <w:noProof/>
            <w:webHidden/>
            <w:szCs w:val="24"/>
          </w:rPr>
        </w:r>
        <w:r w:rsidR="00F1285A" w:rsidRPr="0042086B">
          <w:rPr>
            <w:noProof/>
            <w:webHidden/>
            <w:szCs w:val="24"/>
          </w:rPr>
          <w:fldChar w:fldCharType="separate"/>
        </w:r>
        <w:r w:rsidR="00F1285A">
          <w:rPr>
            <w:noProof/>
            <w:webHidden/>
            <w:szCs w:val="24"/>
          </w:rPr>
          <w:t>14</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37" w:history="1">
        <w:r w:rsidR="00F1285A" w:rsidRPr="0042086B">
          <w:rPr>
            <w:rStyle w:val="Hyperlink"/>
            <w:noProof/>
            <w:szCs w:val="24"/>
          </w:rPr>
          <w:t xml:space="preserve">Gambar 2.4 </w:t>
        </w:r>
        <w:r w:rsidR="00F1285A" w:rsidRPr="0042086B">
          <w:rPr>
            <w:rStyle w:val="Hyperlink"/>
            <w:rFonts w:eastAsia="Times New Roman"/>
            <w:noProof/>
            <w:position w:val="2"/>
            <w:szCs w:val="24"/>
            <w:lang w:val="en-ID"/>
          </w:rPr>
          <w:t xml:space="preserve">Skema alat pengukur curah hujan </w:t>
        </w:r>
        <w:r w:rsidR="00F1285A" w:rsidRPr="0042086B">
          <w:rPr>
            <w:rStyle w:val="Hyperlink"/>
            <w:rFonts w:eastAsia="Times New Roman"/>
            <w:i/>
            <w:noProof/>
            <w:position w:val="2"/>
            <w:szCs w:val="24"/>
            <w:lang w:val="en-ID"/>
          </w:rPr>
          <w:t>Tipping Bucket</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_Toc15371937 \h </w:instrText>
        </w:r>
        <w:r w:rsidR="00F1285A" w:rsidRPr="0042086B">
          <w:rPr>
            <w:noProof/>
            <w:webHidden/>
            <w:szCs w:val="24"/>
          </w:rPr>
        </w:r>
        <w:r w:rsidR="00F1285A" w:rsidRPr="0042086B">
          <w:rPr>
            <w:noProof/>
            <w:webHidden/>
            <w:szCs w:val="24"/>
          </w:rPr>
          <w:fldChar w:fldCharType="separate"/>
        </w:r>
        <w:r w:rsidR="00F1285A">
          <w:rPr>
            <w:noProof/>
            <w:webHidden/>
            <w:szCs w:val="24"/>
          </w:rPr>
          <w:t>14</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38" w:history="1">
        <w:r w:rsidR="00F1285A" w:rsidRPr="0042086B">
          <w:rPr>
            <w:rStyle w:val="Hyperlink"/>
            <w:noProof/>
            <w:szCs w:val="24"/>
          </w:rPr>
          <w:t>Gambar 2.5</w:t>
        </w:r>
        <w:r w:rsidR="00F1285A" w:rsidRPr="0042086B">
          <w:rPr>
            <w:rStyle w:val="Hyperlink"/>
            <w:rFonts w:eastAsia="Times New Roman"/>
            <w:noProof/>
            <w:szCs w:val="24"/>
          </w:rPr>
          <w:t xml:space="preserve"> Sistem kerja dari sensor ultrasonik</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_Toc15371938 \h </w:instrText>
        </w:r>
        <w:r w:rsidR="00F1285A" w:rsidRPr="0042086B">
          <w:rPr>
            <w:noProof/>
            <w:webHidden/>
            <w:szCs w:val="24"/>
          </w:rPr>
        </w:r>
        <w:r w:rsidR="00F1285A" w:rsidRPr="0042086B">
          <w:rPr>
            <w:noProof/>
            <w:webHidden/>
            <w:szCs w:val="24"/>
          </w:rPr>
          <w:fldChar w:fldCharType="separate"/>
        </w:r>
        <w:r w:rsidR="00F1285A">
          <w:rPr>
            <w:noProof/>
            <w:webHidden/>
            <w:szCs w:val="24"/>
          </w:rPr>
          <w:t>17</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39" w:history="1">
        <w:r w:rsidR="00F1285A" w:rsidRPr="0042086B">
          <w:rPr>
            <w:rStyle w:val="Hyperlink"/>
            <w:noProof/>
            <w:szCs w:val="24"/>
          </w:rPr>
          <w:t>Gambar 2.6</w:t>
        </w:r>
        <w:r w:rsidR="00F1285A" w:rsidRPr="0042086B">
          <w:rPr>
            <w:rStyle w:val="Hyperlink"/>
            <w:rFonts w:eastAsia="Times New Roman"/>
            <w:noProof/>
            <w:szCs w:val="24"/>
          </w:rPr>
          <w:t xml:space="preserve"> Sensor flowmeter YF-S201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_Toc15371939 \h </w:instrText>
        </w:r>
        <w:r w:rsidR="00F1285A" w:rsidRPr="0042086B">
          <w:rPr>
            <w:noProof/>
            <w:webHidden/>
            <w:szCs w:val="24"/>
          </w:rPr>
        </w:r>
        <w:r w:rsidR="00F1285A" w:rsidRPr="0042086B">
          <w:rPr>
            <w:noProof/>
            <w:webHidden/>
            <w:szCs w:val="24"/>
          </w:rPr>
          <w:fldChar w:fldCharType="separate"/>
        </w:r>
        <w:r w:rsidR="00F1285A">
          <w:rPr>
            <w:noProof/>
            <w:webHidden/>
            <w:szCs w:val="24"/>
          </w:rPr>
          <w:t>18</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0" w:history="1">
        <w:r w:rsidR="00F1285A" w:rsidRPr="0042086B">
          <w:rPr>
            <w:rStyle w:val="Hyperlink"/>
            <w:noProof/>
            <w:szCs w:val="24"/>
          </w:rPr>
          <w:t xml:space="preserve">Gambar 2.7 Prinsip kerja sensor </w:t>
        </w:r>
        <w:r w:rsidR="00F1285A" w:rsidRPr="0042086B">
          <w:rPr>
            <w:rStyle w:val="Hyperlink"/>
            <w:i/>
            <w:noProof/>
            <w:szCs w:val="24"/>
          </w:rPr>
          <w:t>flowmeter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_Toc15371940 \h </w:instrText>
        </w:r>
        <w:r w:rsidR="00F1285A" w:rsidRPr="0042086B">
          <w:rPr>
            <w:noProof/>
            <w:webHidden/>
            <w:szCs w:val="24"/>
          </w:rPr>
        </w:r>
        <w:r w:rsidR="00F1285A" w:rsidRPr="0042086B">
          <w:rPr>
            <w:noProof/>
            <w:webHidden/>
            <w:szCs w:val="24"/>
          </w:rPr>
          <w:fldChar w:fldCharType="separate"/>
        </w:r>
        <w:r w:rsidR="00F1285A">
          <w:rPr>
            <w:noProof/>
            <w:webHidden/>
            <w:szCs w:val="24"/>
          </w:rPr>
          <w:t>19</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1" w:history="1">
        <w:r w:rsidR="00F1285A" w:rsidRPr="0042086B">
          <w:rPr>
            <w:rStyle w:val="Hyperlink"/>
            <w:noProof/>
            <w:szCs w:val="24"/>
          </w:rPr>
          <w:t>Gambar 2.8</w:t>
        </w:r>
        <w:r w:rsidR="00F1285A" w:rsidRPr="0042086B">
          <w:rPr>
            <w:rStyle w:val="Hyperlink"/>
            <w:rFonts w:eastAsia="Times New Roman"/>
            <w:noProof/>
            <w:szCs w:val="24"/>
          </w:rPr>
          <w:t xml:space="preserve"> Bagian-bagian mikrokontroler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_Toc15371941 \h </w:instrText>
        </w:r>
        <w:r w:rsidR="00F1285A" w:rsidRPr="0042086B">
          <w:rPr>
            <w:noProof/>
            <w:webHidden/>
            <w:szCs w:val="24"/>
          </w:rPr>
        </w:r>
        <w:r w:rsidR="00F1285A" w:rsidRPr="0042086B">
          <w:rPr>
            <w:noProof/>
            <w:webHidden/>
            <w:szCs w:val="24"/>
          </w:rPr>
          <w:fldChar w:fldCharType="separate"/>
        </w:r>
        <w:r w:rsidR="00F1285A">
          <w:rPr>
            <w:noProof/>
            <w:webHidden/>
            <w:szCs w:val="24"/>
          </w:rPr>
          <w:t>20</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2" w:history="1">
        <w:r w:rsidR="00F1285A" w:rsidRPr="0042086B">
          <w:rPr>
            <w:rStyle w:val="Hyperlink"/>
            <w:noProof/>
            <w:szCs w:val="24"/>
          </w:rPr>
          <w:t>Gambar 2.9</w:t>
        </w:r>
        <w:r w:rsidR="00F1285A" w:rsidRPr="0042086B">
          <w:rPr>
            <w:rStyle w:val="Hyperlink"/>
            <w:rFonts w:eastAsia="Times New Roman"/>
            <w:noProof/>
            <w:szCs w:val="24"/>
          </w:rPr>
          <w:t xml:space="preserve"> Modul mikrokontroler ATMega 328 Arduino UNO tampak depan dan belakang</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_Toc15371942 \h </w:instrText>
        </w:r>
        <w:r w:rsidR="00F1285A" w:rsidRPr="0042086B">
          <w:rPr>
            <w:noProof/>
            <w:webHidden/>
            <w:szCs w:val="24"/>
          </w:rPr>
        </w:r>
        <w:r w:rsidR="00F1285A" w:rsidRPr="0042086B">
          <w:rPr>
            <w:noProof/>
            <w:webHidden/>
            <w:szCs w:val="24"/>
          </w:rPr>
          <w:fldChar w:fldCharType="separate"/>
        </w:r>
        <w:r w:rsidR="00F1285A">
          <w:rPr>
            <w:noProof/>
            <w:webHidden/>
            <w:szCs w:val="24"/>
          </w:rPr>
          <w:t>21</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3" w:history="1">
        <w:r w:rsidR="00F1285A" w:rsidRPr="0042086B">
          <w:rPr>
            <w:rStyle w:val="Hyperlink"/>
            <w:noProof/>
            <w:szCs w:val="24"/>
          </w:rPr>
          <w:t xml:space="preserve">Gambar 2.10 Bentuk fisik </w:t>
        </w:r>
        <w:r w:rsidR="00F1285A" w:rsidRPr="0042086B">
          <w:rPr>
            <w:rStyle w:val="Hyperlink"/>
            <w:i/>
            <w:noProof/>
            <w:szCs w:val="24"/>
          </w:rPr>
          <w:t>data logger shield</w:t>
        </w:r>
        <w:r w:rsidR="00F1285A" w:rsidRPr="0042086B">
          <w:rPr>
            <w:rStyle w:val="Hyperlink"/>
            <w:noProof/>
            <w:szCs w:val="24"/>
          </w:rPr>
          <w:t xml:space="preserve"> </w:t>
        </w:r>
        <w:r w:rsidR="00F1285A" w:rsidRPr="0042086B">
          <w:rPr>
            <w:rStyle w:val="Hyperlink"/>
            <w:i/>
            <w:noProof/>
            <w:szCs w:val="24"/>
          </w:rPr>
          <w:t>board</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_Toc15371943 \h </w:instrText>
        </w:r>
        <w:r w:rsidR="00F1285A" w:rsidRPr="0042086B">
          <w:rPr>
            <w:noProof/>
            <w:webHidden/>
            <w:szCs w:val="24"/>
          </w:rPr>
        </w:r>
        <w:r w:rsidR="00F1285A" w:rsidRPr="0042086B">
          <w:rPr>
            <w:noProof/>
            <w:webHidden/>
            <w:szCs w:val="24"/>
          </w:rPr>
          <w:fldChar w:fldCharType="separate"/>
        </w:r>
        <w:r w:rsidR="00F1285A">
          <w:rPr>
            <w:noProof/>
            <w:webHidden/>
            <w:szCs w:val="24"/>
          </w:rPr>
          <w:t>22</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4" w:history="1">
        <w:r w:rsidR="00F1285A" w:rsidRPr="0042086B">
          <w:rPr>
            <w:rStyle w:val="Hyperlink"/>
            <w:noProof/>
            <w:szCs w:val="24"/>
          </w:rPr>
          <w:t>Gambar 2.11 Bentuk fisik modul SIM900A</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_Toc15371944 \h </w:instrText>
        </w:r>
        <w:r w:rsidR="00F1285A" w:rsidRPr="0042086B">
          <w:rPr>
            <w:noProof/>
            <w:webHidden/>
            <w:szCs w:val="24"/>
          </w:rPr>
        </w:r>
        <w:r w:rsidR="00F1285A" w:rsidRPr="0042086B">
          <w:rPr>
            <w:noProof/>
            <w:webHidden/>
            <w:szCs w:val="24"/>
          </w:rPr>
          <w:fldChar w:fldCharType="separate"/>
        </w:r>
        <w:r w:rsidR="00F1285A">
          <w:rPr>
            <w:noProof/>
            <w:webHidden/>
            <w:szCs w:val="24"/>
          </w:rPr>
          <w:t>23</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5" w:history="1">
        <w:r w:rsidR="00F1285A" w:rsidRPr="0042086B">
          <w:rPr>
            <w:rStyle w:val="Hyperlink"/>
            <w:noProof/>
            <w:szCs w:val="24"/>
          </w:rPr>
          <w:t xml:space="preserve">Gambar 2.12 </w:t>
        </w:r>
        <w:r w:rsidR="00F1285A" w:rsidRPr="0042086B">
          <w:rPr>
            <w:rStyle w:val="Hyperlink"/>
            <w:i/>
            <w:noProof/>
            <w:szCs w:val="24"/>
          </w:rPr>
          <w:t>Buzzer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_Toc15371945 \h </w:instrText>
        </w:r>
        <w:r w:rsidR="00F1285A" w:rsidRPr="0042086B">
          <w:rPr>
            <w:noProof/>
            <w:webHidden/>
            <w:szCs w:val="24"/>
          </w:rPr>
        </w:r>
        <w:r w:rsidR="00F1285A" w:rsidRPr="0042086B">
          <w:rPr>
            <w:noProof/>
            <w:webHidden/>
            <w:szCs w:val="24"/>
          </w:rPr>
          <w:fldChar w:fldCharType="separate"/>
        </w:r>
        <w:r w:rsidR="00F1285A">
          <w:rPr>
            <w:noProof/>
            <w:webHidden/>
            <w:szCs w:val="24"/>
          </w:rPr>
          <w:t>24</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6" w:history="1">
        <w:r w:rsidR="00F1285A" w:rsidRPr="0042086B">
          <w:rPr>
            <w:rStyle w:val="Hyperlink"/>
            <w:noProof/>
            <w:szCs w:val="24"/>
          </w:rPr>
          <w:t xml:space="preserve">Gambar 2.13 Bentuk fisik </w:t>
        </w:r>
        <w:r w:rsidR="00F1285A" w:rsidRPr="0042086B">
          <w:rPr>
            <w:rStyle w:val="Hyperlink"/>
            <w:i/>
            <w:noProof/>
            <w:szCs w:val="24"/>
          </w:rPr>
          <w:t xml:space="preserve">micro </w:t>
        </w:r>
        <w:r w:rsidR="00F1285A" w:rsidRPr="0042086B">
          <w:rPr>
            <w:rStyle w:val="Hyperlink"/>
            <w:noProof/>
            <w:szCs w:val="24"/>
          </w:rPr>
          <w:t>SD</w:t>
        </w:r>
        <w:r w:rsidR="00F1285A" w:rsidRPr="0042086B">
          <w:rPr>
            <w:rStyle w:val="Hyperlink"/>
            <w:i/>
            <w:noProof/>
            <w:szCs w:val="24"/>
          </w:rPr>
          <w:t xml:space="preserve"> card</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_Toc15371946 \h </w:instrText>
        </w:r>
        <w:r w:rsidR="00F1285A" w:rsidRPr="0042086B">
          <w:rPr>
            <w:noProof/>
            <w:webHidden/>
            <w:szCs w:val="24"/>
          </w:rPr>
        </w:r>
        <w:r w:rsidR="00F1285A" w:rsidRPr="0042086B">
          <w:rPr>
            <w:noProof/>
            <w:webHidden/>
            <w:szCs w:val="24"/>
          </w:rPr>
          <w:fldChar w:fldCharType="separate"/>
        </w:r>
        <w:r w:rsidR="00F1285A">
          <w:rPr>
            <w:noProof/>
            <w:webHidden/>
            <w:szCs w:val="24"/>
          </w:rPr>
          <w:t>24</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1947" w:history="1">
        <w:r w:rsidR="00F1285A" w:rsidRPr="0042086B">
          <w:rPr>
            <w:rStyle w:val="Hyperlink"/>
            <w:noProof/>
            <w:szCs w:val="24"/>
          </w:rPr>
          <w:t>Gambar 2.14 Layout Arduino IDE 1.8.5</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_Toc15371947 \h </w:instrText>
        </w:r>
        <w:r w:rsidR="00F1285A" w:rsidRPr="0042086B">
          <w:rPr>
            <w:noProof/>
            <w:webHidden/>
            <w:szCs w:val="24"/>
          </w:rPr>
        </w:r>
        <w:r w:rsidR="00F1285A" w:rsidRPr="0042086B">
          <w:rPr>
            <w:noProof/>
            <w:webHidden/>
            <w:szCs w:val="24"/>
          </w:rPr>
          <w:fldChar w:fldCharType="separate"/>
        </w:r>
        <w:r w:rsidR="00F1285A">
          <w:rPr>
            <w:noProof/>
            <w:webHidden/>
            <w:szCs w:val="24"/>
          </w:rPr>
          <w:t>25</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Style w:val="Hyperlink"/>
          <w:noProof/>
          <w:szCs w:val="24"/>
        </w:rPr>
      </w:pPr>
      <w:hyperlink w:anchor="_Toc15371948" w:history="1">
        <w:r w:rsidR="00F1285A" w:rsidRPr="0042086B">
          <w:rPr>
            <w:rStyle w:val="Hyperlink"/>
            <w:noProof/>
            <w:szCs w:val="24"/>
          </w:rPr>
          <w:t>Gambar 2.15</w:t>
        </w:r>
        <w:r w:rsidR="00F1285A" w:rsidRPr="0042086B">
          <w:rPr>
            <w:rStyle w:val="Hyperlink"/>
            <w:rFonts w:eastAsia="Times New Roman"/>
            <w:noProof/>
            <w:kern w:val="3"/>
            <w:szCs w:val="24"/>
          </w:rPr>
          <w:t xml:space="preserve"> Tampilan aplikasi Fritzing</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_Toc15371948 \h </w:instrText>
        </w:r>
        <w:r w:rsidR="00F1285A" w:rsidRPr="0042086B">
          <w:rPr>
            <w:noProof/>
            <w:webHidden/>
            <w:szCs w:val="24"/>
          </w:rPr>
        </w:r>
        <w:r w:rsidR="00F1285A" w:rsidRPr="0042086B">
          <w:rPr>
            <w:noProof/>
            <w:webHidden/>
            <w:szCs w:val="24"/>
          </w:rPr>
          <w:fldChar w:fldCharType="separate"/>
        </w:r>
        <w:r w:rsidR="00F1285A">
          <w:rPr>
            <w:noProof/>
            <w:webHidden/>
            <w:szCs w:val="24"/>
          </w:rPr>
          <w:t>26</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18" w:history="1">
        <w:r w:rsidR="00F1285A" w:rsidRPr="0042086B">
          <w:rPr>
            <w:rStyle w:val="Hyperlink"/>
            <w:noProof/>
            <w:szCs w:val="24"/>
          </w:rPr>
          <w:t>Gambar 3.1  Konsep sistem peringatan dini banjir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_Toc536630718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29</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19" w:history="1">
        <w:r w:rsidR="00F1285A" w:rsidRPr="0042086B">
          <w:rPr>
            <w:rStyle w:val="Hyperlink"/>
            <w:noProof/>
            <w:szCs w:val="24"/>
          </w:rPr>
          <w:t>Gambar 3.2 Blok diagram sistem</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_Toc536630719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30</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0" w:history="1">
        <w:r w:rsidR="00F1285A" w:rsidRPr="0042086B">
          <w:rPr>
            <w:rStyle w:val="Hyperlink"/>
            <w:noProof/>
            <w:szCs w:val="24"/>
          </w:rPr>
          <w:t xml:space="preserve">Gambar 3.3 Rangkaian </w:t>
        </w:r>
        <w:r w:rsidR="00F1285A" w:rsidRPr="0042086B">
          <w:rPr>
            <w:rStyle w:val="Hyperlink"/>
            <w:i/>
            <w:noProof/>
            <w:szCs w:val="24"/>
          </w:rPr>
          <w:t>power supply</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_Toc536630720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32</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1" w:history="1">
        <w:r w:rsidR="00F1285A" w:rsidRPr="0042086B">
          <w:rPr>
            <w:rStyle w:val="Hyperlink"/>
            <w:noProof/>
            <w:szCs w:val="24"/>
          </w:rPr>
          <w:t>Gambar 3.4 Rangkaian sistem peringatan dini banjir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_Toc536630721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33</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2" w:history="1">
        <w:r w:rsidR="00F1285A" w:rsidRPr="0042086B">
          <w:rPr>
            <w:rStyle w:val="Hyperlink"/>
            <w:noProof/>
            <w:szCs w:val="24"/>
          </w:rPr>
          <w:t>Gambar 3.5 Rancangan casing sistem tampak depan</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_Toc536630722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35</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3" w:history="1">
        <w:r w:rsidR="00F1285A" w:rsidRPr="0042086B">
          <w:rPr>
            <w:rStyle w:val="Hyperlink"/>
            <w:noProof/>
            <w:szCs w:val="24"/>
          </w:rPr>
          <w:t>Gambar 3.6 Rancangan casing sistem tampak samping</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_Toc536630723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36</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4" w:history="1">
        <w:r w:rsidR="00F1285A" w:rsidRPr="0042086B">
          <w:rPr>
            <w:rStyle w:val="Hyperlink"/>
            <w:noProof/>
            <w:szCs w:val="24"/>
          </w:rPr>
          <w:t>Gambar 3.7 Rancangan Prototipe Sistem Peringatan Dini Banjir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_Toc536630724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37</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5" w:history="1">
        <w:r w:rsidR="00F1285A" w:rsidRPr="0042086B">
          <w:rPr>
            <w:rStyle w:val="Hyperlink"/>
            <w:noProof/>
            <w:szCs w:val="24"/>
          </w:rPr>
          <w:t>Gambar 3.8 Diagram alir titik hulu</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_Toc536630725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38</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6" w:history="1">
        <w:r w:rsidR="00F1285A" w:rsidRPr="0042086B">
          <w:rPr>
            <w:rStyle w:val="Hyperlink"/>
            <w:noProof/>
            <w:szCs w:val="24"/>
          </w:rPr>
          <w:t>Gambar 3.9 Diagram titik hilir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_Toc536630726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39</w:t>
        </w:r>
        <w:r w:rsidR="00F1285A" w:rsidRPr="0042086B">
          <w:rPr>
            <w:rStyle w:val="Hyperlink"/>
            <w:noProof/>
            <w:webHidden/>
            <w:szCs w:val="24"/>
          </w:rPr>
          <w:fldChar w:fldCharType="end"/>
        </w:r>
      </w:hyperlink>
    </w:p>
    <w:p w:rsidR="00F1285A" w:rsidRPr="0042086B" w:rsidRDefault="001F5885" w:rsidP="00F1285A">
      <w:pPr>
        <w:pStyle w:val="TableofFigures"/>
        <w:tabs>
          <w:tab w:val="right" w:leader="dot" w:pos="7928"/>
        </w:tabs>
        <w:spacing w:line="360" w:lineRule="auto"/>
        <w:rPr>
          <w:noProof/>
          <w:szCs w:val="24"/>
        </w:rPr>
      </w:pPr>
      <w:hyperlink w:anchor="_Toc536630727" w:history="1">
        <w:r w:rsidR="00F1285A" w:rsidRPr="0042086B">
          <w:rPr>
            <w:rStyle w:val="Hyperlink"/>
            <w:noProof/>
            <w:szCs w:val="24"/>
          </w:rPr>
          <w:t>Gambar 3.10 Halaman antarmuka web</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_Toc536630727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40</w:t>
        </w:r>
        <w:r w:rsidR="00F1285A" w:rsidRPr="0042086B">
          <w:rPr>
            <w:rStyle w:val="Hyperlink"/>
            <w:noProof/>
            <w:webHidden/>
            <w:szCs w:val="24"/>
          </w:rPr>
          <w:fldChar w:fldCharType="end"/>
        </w:r>
      </w:hyperlink>
    </w:p>
    <w:p w:rsidR="00F1285A" w:rsidRDefault="001F5885" w:rsidP="00F1285A">
      <w:pPr>
        <w:pStyle w:val="TableofFigures"/>
        <w:tabs>
          <w:tab w:val="right" w:leader="dot" w:pos="7928"/>
        </w:tabs>
        <w:spacing w:line="360" w:lineRule="auto"/>
        <w:rPr>
          <w:rStyle w:val="Hyperlink"/>
          <w:noProof/>
          <w:szCs w:val="24"/>
        </w:rPr>
      </w:pPr>
      <w:hyperlink w:anchor="_Toc536630728" w:history="1">
        <w:r w:rsidR="00F1285A" w:rsidRPr="0042086B">
          <w:rPr>
            <w:rStyle w:val="Hyperlink"/>
            <w:noProof/>
            <w:szCs w:val="24"/>
          </w:rPr>
          <w:t>Gambar 3.11 Tampilan notifikasi  sistem peringatan dini banjir melalui SMS</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41</w:t>
        </w:r>
        <w:r w:rsidR="00F1285A" w:rsidRPr="0042086B">
          <w:rPr>
            <w:rStyle w:val="Hyperlink"/>
            <w:noProof/>
            <w:webHidden/>
            <w:szCs w:val="24"/>
          </w:rPr>
          <w:fldChar w:fldCharType="end"/>
        </w:r>
      </w:hyperlink>
    </w:p>
    <w:p w:rsidR="00F1285A" w:rsidRDefault="001F5885" w:rsidP="00F1285A">
      <w:pPr>
        <w:pStyle w:val="TableofFigures"/>
        <w:tabs>
          <w:tab w:val="right" w:leader="dot" w:pos="7928"/>
        </w:tabs>
        <w:spacing w:line="360" w:lineRule="auto"/>
        <w:rPr>
          <w:rStyle w:val="Hyperlink"/>
          <w:noProof/>
          <w:szCs w:val="24"/>
        </w:rPr>
      </w:pPr>
      <w:hyperlink w:anchor="_Toc536630728" w:history="1">
        <w:r w:rsidR="00F1285A">
          <w:rPr>
            <w:rStyle w:val="Hyperlink"/>
            <w:noProof/>
            <w:szCs w:val="24"/>
          </w:rPr>
          <w:t>Gambar 3.1</w:t>
        </w:r>
        <w:r w:rsidR="00F1285A">
          <w:rPr>
            <w:noProof/>
            <w:szCs w:val="24"/>
          </w:rPr>
          <w:t>2</w:t>
        </w:r>
        <w:r w:rsidR="00F1285A" w:rsidRPr="0042086B">
          <w:rPr>
            <w:bCs/>
            <w:noProof/>
            <w:szCs w:val="24"/>
            <w:lang w:val="en-ID"/>
          </w:rPr>
          <w:t xml:space="preserve"> </w:t>
        </w:r>
        <w:r w:rsidR="00F1285A" w:rsidRPr="0042086B">
          <w:rPr>
            <w:bCs/>
            <w:noProof/>
            <w:szCs w:val="24"/>
          </w:rPr>
          <w:t xml:space="preserve">Implementasi sistem </w:t>
        </w:r>
        <w:r w:rsidR="00F1285A" w:rsidRPr="0042086B">
          <w:rPr>
            <w:bCs/>
            <w:noProof/>
            <w:szCs w:val="24"/>
            <w:lang w:val="en-ID"/>
          </w:rPr>
          <w:t xml:space="preserve">(a) </w:t>
        </w:r>
        <w:r w:rsidR="00F1285A" w:rsidRPr="0042086B">
          <w:rPr>
            <w:bCs/>
            <w:noProof/>
            <w:szCs w:val="24"/>
          </w:rPr>
          <w:t xml:space="preserve">di titik hulu </w:t>
        </w:r>
        <w:r w:rsidR="00F1285A" w:rsidRPr="0042086B">
          <w:rPr>
            <w:bCs/>
            <w:noProof/>
            <w:szCs w:val="24"/>
            <w:lang w:val="en-ID"/>
          </w:rPr>
          <w:t xml:space="preserve">(b) </w:t>
        </w:r>
        <w:r w:rsidR="00F1285A" w:rsidRPr="0042086B">
          <w:rPr>
            <w:bCs/>
            <w:noProof/>
            <w:szCs w:val="24"/>
          </w:rPr>
          <w:t xml:space="preserve"> di titik hilir</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41</w:t>
        </w:r>
        <w:r w:rsidR="00F1285A" w:rsidRPr="0042086B">
          <w:rPr>
            <w:rStyle w:val="Hyperlink"/>
            <w:noProof/>
            <w:webHidden/>
            <w:szCs w:val="24"/>
          </w:rPr>
          <w:fldChar w:fldCharType="end"/>
        </w:r>
      </w:hyperlink>
    </w:p>
    <w:p w:rsidR="00F1285A" w:rsidRPr="002C0DBB" w:rsidRDefault="001F5885" w:rsidP="00F1285A">
      <w:pPr>
        <w:pStyle w:val="TableofFigures"/>
        <w:tabs>
          <w:tab w:val="right" w:leader="dot" w:pos="7928"/>
        </w:tabs>
        <w:spacing w:line="360" w:lineRule="auto"/>
        <w:rPr>
          <w:rStyle w:val="Hyperlink"/>
          <w:noProof/>
          <w:szCs w:val="24"/>
        </w:rPr>
      </w:pPr>
      <w:hyperlink w:anchor="_Toc536630728" w:history="1">
        <w:r w:rsidR="00F1285A">
          <w:rPr>
            <w:rStyle w:val="Hyperlink"/>
            <w:noProof/>
            <w:szCs w:val="24"/>
          </w:rPr>
          <w:t>Gambar 3.1</w:t>
        </w:r>
        <w:r w:rsidR="00F1285A">
          <w:rPr>
            <w:noProof/>
            <w:szCs w:val="24"/>
          </w:rPr>
          <w:t>3</w:t>
        </w:r>
        <w:r w:rsidR="00F1285A" w:rsidRPr="0042086B">
          <w:rPr>
            <w:bCs/>
            <w:noProof/>
            <w:szCs w:val="24"/>
            <w:lang w:val="en-ID"/>
          </w:rPr>
          <w:t xml:space="preserve"> </w:t>
        </w:r>
        <w:r w:rsidR="00F1285A" w:rsidRPr="0042086B">
          <w:rPr>
            <w:noProof/>
            <w:szCs w:val="24"/>
            <w:lang w:val="en-ID" w:bidi="ca-ES"/>
          </w:rPr>
          <w:t>Tampilan notifikasi sms</w:t>
        </w:r>
        <w:r w:rsidR="00F1285A" w:rsidRPr="0042086B">
          <w:rPr>
            <w:rStyle w:val="Hyperlink"/>
            <w:noProof/>
            <w:webHidden/>
            <w:szCs w:val="24"/>
          </w:rPr>
          <w:tab/>
        </w:r>
        <w:r w:rsidR="00F1285A" w:rsidRPr="0042086B">
          <w:rPr>
            <w:rStyle w:val="Hyperlink"/>
            <w:noProof/>
            <w:webHidden/>
            <w:szCs w:val="24"/>
          </w:rPr>
          <w:fldChar w:fldCharType="begin"/>
        </w:r>
        <w:r w:rsidR="00F1285A" w:rsidRPr="0042086B">
          <w:rPr>
            <w:rStyle w:val="Hyperlink"/>
            <w:noProof/>
            <w:webHidden/>
            <w:szCs w:val="24"/>
          </w:rPr>
          <w:instrText xml:space="preserve"> PAGEREF _Toc536630728 \h </w:instrText>
        </w:r>
        <w:r w:rsidR="00F1285A" w:rsidRPr="0042086B">
          <w:rPr>
            <w:rStyle w:val="Hyperlink"/>
            <w:noProof/>
            <w:webHidden/>
            <w:szCs w:val="24"/>
          </w:rPr>
        </w:r>
        <w:r w:rsidR="00F1285A" w:rsidRPr="0042086B">
          <w:rPr>
            <w:rStyle w:val="Hyperlink"/>
            <w:noProof/>
            <w:webHidden/>
            <w:szCs w:val="24"/>
          </w:rPr>
          <w:fldChar w:fldCharType="separate"/>
        </w:r>
        <w:r w:rsidR="00F1285A">
          <w:rPr>
            <w:rStyle w:val="Hyperlink"/>
            <w:noProof/>
            <w:webHidden/>
            <w:szCs w:val="24"/>
          </w:rPr>
          <w:t>41</w:t>
        </w:r>
        <w:r w:rsidR="00F1285A" w:rsidRPr="0042086B">
          <w:rPr>
            <w:rStyle w:val="Hyperlink"/>
            <w:noProof/>
            <w:webHidden/>
            <w:szCs w:val="24"/>
          </w:rPr>
          <w:fldChar w:fldCharType="end"/>
        </w:r>
      </w:hyperlink>
      <w:r w:rsidR="00F1285A" w:rsidRPr="0042086B">
        <w:rPr>
          <w:color w:val="000000"/>
          <w:szCs w:val="24"/>
        </w:rPr>
        <w:fldChar w:fldCharType="end"/>
      </w:r>
    </w:p>
    <w:p w:rsidR="00F1285A" w:rsidRPr="0042086B" w:rsidRDefault="00F1285A" w:rsidP="00F1285A">
      <w:pPr>
        <w:pStyle w:val="TableofFigures"/>
        <w:tabs>
          <w:tab w:val="right" w:leader="dot" w:pos="7928"/>
        </w:tabs>
        <w:spacing w:line="360" w:lineRule="auto"/>
        <w:rPr>
          <w:rFonts w:eastAsiaTheme="minorEastAsia"/>
          <w:noProof/>
          <w:szCs w:val="24"/>
        </w:rPr>
      </w:pPr>
      <w:r w:rsidRPr="0042086B">
        <w:rPr>
          <w:szCs w:val="24"/>
        </w:rPr>
        <w:fldChar w:fldCharType="begin"/>
      </w:r>
      <w:r w:rsidRPr="0042086B">
        <w:rPr>
          <w:szCs w:val="24"/>
        </w:rPr>
        <w:instrText xml:space="preserve"> TOC \h \z \c "Gambar" </w:instrText>
      </w:r>
      <w:r w:rsidRPr="0042086B">
        <w:rPr>
          <w:szCs w:val="24"/>
        </w:rPr>
        <w:fldChar w:fldCharType="separate"/>
      </w:r>
      <w:hyperlink w:anchor="_Toc15372012" w:history="1">
        <w:r w:rsidRPr="0042086B">
          <w:rPr>
            <w:rStyle w:val="Hyperlink"/>
            <w:noProof/>
            <w:szCs w:val="24"/>
          </w:rPr>
          <w:t>Gambar 4.1</w:t>
        </w:r>
        <w:r w:rsidRPr="0042086B">
          <w:rPr>
            <w:rStyle w:val="Hyperlink"/>
            <w:rFonts w:eastAsia="Times New Roman"/>
            <w:noProof/>
            <w:szCs w:val="24"/>
            <w:lang w:val="ms-MY"/>
          </w:rPr>
          <w:t xml:space="preserve"> Proses kalibrasi sensor </w:t>
        </w:r>
        <w:r w:rsidRPr="0042086B">
          <w:rPr>
            <w:rStyle w:val="Hyperlink"/>
            <w:rFonts w:eastAsia="Times New Roman"/>
            <w:i/>
            <w:noProof/>
            <w:szCs w:val="24"/>
            <w:lang w:val="ms-MY"/>
          </w:rPr>
          <w:t>tipping bucket</w:t>
        </w:r>
        <w:r w:rsidRPr="0042086B">
          <w:rPr>
            <w:noProof/>
            <w:webHidden/>
            <w:szCs w:val="24"/>
          </w:rPr>
          <w:tab/>
        </w:r>
        <w:r w:rsidRPr="0042086B">
          <w:rPr>
            <w:noProof/>
            <w:webHidden/>
            <w:szCs w:val="24"/>
          </w:rPr>
          <w:fldChar w:fldCharType="begin"/>
        </w:r>
        <w:r w:rsidRPr="0042086B">
          <w:rPr>
            <w:noProof/>
            <w:webHidden/>
            <w:szCs w:val="24"/>
          </w:rPr>
          <w:instrText xml:space="preserve"> PAGEREF _Toc15372012 \h </w:instrText>
        </w:r>
        <w:r w:rsidRPr="0042086B">
          <w:rPr>
            <w:noProof/>
            <w:webHidden/>
            <w:szCs w:val="24"/>
          </w:rPr>
        </w:r>
        <w:r w:rsidRPr="0042086B">
          <w:rPr>
            <w:noProof/>
            <w:webHidden/>
            <w:szCs w:val="24"/>
          </w:rPr>
          <w:fldChar w:fldCharType="separate"/>
        </w:r>
        <w:r>
          <w:rPr>
            <w:noProof/>
            <w:webHidden/>
            <w:szCs w:val="24"/>
          </w:rPr>
          <w:t>48</w:t>
        </w:r>
        <w:r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3" w:history="1">
        <w:r w:rsidR="00F1285A" w:rsidRPr="0042086B">
          <w:rPr>
            <w:rStyle w:val="Hyperlink"/>
            <w:noProof/>
            <w:szCs w:val="24"/>
          </w:rPr>
          <w:t xml:space="preserve">Gambar 4.2 Grafik hasil kalibrasi </w:t>
        </w:r>
        <w:r w:rsidR="00F1285A" w:rsidRPr="0042086B">
          <w:rPr>
            <w:rStyle w:val="Hyperlink"/>
            <w:i/>
            <w:noProof/>
            <w:szCs w:val="24"/>
          </w:rPr>
          <w:t>tipping bucket</w:t>
        </w:r>
        <w:r w:rsidR="00F1285A" w:rsidRPr="0042086B">
          <w:rPr>
            <w:rStyle w:val="Hyperlink"/>
            <w:noProof/>
            <w:szCs w:val="24"/>
          </w:rPr>
          <w:t xml:space="preserve"> 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_Toc15372013 \h </w:instrText>
        </w:r>
        <w:r w:rsidR="00F1285A" w:rsidRPr="0042086B">
          <w:rPr>
            <w:noProof/>
            <w:webHidden/>
            <w:szCs w:val="24"/>
          </w:rPr>
        </w:r>
        <w:r w:rsidR="00F1285A" w:rsidRPr="0042086B">
          <w:rPr>
            <w:noProof/>
            <w:webHidden/>
            <w:szCs w:val="24"/>
          </w:rPr>
          <w:fldChar w:fldCharType="separate"/>
        </w:r>
        <w:r w:rsidR="00F1285A">
          <w:rPr>
            <w:noProof/>
            <w:webHidden/>
            <w:szCs w:val="24"/>
          </w:rPr>
          <w:t>50</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4" w:history="1">
        <w:r w:rsidR="00F1285A" w:rsidRPr="0042086B">
          <w:rPr>
            <w:rStyle w:val="Hyperlink"/>
            <w:noProof/>
            <w:szCs w:val="24"/>
          </w:rPr>
          <w:t xml:space="preserve">Gambar 4.3 Grafik hasil kalibrasi </w:t>
        </w:r>
        <w:r w:rsidR="00F1285A" w:rsidRPr="0042086B">
          <w:rPr>
            <w:rStyle w:val="Hyperlink"/>
            <w:i/>
            <w:noProof/>
            <w:szCs w:val="24"/>
          </w:rPr>
          <w:t>tipping bucket</w:t>
        </w:r>
        <w:r w:rsidR="00F1285A" w:rsidRPr="0042086B">
          <w:rPr>
            <w:rStyle w:val="Hyperlink"/>
            <w:noProof/>
            <w:szCs w:val="24"/>
          </w:rPr>
          <w:t xml:space="preserve"> 2</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_Toc15372014 \h </w:instrText>
        </w:r>
        <w:r w:rsidR="00F1285A" w:rsidRPr="0042086B">
          <w:rPr>
            <w:noProof/>
            <w:webHidden/>
            <w:szCs w:val="24"/>
          </w:rPr>
        </w:r>
        <w:r w:rsidR="00F1285A" w:rsidRPr="0042086B">
          <w:rPr>
            <w:noProof/>
            <w:webHidden/>
            <w:szCs w:val="24"/>
          </w:rPr>
          <w:fldChar w:fldCharType="separate"/>
        </w:r>
        <w:r w:rsidR="00F1285A">
          <w:rPr>
            <w:noProof/>
            <w:webHidden/>
            <w:szCs w:val="24"/>
          </w:rPr>
          <w:t>51</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5" w:history="1">
        <w:r w:rsidR="00F1285A" w:rsidRPr="0042086B">
          <w:rPr>
            <w:rStyle w:val="Hyperlink"/>
            <w:noProof/>
            <w:szCs w:val="24"/>
          </w:rPr>
          <w:t>Gambar 4.4</w:t>
        </w:r>
        <w:r w:rsidR="00F1285A" w:rsidRPr="0042086B">
          <w:rPr>
            <w:rStyle w:val="Hyperlink"/>
            <w:rFonts w:eastAsia="Times New Roman"/>
            <w:noProof/>
            <w:szCs w:val="24"/>
            <w:lang w:val="ms-MY"/>
          </w:rPr>
          <w:t xml:space="preserve"> Komparasi sensor ultrasonik</w:t>
        </w:r>
        <w:r w:rsidR="00F1285A" w:rsidRPr="0042086B">
          <w:rPr>
            <w:rStyle w:val="Hyperlink"/>
            <w:rFonts w:eastAsia="Times New Roman"/>
            <w:i/>
            <w:noProof/>
            <w:szCs w:val="24"/>
            <w:lang w:val="ms-MY"/>
          </w:rPr>
          <w:t xml:space="preserve"> </w:t>
        </w:r>
        <w:r w:rsidR="00F1285A" w:rsidRPr="0042086B">
          <w:rPr>
            <w:rStyle w:val="Hyperlink"/>
            <w:rFonts w:eastAsia="Times New Roman"/>
            <w:noProof/>
            <w:szCs w:val="24"/>
            <w:lang w:val="ms-MY"/>
          </w:rPr>
          <w:t>HCSR-04</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_Toc15372015 \h </w:instrText>
        </w:r>
        <w:r w:rsidR="00F1285A" w:rsidRPr="0042086B">
          <w:rPr>
            <w:noProof/>
            <w:webHidden/>
            <w:szCs w:val="24"/>
          </w:rPr>
        </w:r>
        <w:r w:rsidR="00F1285A" w:rsidRPr="0042086B">
          <w:rPr>
            <w:noProof/>
            <w:webHidden/>
            <w:szCs w:val="24"/>
          </w:rPr>
          <w:fldChar w:fldCharType="separate"/>
        </w:r>
        <w:r w:rsidR="00F1285A">
          <w:rPr>
            <w:noProof/>
            <w:webHidden/>
            <w:szCs w:val="24"/>
          </w:rPr>
          <w:t>52</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6" w:history="1">
        <w:r w:rsidR="00F1285A" w:rsidRPr="0042086B">
          <w:rPr>
            <w:rStyle w:val="Hyperlink"/>
            <w:noProof/>
            <w:szCs w:val="24"/>
          </w:rPr>
          <w:t>Gambar 4.5</w:t>
        </w:r>
        <w:r w:rsidR="00F1285A" w:rsidRPr="0042086B">
          <w:rPr>
            <w:rStyle w:val="Hyperlink"/>
            <w:rFonts w:eastAsia="Times New Roman"/>
            <w:noProof/>
            <w:szCs w:val="24"/>
            <w:lang w:val="ms-MY"/>
          </w:rPr>
          <w:t xml:space="preserve"> </w:t>
        </w:r>
        <w:r w:rsidR="00F1285A" w:rsidRPr="0042086B">
          <w:rPr>
            <w:rStyle w:val="Hyperlink"/>
            <w:noProof/>
            <w:szCs w:val="24"/>
          </w:rPr>
          <w:t xml:space="preserve"> Grafik perbandingan  hasil komparasi sensor ultrasonik 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_Toc15372016 \h </w:instrText>
        </w:r>
        <w:r w:rsidR="00F1285A" w:rsidRPr="0042086B">
          <w:rPr>
            <w:noProof/>
            <w:webHidden/>
            <w:szCs w:val="24"/>
          </w:rPr>
        </w:r>
        <w:r w:rsidR="00F1285A" w:rsidRPr="0042086B">
          <w:rPr>
            <w:noProof/>
            <w:webHidden/>
            <w:szCs w:val="24"/>
          </w:rPr>
          <w:fldChar w:fldCharType="separate"/>
        </w:r>
        <w:r w:rsidR="00F1285A">
          <w:rPr>
            <w:noProof/>
            <w:webHidden/>
            <w:szCs w:val="24"/>
          </w:rPr>
          <w:t>54</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7" w:history="1">
        <w:r w:rsidR="00F1285A" w:rsidRPr="0042086B">
          <w:rPr>
            <w:rStyle w:val="Hyperlink"/>
            <w:noProof/>
            <w:szCs w:val="24"/>
          </w:rPr>
          <w:t>Gambar 4.6</w:t>
        </w:r>
        <w:r w:rsidR="00F1285A" w:rsidRPr="0042086B">
          <w:rPr>
            <w:rStyle w:val="Hyperlink"/>
            <w:rFonts w:eastAsia="Times New Roman"/>
            <w:noProof/>
            <w:szCs w:val="24"/>
            <w:lang w:val="ms-MY"/>
          </w:rPr>
          <w:t xml:space="preserve"> </w:t>
        </w:r>
        <w:r w:rsidR="00F1285A" w:rsidRPr="0042086B">
          <w:rPr>
            <w:rStyle w:val="Hyperlink"/>
            <w:noProof/>
            <w:szCs w:val="24"/>
          </w:rPr>
          <w:t>Grafik perbandingan hasil komparasi sensor ultrasonik 2</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_Toc15372017 \h </w:instrText>
        </w:r>
        <w:r w:rsidR="00F1285A" w:rsidRPr="0042086B">
          <w:rPr>
            <w:noProof/>
            <w:webHidden/>
            <w:szCs w:val="24"/>
          </w:rPr>
        </w:r>
        <w:r w:rsidR="00F1285A" w:rsidRPr="0042086B">
          <w:rPr>
            <w:noProof/>
            <w:webHidden/>
            <w:szCs w:val="24"/>
          </w:rPr>
          <w:fldChar w:fldCharType="separate"/>
        </w:r>
        <w:r w:rsidR="00F1285A">
          <w:rPr>
            <w:noProof/>
            <w:webHidden/>
            <w:szCs w:val="24"/>
          </w:rPr>
          <w:t>56</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8" w:history="1">
        <w:r w:rsidR="00F1285A" w:rsidRPr="0042086B">
          <w:rPr>
            <w:rStyle w:val="Hyperlink"/>
            <w:noProof/>
            <w:szCs w:val="24"/>
          </w:rPr>
          <w:t xml:space="preserve">Gambar 4.7 </w:t>
        </w:r>
        <w:r w:rsidR="00F1285A">
          <w:rPr>
            <w:rStyle w:val="Hyperlink"/>
            <w:rFonts w:eastAsia="Times New Roman"/>
            <w:noProof/>
            <w:szCs w:val="24"/>
            <w:lang w:val="ms-MY"/>
          </w:rPr>
          <w:t>Komparasi s</w:t>
        </w:r>
        <w:r w:rsidR="00F1285A" w:rsidRPr="0042086B">
          <w:rPr>
            <w:rStyle w:val="Hyperlink"/>
            <w:rFonts w:eastAsia="Times New Roman"/>
            <w:noProof/>
            <w:szCs w:val="24"/>
            <w:lang w:val="ms-MY"/>
          </w:rPr>
          <w:t xml:space="preserve">ensor </w:t>
        </w:r>
        <w:r w:rsidR="00F1285A" w:rsidRPr="0042086B">
          <w:rPr>
            <w:rStyle w:val="Hyperlink"/>
            <w:rFonts w:eastAsia="Times New Roman"/>
            <w:i/>
            <w:noProof/>
            <w:szCs w:val="24"/>
            <w:lang w:val="ms-MY"/>
          </w:rPr>
          <w:t xml:space="preserve">flowmeter </w:t>
        </w:r>
        <w:r w:rsidR="00F1285A" w:rsidRPr="0042086B">
          <w:rPr>
            <w:rStyle w:val="Hyperlink"/>
            <w:rFonts w:eastAsia="Times New Roman"/>
            <w:noProof/>
            <w:szCs w:val="24"/>
            <w:lang w:val="ms-MY"/>
          </w:rPr>
          <w:t>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_Toc15372018 \h </w:instrText>
        </w:r>
        <w:r w:rsidR="00F1285A" w:rsidRPr="0042086B">
          <w:rPr>
            <w:noProof/>
            <w:webHidden/>
            <w:szCs w:val="24"/>
          </w:rPr>
        </w:r>
        <w:r w:rsidR="00F1285A" w:rsidRPr="0042086B">
          <w:rPr>
            <w:noProof/>
            <w:webHidden/>
            <w:szCs w:val="24"/>
          </w:rPr>
          <w:fldChar w:fldCharType="separate"/>
        </w:r>
        <w:r w:rsidR="00F1285A">
          <w:rPr>
            <w:noProof/>
            <w:webHidden/>
            <w:szCs w:val="24"/>
          </w:rPr>
          <w:t>57</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19" w:history="1">
        <w:r w:rsidR="00F1285A" w:rsidRPr="0042086B">
          <w:rPr>
            <w:rStyle w:val="Hyperlink"/>
            <w:noProof/>
            <w:szCs w:val="24"/>
          </w:rPr>
          <w:t xml:space="preserve">Gambar 4.8 Grafik perbandingan hasil komparasi sensor </w:t>
        </w:r>
        <w:r w:rsidR="00F1285A" w:rsidRPr="0042086B">
          <w:rPr>
            <w:rStyle w:val="Hyperlink"/>
            <w:i/>
            <w:noProof/>
            <w:szCs w:val="24"/>
          </w:rPr>
          <w:t xml:space="preserve">flowmeter </w:t>
        </w:r>
        <w:r w:rsidR="00F1285A" w:rsidRPr="0042086B">
          <w:rPr>
            <w:rStyle w:val="Hyperlink"/>
            <w:noProof/>
            <w:szCs w:val="24"/>
          </w:rPr>
          <w:t>1</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_Toc15372019 \h </w:instrText>
        </w:r>
        <w:r w:rsidR="00F1285A" w:rsidRPr="0042086B">
          <w:rPr>
            <w:noProof/>
            <w:webHidden/>
            <w:szCs w:val="24"/>
          </w:rPr>
        </w:r>
        <w:r w:rsidR="00F1285A" w:rsidRPr="0042086B">
          <w:rPr>
            <w:noProof/>
            <w:webHidden/>
            <w:szCs w:val="24"/>
          </w:rPr>
          <w:fldChar w:fldCharType="separate"/>
        </w:r>
        <w:r w:rsidR="00F1285A">
          <w:rPr>
            <w:noProof/>
            <w:webHidden/>
            <w:szCs w:val="24"/>
          </w:rPr>
          <w:t>58</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0" w:history="1">
        <w:r w:rsidR="00F1285A" w:rsidRPr="0042086B">
          <w:rPr>
            <w:rStyle w:val="Hyperlink"/>
            <w:noProof/>
            <w:szCs w:val="24"/>
          </w:rPr>
          <w:t xml:space="preserve">Gambar 4.9 Grafik perbandingan hasil komparasi sensor </w:t>
        </w:r>
        <w:r w:rsidR="00F1285A" w:rsidRPr="0042086B">
          <w:rPr>
            <w:rStyle w:val="Hyperlink"/>
            <w:i/>
            <w:noProof/>
            <w:szCs w:val="24"/>
          </w:rPr>
          <w:t xml:space="preserve">flowmeter </w:t>
        </w:r>
        <w:r w:rsidR="00F1285A" w:rsidRPr="0042086B">
          <w:rPr>
            <w:rStyle w:val="Hyperlink"/>
            <w:noProof/>
            <w:szCs w:val="24"/>
          </w:rPr>
          <w:t>2</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_Toc15372020 \h </w:instrText>
        </w:r>
        <w:r w:rsidR="00F1285A" w:rsidRPr="0042086B">
          <w:rPr>
            <w:noProof/>
            <w:webHidden/>
            <w:szCs w:val="24"/>
          </w:rPr>
        </w:r>
        <w:r w:rsidR="00F1285A" w:rsidRPr="0042086B">
          <w:rPr>
            <w:noProof/>
            <w:webHidden/>
            <w:szCs w:val="24"/>
          </w:rPr>
          <w:fldChar w:fldCharType="separate"/>
        </w:r>
        <w:r w:rsidR="00F1285A">
          <w:rPr>
            <w:noProof/>
            <w:webHidden/>
            <w:szCs w:val="24"/>
          </w:rPr>
          <w:t>59</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1" w:history="1">
        <w:r w:rsidR="00F1285A" w:rsidRPr="0042086B">
          <w:rPr>
            <w:rStyle w:val="Hyperlink"/>
            <w:noProof/>
            <w:szCs w:val="24"/>
          </w:rPr>
          <w:t>Gambar 4.10 Grafik data curah hujan dan tinggi muka air DAS Pesanggrahan periode 2016-2019</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_Toc15372021 \h </w:instrText>
        </w:r>
        <w:r w:rsidR="00F1285A" w:rsidRPr="0042086B">
          <w:rPr>
            <w:noProof/>
            <w:webHidden/>
            <w:szCs w:val="24"/>
          </w:rPr>
        </w:r>
        <w:r w:rsidR="00F1285A" w:rsidRPr="0042086B">
          <w:rPr>
            <w:noProof/>
            <w:webHidden/>
            <w:szCs w:val="24"/>
          </w:rPr>
          <w:fldChar w:fldCharType="separate"/>
        </w:r>
        <w:r w:rsidR="00F1285A">
          <w:rPr>
            <w:noProof/>
            <w:webHidden/>
            <w:szCs w:val="24"/>
          </w:rPr>
          <w:t>61</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2" w:history="1">
        <w:r w:rsidR="00F1285A" w:rsidRPr="0042086B">
          <w:rPr>
            <w:rStyle w:val="Hyperlink"/>
            <w:noProof/>
            <w:szCs w:val="24"/>
          </w:rPr>
          <w:t>Gambar 4.11 Hasil uji kualitas model</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_Toc15372022 \h </w:instrText>
        </w:r>
        <w:r w:rsidR="00F1285A" w:rsidRPr="0042086B">
          <w:rPr>
            <w:noProof/>
            <w:webHidden/>
            <w:szCs w:val="24"/>
          </w:rPr>
        </w:r>
        <w:r w:rsidR="00F1285A" w:rsidRPr="0042086B">
          <w:rPr>
            <w:noProof/>
            <w:webHidden/>
            <w:szCs w:val="24"/>
          </w:rPr>
          <w:fldChar w:fldCharType="separate"/>
        </w:r>
        <w:r w:rsidR="00F1285A">
          <w:rPr>
            <w:noProof/>
            <w:webHidden/>
            <w:szCs w:val="24"/>
          </w:rPr>
          <w:t>62</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3" w:history="1">
        <w:r w:rsidR="00F1285A" w:rsidRPr="0042086B">
          <w:rPr>
            <w:rStyle w:val="Hyperlink"/>
            <w:noProof/>
            <w:szCs w:val="24"/>
          </w:rPr>
          <w:t>Gambar 4.12 Lokasi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_Toc15372023 \h </w:instrText>
        </w:r>
        <w:r w:rsidR="00F1285A" w:rsidRPr="0042086B">
          <w:rPr>
            <w:noProof/>
            <w:webHidden/>
            <w:szCs w:val="24"/>
          </w:rPr>
        </w:r>
        <w:r w:rsidR="00F1285A" w:rsidRPr="0042086B">
          <w:rPr>
            <w:noProof/>
            <w:webHidden/>
            <w:szCs w:val="24"/>
          </w:rPr>
          <w:fldChar w:fldCharType="separate"/>
        </w:r>
        <w:r w:rsidR="00F1285A">
          <w:rPr>
            <w:noProof/>
            <w:webHidden/>
            <w:szCs w:val="24"/>
          </w:rPr>
          <w:t>64</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4" w:history="1">
        <w:r w:rsidR="00F1285A" w:rsidRPr="0042086B">
          <w:rPr>
            <w:rStyle w:val="Hyperlink"/>
            <w:noProof/>
            <w:szCs w:val="24"/>
          </w:rPr>
          <w:t>Gambar 4.13</w:t>
        </w:r>
        <w:r w:rsidR="00F1285A" w:rsidRPr="0042086B">
          <w:rPr>
            <w:rStyle w:val="Hyperlink"/>
            <w:bCs/>
            <w:noProof/>
            <w:szCs w:val="24"/>
          </w:rPr>
          <w:t xml:space="preserve"> </w:t>
        </w:r>
        <w:r w:rsidR="00F1285A" w:rsidRPr="0042086B">
          <w:rPr>
            <w:rStyle w:val="Hyperlink"/>
            <w:noProof/>
            <w:szCs w:val="24"/>
          </w:rPr>
          <w:t xml:space="preserve"> Kegiatan pemasangan alat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_Toc15372024 \h </w:instrText>
        </w:r>
        <w:r w:rsidR="00F1285A" w:rsidRPr="0042086B">
          <w:rPr>
            <w:noProof/>
            <w:webHidden/>
            <w:szCs w:val="24"/>
          </w:rPr>
        </w:r>
        <w:r w:rsidR="00F1285A" w:rsidRPr="0042086B">
          <w:rPr>
            <w:noProof/>
            <w:webHidden/>
            <w:szCs w:val="24"/>
          </w:rPr>
          <w:fldChar w:fldCharType="separate"/>
        </w:r>
        <w:r w:rsidR="00F1285A">
          <w:rPr>
            <w:noProof/>
            <w:webHidden/>
            <w:szCs w:val="24"/>
          </w:rPr>
          <w:t>65</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5" w:history="1">
        <w:r w:rsidR="00F1285A" w:rsidRPr="0042086B">
          <w:rPr>
            <w:rStyle w:val="Hyperlink"/>
            <w:noProof/>
            <w:szCs w:val="24"/>
          </w:rPr>
          <w:t>Gambar 4.14 Grafik data pengukuran  tinggi muka air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_Toc15372025 \h </w:instrText>
        </w:r>
        <w:r w:rsidR="00F1285A" w:rsidRPr="0042086B">
          <w:rPr>
            <w:noProof/>
            <w:webHidden/>
            <w:szCs w:val="24"/>
          </w:rPr>
        </w:r>
        <w:r w:rsidR="00F1285A" w:rsidRPr="0042086B">
          <w:rPr>
            <w:noProof/>
            <w:webHidden/>
            <w:szCs w:val="24"/>
          </w:rPr>
          <w:fldChar w:fldCharType="separate"/>
        </w:r>
        <w:r w:rsidR="00F1285A">
          <w:rPr>
            <w:noProof/>
            <w:webHidden/>
            <w:szCs w:val="24"/>
          </w:rPr>
          <w:t>65</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6" w:history="1">
        <w:r w:rsidR="00F1285A" w:rsidRPr="0042086B">
          <w:rPr>
            <w:rStyle w:val="Hyperlink"/>
            <w:noProof/>
            <w:szCs w:val="24"/>
          </w:rPr>
          <w:t>Gambar 4.15  Grafik data pengukuran  curah hujan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_Toc15372026 \h </w:instrText>
        </w:r>
        <w:r w:rsidR="00F1285A" w:rsidRPr="0042086B">
          <w:rPr>
            <w:noProof/>
            <w:webHidden/>
            <w:szCs w:val="24"/>
          </w:rPr>
        </w:r>
        <w:r w:rsidR="00F1285A" w:rsidRPr="0042086B">
          <w:rPr>
            <w:noProof/>
            <w:webHidden/>
            <w:szCs w:val="24"/>
          </w:rPr>
          <w:fldChar w:fldCharType="separate"/>
        </w:r>
        <w:r w:rsidR="00F1285A">
          <w:rPr>
            <w:noProof/>
            <w:webHidden/>
            <w:szCs w:val="24"/>
          </w:rPr>
          <w:t>66</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7" w:history="1">
        <w:r w:rsidR="00F1285A" w:rsidRPr="0042086B">
          <w:rPr>
            <w:rStyle w:val="Hyperlink"/>
            <w:noProof/>
            <w:szCs w:val="24"/>
          </w:rPr>
          <w:t>Gambar 4.16  Grafik data pengukuran  debit air di titik hulu</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_Toc15372027 \h </w:instrText>
        </w:r>
        <w:r w:rsidR="00F1285A" w:rsidRPr="0042086B">
          <w:rPr>
            <w:noProof/>
            <w:webHidden/>
            <w:szCs w:val="24"/>
          </w:rPr>
        </w:r>
        <w:r w:rsidR="00F1285A" w:rsidRPr="0042086B">
          <w:rPr>
            <w:noProof/>
            <w:webHidden/>
            <w:szCs w:val="24"/>
          </w:rPr>
          <w:fldChar w:fldCharType="separate"/>
        </w:r>
        <w:r w:rsidR="00F1285A">
          <w:rPr>
            <w:noProof/>
            <w:webHidden/>
            <w:szCs w:val="24"/>
          </w:rPr>
          <w:t>67</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8" w:history="1">
        <w:r w:rsidR="00F1285A" w:rsidRPr="0042086B">
          <w:rPr>
            <w:rStyle w:val="Hyperlink"/>
            <w:noProof/>
            <w:szCs w:val="24"/>
          </w:rPr>
          <w:t>Gambar 4.17  Lokasi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_Toc15372028 \h </w:instrText>
        </w:r>
        <w:r w:rsidR="00F1285A" w:rsidRPr="0042086B">
          <w:rPr>
            <w:noProof/>
            <w:webHidden/>
            <w:szCs w:val="24"/>
          </w:rPr>
        </w:r>
        <w:r w:rsidR="00F1285A" w:rsidRPr="0042086B">
          <w:rPr>
            <w:noProof/>
            <w:webHidden/>
            <w:szCs w:val="24"/>
          </w:rPr>
          <w:fldChar w:fldCharType="separate"/>
        </w:r>
        <w:r w:rsidR="00F1285A">
          <w:rPr>
            <w:noProof/>
            <w:webHidden/>
            <w:szCs w:val="24"/>
          </w:rPr>
          <w:t>68</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29" w:history="1">
        <w:r w:rsidR="00F1285A" w:rsidRPr="0042086B">
          <w:rPr>
            <w:rStyle w:val="Hyperlink"/>
            <w:noProof/>
            <w:szCs w:val="24"/>
          </w:rPr>
          <w:t>Gambar 4.18 Kegiatan pemasangan alat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_Toc15372029 \h </w:instrText>
        </w:r>
        <w:r w:rsidR="00F1285A" w:rsidRPr="0042086B">
          <w:rPr>
            <w:noProof/>
            <w:webHidden/>
            <w:szCs w:val="24"/>
          </w:rPr>
        </w:r>
        <w:r w:rsidR="00F1285A" w:rsidRPr="0042086B">
          <w:rPr>
            <w:noProof/>
            <w:webHidden/>
            <w:szCs w:val="24"/>
          </w:rPr>
          <w:fldChar w:fldCharType="separate"/>
        </w:r>
        <w:r w:rsidR="00F1285A">
          <w:rPr>
            <w:noProof/>
            <w:webHidden/>
            <w:szCs w:val="24"/>
          </w:rPr>
          <w:t>68</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30" w:history="1">
        <w:r w:rsidR="00F1285A" w:rsidRPr="0042086B">
          <w:rPr>
            <w:rStyle w:val="Hyperlink"/>
            <w:noProof/>
            <w:szCs w:val="24"/>
          </w:rPr>
          <w:t>Gambar 4.19 Grafik data pengukuran  tinggi muka air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_Toc15372030 \h </w:instrText>
        </w:r>
        <w:r w:rsidR="00F1285A" w:rsidRPr="0042086B">
          <w:rPr>
            <w:noProof/>
            <w:webHidden/>
            <w:szCs w:val="24"/>
          </w:rPr>
        </w:r>
        <w:r w:rsidR="00F1285A" w:rsidRPr="0042086B">
          <w:rPr>
            <w:noProof/>
            <w:webHidden/>
            <w:szCs w:val="24"/>
          </w:rPr>
          <w:fldChar w:fldCharType="separate"/>
        </w:r>
        <w:r w:rsidR="00F1285A">
          <w:rPr>
            <w:noProof/>
            <w:webHidden/>
            <w:szCs w:val="24"/>
          </w:rPr>
          <w:t>69</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31" w:history="1">
        <w:r w:rsidR="00F1285A" w:rsidRPr="0042086B">
          <w:rPr>
            <w:rStyle w:val="Hyperlink"/>
            <w:noProof/>
            <w:szCs w:val="24"/>
          </w:rPr>
          <w:t>Gambar 4.20 Grafik data pengukuran  curah hujan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_Toc15372031 \h </w:instrText>
        </w:r>
        <w:r w:rsidR="00F1285A" w:rsidRPr="0042086B">
          <w:rPr>
            <w:noProof/>
            <w:webHidden/>
            <w:szCs w:val="24"/>
          </w:rPr>
        </w:r>
        <w:r w:rsidR="00F1285A" w:rsidRPr="0042086B">
          <w:rPr>
            <w:noProof/>
            <w:webHidden/>
            <w:szCs w:val="24"/>
          </w:rPr>
          <w:fldChar w:fldCharType="separate"/>
        </w:r>
        <w:r w:rsidR="00F1285A">
          <w:rPr>
            <w:noProof/>
            <w:webHidden/>
            <w:szCs w:val="24"/>
          </w:rPr>
          <w:t>70</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32" w:history="1">
        <w:r w:rsidR="00F1285A" w:rsidRPr="0042086B">
          <w:rPr>
            <w:rStyle w:val="Hyperlink"/>
            <w:noProof/>
            <w:szCs w:val="24"/>
          </w:rPr>
          <w:t>Gambar 4.21 Grafik data pengukuran  debit air di titik hilir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_Toc15372032 \h </w:instrText>
        </w:r>
        <w:r w:rsidR="00F1285A" w:rsidRPr="0042086B">
          <w:rPr>
            <w:noProof/>
            <w:webHidden/>
            <w:szCs w:val="24"/>
          </w:rPr>
        </w:r>
        <w:r w:rsidR="00F1285A" w:rsidRPr="0042086B">
          <w:rPr>
            <w:noProof/>
            <w:webHidden/>
            <w:szCs w:val="24"/>
          </w:rPr>
          <w:fldChar w:fldCharType="separate"/>
        </w:r>
        <w:r w:rsidR="00F1285A">
          <w:rPr>
            <w:noProof/>
            <w:webHidden/>
            <w:szCs w:val="24"/>
          </w:rPr>
          <w:t>71</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33" w:history="1">
        <w:r w:rsidR="00F1285A" w:rsidRPr="0042086B">
          <w:rPr>
            <w:rStyle w:val="Hyperlink"/>
            <w:noProof/>
            <w:szCs w:val="24"/>
          </w:rPr>
          <w:t>Gambar 4.22 Hasil pengujian stastus banjir</w:t>
        </w:r>
        <w:r w:rsidR="00F1285A" w:rsidRPr="0042086B">
          <w:rPr>
            <w:noProof/>
            <w:webHidden/>
            <w:szCs w:val="24"/>
          </w:rPr>
          <w:tab/>
        </w:r>
        <w:r w:rsidR="00F1285A" w:rsidRPr="0042086B">
          <w:rPr>
            <w:noProof/>
            <w:webHidden/>
            <w:szCs w:val="24"/>
          </w:rPr>
          <w:fldChar w:fldCharType="begin"/>
        </w:r>
        <w:r w:rsidR="00F1285A" w:rsidRPr="0042086B">
          <w:rPr>
            <w:noProof/>
            <w:webHidden/>
            <w:szCs w:val="24"/>
          </w:rPr>
          <w:instrText xml:space="preserve"> PAGEREF _Toc15372033 \h </w:instrText>
        </w:r>
        <w:r w:rsidR="00F1285A" w:rsidRPr="0042086B">
          <w:rPr>
            <w:noProof/>
            <w:webHidden/>
            <w:szCs w:val="24"/>
          </w:rPr>
        </w:r>
        <w:r w:rsidR="00F1285A" w:rsidRPr="0042086B">
          <w:rPr>
            <w:noProof/>
            <w:webHidden/>
            <w:szCs w:val="24"/>
          </w:rPr>
          <w:fldChar w:fldCharType="separate"/>
        </w:r>
        <w:r w:rsidR="00F1285A">
          <w:rPr>
            <w:noProof/>
            <w:webHidden/>
            <w:szCs w:val="24"/>
          </w:rPr>
          <w:t>72</w:t>
        </w:r>
        <w:r w:rsidR="00F1285A" w:rsidRPr="0042086B">
          <w:rPr>
            <w:noProof/>
            <w:webHidden/>
            <w:szCs w:val="24"/>
          </w:rPr>
          <w:fldChar w:fldCharType="end"/>
        </w:r>
      </w:hyperlink>
    </w:p>
    <w:p w:rsidR="00F1285A" w:rsidRPr="0042086B" w:rsidRDefault="001F5885" w:rsidP="00F1285A">
      <w:pPr>
        <w:pStyle w:val="TableofFigures"/>
        <w:tabs>
          <w:tab w:val="right" w:leader="dot" w:pos="7928"/>
        </w:tabs>
        <w:spacing w:line="360" w:lineRule="auto"/>
        <w:rPr>
          <w:rFonts w:eastAsiaTheme="minorEastAsia"/>
          <w:noProof/>
          <w:szCs w:val="24"/>
        </w:rPr>
      </w:pPr>
      <w:hyperlink w:anchor="_Toc15372034" w:history="1">
        <w:r w:rsidR="00F1285A" w:rsidRPr="0042086B">
          <w:rPr>
            <w:rStyle w:val="Hyperlink"/>
            <w:noProof/>
            <w:szCs w:val="24"/>
          </w:rPr>
          <w:t>Gambar 4.23</w:t>
        </w:r>
        <w:r w:rsidR="00F1285A" w:rsidRPr="0042086B">
          <w:rPr>
            <w:rStyle w:val="Hyperlink"/>
            <w:noProof/>
            <w:szCs w:val="24"/>
            <w:lang w:val="en-ID" w:bidi="ca-ES"/>
          </w:rPr>
          <w:t xml:space="preserve"> Tampilan notifikasi sms dari lokasi (a) titik hulu dan (b) titik hilir</w:t>
        </w:r>
        <w:r w:rsidR="00F1285A">
          <w:rPr>
            <w:noProof/>
            <w:webHidden/>
            <w:szCs w:val="24"/>
          </w:rPr>
          <w:t>.</w:t>
        </w:r>
        <w:r w:rsidR="00F1285A" w:rsidRPr="0042086B">
          <w:rPr>
            <w:noProof/>
            <w:webHidden/>
            <w:szCs w:val="24"/>
          </w:rPr>
          <w:fldChar w:fldCharType="begin"/>
        </w:r>
        <w:r w:rsidR="00F1285A" w:rsidRPr="0042086B">
          <w:rPr>
            <w:noProof/>
            <w:webHidden/>
            <w:szCs w:val="24"/>
          </w:rPr>
          <w:instrText xml:space="preserve"> PAGEREF _Toc15372034 \h </w:instrText>
        </w:r>
        <w:r w:rsidR="00F1285A" w:rsidRPr="0042086B">
          <w:rPr>
            <w:noProof/>
            <w:webHidden/>
            <w:szCs w:val="24"/>
          </w:rPr>
        </w:r>
        <w:r w:rsidR="00F1285A" w:rsidRPr="0042086B">
          <w:rPr>
            <w:noProof/>
            <w:webHidden/>
            <w:szCs w:val="24"/>
          </w:rPr>
          <w:fldChar w:fldCharType="separate"/>
        </w:r>
        <w:r w:rsidR="00F1285A">
          <w:rPr>
            <w:noProof/>
            <w:webHidden/>
            <w:szCs w:val="24"/>
          </w:rPr>
          <w:t>73</w:t>
        </w:r>
        <w:r w:rsidR="00F1285A" w:rsidRPr="0042086B">
          <w:rPr>
            <w:noProof/>
            <w:webHidden/>
            <w:szCs w:val="24"/>
          </w:rPr>
          <w:fldChar w:fldCharType="end"/>
        </w:r>
      </w:hyperlink>
    </w:p>
    <w:p w:rsidR="00F1285A" w:rsidRPr="0042086B" w:rsidRDefault="00F1285A" w:rsidP="00F1285A">
      <w:pPr>
        <w:spacing w:line="360" w:lineRule="auto"/>
      </w:pPr>
      <w:r w:rsidRPr="0042086B">
        <w:rPr>
          <w:szCs w:val="24"/>
        </w:rPr>
        <w:fldChar w:fldCharType="end"/>
      </w:r>
    </w:p>
    <w:p w:rsidR="00F1285A" w:rsidRPr="0040000F" w:rsidRDefault="00F1285A" w:rsidP="00F1285A">
      <w:pPr>
        <w:tabs>
          <w:tab w:val="right" w:pos="142"/>
          <w:tab w:val="left" w:pos="567"/>
          <w:tab w:val="left" w:leader="dot" w:pos="993"/>
          <w:tab w:val="right" w:pos="7230"/>
          <w:tab w:val="right" w:pos="8080"/>
        </w:tabs>
        <w:spacing w:after="0" w:line="360" w:lineRule="auto"/>
        <w:ind w:right="567"/>
        <w:rPr>
          <w:color w:val="000000"/>
          <w:szCs w:val="24"/>
        </w:rPr>
      </w:pPr>
      <w:r w:rsidRPr="0040000F">
        <w:rPr>
          <w:color w:val="000000"/>
          <w:szCs w:val="24"/>
        </w:rPr>
        <w:br w:type="page"/>
      </w:r>
    </w:p>
    <w:p w:rsidR="00F1285A" w:rsidRPr="0040000F" w:rsidRDefault="00F1285A" w:rsidP="00F1285A">
      <w:pPr>
        <w:pStyle w:val="Heading1"/>
      </w:pPr>
      <w:bookmarkStart w:id="9" w:name="_Toc16659601"/>
      <w:bookmarkStart w:id="10" w:name="_Toc24808226"/>
      <w:r w:rsidRPr="0040000F">
        <w:lastRenderedPageBreak/>
        <w:t>DAFTAR LAMPIRAN</w:t>
      </w:r>
      <w:bookmarkEnd w:id="9"/>
      <w:bookmarkEnd w:id="10"/>
    </w:p>
    <w:p w:rsidR="00F1285A" w:rsidRPr="0040000F" w:rsidRDefault="00F1285A" w:rsidP="00F1285A">
      <w:pPr>
        <w:tabs>
          <w:tab w:val="right" w:pos="142"/>
          <w:tab w:val="left" w:pos="567"/>
          <w:tab w:val="left" w:leader="dot" w:pos="993"/>
          <w:tab w:val="right" w:pos="7230"/>
        </w:tabs>
        <w:spacing w:after="0" w:line="360" w:lineRule="auto"/>
        <w:ind w:right="567"/>
        <w:jc w:val="center"/>
        <w:rPr>
          <w:color w:val="000000"/>
          <w:szCs w:val="24"/>
        </w:rPr>
      </w:pPr>
    </w:p>
    <w:p w:rsidR="00F1285A" w:rsidRPr="00850CF3" w:rsidRDefault="00F1285A" w:rsidP="00F1285A">
      <w:pPr>
        <w:pStyle w:val="TableofFigures"/>
        <w:tabs>
          <w:tab w:val="right" w:leader="dot" w:pos="7928"/>
        </w:tabs>
        <w:spacing w:line="360" w:lineRule="auto"/>
        <w:rPr>
          <w:rFonts w:eastAsiaTheme="minorEastAsia" w:cstheme="minorBidi"/>
          <w:noProof/>
          <w:sz w:val="22"/>
        </w:rPr>
      </w:pPr>
      <w:r w:rsidRPr="0040000F">
        <w:rPr>
          <w:szCs w:val="24"/>
        </w:rPr>
        <w:fldChar w:fldCharType="begin"/>
      </w:r>
      <w:r w:rsidRPr="0040000F">
        <w:rPr>
          <w:szCs w:val="24"/>
        </w:rPr>
        <w:instrText xml:space="preserve"> TOC \h \z \c "Lampiran" </w:instrText>
      </w:r>
      <w:r w:rsidRPr="0040000F">
        <w:rPr>
          <w:szCs w:val="24"/>
        </w:rPr>
        <w:fldChar w:fldCharType="separate"/>
      </w:r>
      <w:hyperlink w:anchor="_Toc15372345" w:history="1">
        <w:r w:rsidRPr="00850CF3">
          <w:rPr>
            <w:rStyle w:val="Hyperlink"/>
            <w:bCs/>
            <w:noProof/>
          </w:rPr>
          <w:t xml:space="preserve">Lampiran </w:t>
        </w:r>
        <w:r w:rsidRPr="00850CF3">
          <w:rPr>
            <w:rStyle w:val="Hyperlink"/>
            <w:noProof/>
          </w:rPr>
          <w:t>1</w:t>
        </w:r>
        <w:r w:rsidRPr="00850CF3">
          <w:rPr>
            <w:rStyle w:val="Hyperlink"/>
            <w:bCs/>
            <w:noProof/>
          </w:rPr>
          <w:t xml:space="preserve"> Daftar Riwayat Hidup</w:t>
        </w:r>
        <w:r w:rsidRPr="00850CF3">
          <w:rPr>
            <w:noProof/>
            <w:webHidden/>
          </w:rPr>
          <w:tab/>
        </w:r>
        <w:r w:rsidRPr="00850CF3">
          <w:rPr>
            <w:noProof/>
            <w:webHidden/>
          </w:rPr>
          <w:fldChar w:fldCharType="begin"/>
        </w:r>
        <w:r w:rsidRPr="00850CF3">
          <w:rPr>
            <w:noProof/>
            <w:webHidden/>
          </w:rPr>
          <w:instrText xml:space="preserve"> PAGEREF _Toc15372345 \h </w:instrText>
        </w:r>
        <w:r w:rsidRPr="00850CF3">
          <w:rPr>
            <w:noProof/>
            <w:webHidden/>
          </w:rPr>
        </w:r>
        <w:r w:rsidRPr="00850CF3">
          <w:rPr>
            <w:noProof/>
            <w:webHidden/>
          </w:rPr>
          <w:fldChar w:fldCharType="separate"/>
        </w:r>
        <w:r>
          <w:rPr>
            <w:noProof/>
            <w:webHidden/>
          </w:rPr>
          <w:t>78</w:t>
        </w:r>
        <w:r w:rsidRPr="00850CF3">
          <w:rPr>
            <w:noProof/>
            <w:webHidden/>
          </w:rPr>
          <w:fldChar w:fldCharType="end"/>
        </w:r>
      </w:hyperlink>
    </w:p>
    <w:p w:rsidR="00F1285A" w:rsidRPr="00850CF3" w:rsidRDefault="001F5885" w:rsidP="00F1285A">
      <w:pPr>
        <w:pStyle w:val="TableofFigures"/>
        <w:tabs>
          <w:tab w:val="right" w:leader="dot" w:pos="7928"/>
        </w:tabs>
        <w:spacing w:line="360" w:lineRule="auto"/>
        <w:rPr>
          <w:rFonts w:eastAsiaTheme="minorEastAsia" w:cstheme="minorBidi"/>
          <w:noProof/>
          <w:sz w:val="22"/>
        </w:rPr>
      </w:pPr>
      <w:hyperlink w:anchor="_Toc15372346" w:history="1">
        <w:r w:rsidR="00F1285A" w:rsidRPr="00850CF3">
          <w:rPr>
            <w:rStyle w:val="Hyperlink"/>
            <w:bCs/>
            <w:noProof/>
          </w:rPr>
          <w:t xml:space="preserve">Lampiran </w:t>
        </w:r>
        <w:r w:rsidR="00F1285A" w:rsidRPr="00850CF3">
          <w:rPr>
            <w:rStyle w:val="Hyperlink"/>
            <w:noProof/>
          </w:rPr>
          <w:t>2</w:t>
        </w:r>
        <w:r w:rsidR="00F1285A" w:rsidRPr="00850CF3">
          <w:rPr>
            <w:rStyle w:val="Hyperlink"/>
            <w:bCs/>
            <w:noProof/>
          </w:rPr>
          <w:t xml:space="preserve"> Spesifikasi Sistem Peringatan Dini Banjir</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_Toc15372346 \h </w:instrText>
        </w:r>
        <w:r w:rsidR="00F1285A" w:rsidRPr="00850CF3">
          <w:rPr>
            <w:noProof/>
            <w:webHidden/>
          </w:rPr>
        </w:r>
        <w:r w:rsidR="00F1285A" w:rsidRPr="00850CF3">
          <w:rPr>
            <w:noProof/>
            <w:webHidden/>
          </w:rPr>
          <w:fldChar w:fldCharType="separate"/>
        </w:r>
        <w:r w:rsidR="00F1285A">
          <w:rPr>
            <w:noProof/>
            <w:webHidden/>
          </w:rPr>
          <w:t>80</w:t>
        </w:r>
        <w:r w:rsidR="00F1285A" w:rsidRPr="00850CF3">
          <w:rPr>
            <w:noProof/>
            <w:webHidden/>
          </w:rPr>
          <w:fldChar w:fldCharType="end"/>
        </w:r>
      </w:hyperlink>
    </w:p>
    <w:p w:rsidR="00F1285A" w:rsidRPr="00850CF3" w:rsidRDefault="001F5885" w:rsidP="00F1285A">
      <w:pPr>
        <w:pStyle w:val="TableofFigures"/>
        <w:tabs>
          <w:tab w:val="right" w:leader="dot" w:pos="7928"/>
        </w:tabs>
        <w:spacing w:line="360" w:lineRule="auto"/>
        <w:rPr>
          <w:rFonts w:eastAsiaTheme="minorEastAsia" w:cstheme="minorBidi"/>
          <w:noProof/>
          <w:sz w:val="22"/>
        </w:rPr>
      </w:pPr>
      <w:hyperlink w:anchor="_Toc15372347" w:history="1">
        <w:r w:rsidR="00F1285A" w:rsidRPr="00850CF3">
          <w:rPr>
            <w:rStyle w:val="Hyperlink"/>
            <w:bCs/>
            <w:noProof/>
          </w:rPr>
          <w:t xml:space="preserve">Lampiran </w:t>
        </w:r>
        <w:r w:rsidR="00F1285A" w:rsidRPr="00850CF3">
          <w:rPr>
            <w:rStyle w:val="Hyperlink"/>
            <w:noProof/>
          </w:rPr>
          <w:t>3</w:t>
        </w:r>
        <w:r w:rsidR="00F1285A" w:rsidRPr="00850CF3">
          <w:rPr>
            <w:rStyle w:val="Hyperlink"/>
            <w:bCs/>
            <w:noProof/>
          </w:rPr>
          <w:t xml:space="preserve"> Cara Instalasi dan Pengoperasian Alat</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_Toc15372347 \h </w:instrText>
        </w:r>
        <w:r w:rsidR="00F1285A" w:rsidRPr="00850CF3">
          <w:rPr>
            <w:noProof/>
            <w:webHidden/>
          </w:rPr>
        </w:r>
        <w:r w:rsidR="00F1285A" w:rsidRPr="00850CF3">
          <w:rPr>
            <w:noProof/>
            <w:webHidden/>
          </w:rPr>
          <w:fldChar w:fldCharType="separate"/>
        </w:r>
        <w:r w:rsidR="00F1285A">
          <w:rPr>
            <w:noProof/>
            <w:webHidden/>
          </w:rPr>
          <w:t>81</w:t>
        </w:r>
        <w:r w:rsidR="00F1285A" w:rsidRPr="00850CF3">
          <w:rPr>
            <w:noProof/>
            <w:webHidden/>
          </w:rPr>
          <w:fldChar w:fldCharType="end"/>
        </w:r>
      </w:hyperlink>
    </w:p>
    <w:p w:rsidR="00F1285A" w:rsidRPr="00850CF3" w:rsidRDefault="001F5885" w:rsidP="00F1285A">
      <w:pPr>
        <w:pStyle w:val="TableofFigures"/>
        <w:tabs>
          <w:tab w:val="right" w:leader="dot" w:pos="7928"/>
        </w:tabs>
        <w:spacing w:line="360" w:lineRule="auto"/>
        <w:rPr>
          <w:rFonts w:eastAsiaTheme="minorEastAsia" w:cstheme="minorBidi"/>
          <w:noProof/>
          <w:sz w:val="22"/>
        </w:rPr>
      </w:pPr>
      <w:hyperlink w:anchor="_Toc15372348" w:history="1">
        <w:r w:rsidR="00F1285A" w:rsidRPr="00850CF3">
          <w:rPr>
            <w:rStyle w:val="Hyperlink"/>
            <w:bCs/>
            <w:noProof/>
          </w:rPr>
          <w:t xml:space="preserve">Lampiran </w:t>
        </w:r>
        <w:r w:rsidR="00F1285A" w:rsidRPr="00850CF3">
          <w:rPr>
            <w:rStyle w:val="Hyperlink"/>
            <w:noProof/>
          </w:rPr>
          <w:t>4</w:t>
        </w:r>
        <w:r w:rsidR="00F1285A" w:rsidRPr="00850CF3">
          <w:rPr>
            <w:rStyle w:val="Hyperlink"/>
            <w:bCs/>
            <w:noProof/>
          </w:rPr>
          <w:t xml:space="preserve"> Pemeliharaan </w:t>
        </w:r>
        <w:r w:rsidR="00F1285A">
          <w:rPr>
            <w:rStyle w:val="Hyperlink"/>
            <w:bCs/>
            <w:noProof/>
          </w:rPr>
          <w:t>A</w:t>
        </w:r>
        <w:r w:rsidR="00F1285A" w:rsidRPr="00850CF3">
          <w:rPr>
            <w:rStyle w:val="Hyperlink"/>
            <w:bCs/>
            <w:noProof/>
          </w:rPr>
          <w:t>lat</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_Toc15372348 \h </w:instrText>
        </w:r>
        <w:r w:rsidR="00F1285A" w:rsidRPr="00850CF3">
          <w:rPr>
            <w:noProof/>
            <w:webHidden/>
          </w:rPr>
        </w:r>
        <w:r w:rsidR="00F1285A" w:rsidRPr="00850CF3">
          <w:rPr>
            <w:noProof/>
            <w:webHidden/>
          </w:rPr>
          <w:fldChar w:fldCharType="separate"/>
        </w:r>
        <w:r w:rsidR="00F1285A">
          <w:rPr>
            <w:noProof/>
            <w:webHidden/>
          </w:rPr>
          <w:t>83</w:t>
        </w:r>
        <w:r w:rsidR="00F1285A" w:rsidRPr="00850CF3">
          <w:rPr>
            <w:noProof/>
            <w:webHidden/>
          </w:rPr>
          <w:fldChar w:fldCharType="end"/>
        </w:r>
      </w:hyperlink>
    </w:p>
    <w:p w:rsidR="00F1285A" w:rsidRPr="00850CF3" w:rsidRDefault="001F5885" w:rsidP="00F1285A">
      <w:pPr>
        <w:pStyle w:val="TableofFigures"/>
        <w:tabs>
          <w:tab w:val="right" w:leader="dot" w:pos="7928"/>
        </w:tabs>
        <w:spacing w:line="360" w:lineRule="auto"/>
        <w:rPr>
          <w:rFonts w:eastAsiaTheme="minorEastAsia" w:cstheme="minorBidi"/>
          <w:noProof/>
          <w:sz w:val="22"/>
        </w:rPr>
      </w:pPr>
      <w:hyperlink w:anchor="_Toc15372349" w:history="1">
        <w:r w:rsidR="00F1285A" w:rsidRPr="00850CF3">
          <w:rPr>
            <w:rStyle w:val="Hyperlink"/>
            <w:bCs/>
            <w:noProof/>
          </w:rPr>
          <w:t xml:space="preserve">Lampiran </w:t>
        </w:r>
        <w:r w:rsidR="00F1285A" w:rsidRPr="00850CF3">
          <w:rPr>
            <w:rStyle w:val="Hyperlink"/>
            <w:noProof/>
          </w:rPr>
          <w:t>5</w:t>
        </w:r>
        <w:r w:rsidR="00F1285A" w:rsidRPr="00850CF3">
          <w:rPr>
            <w:rStyle w:val="Hyperlink"/>
            <w:bCs/>
            <w:noProof/>
          </w:rPr>
          <w:t xml:space="preserve"> </w:t>
        </w:r>
        <w:r w:rsidR="00F1285A" w:rsidRPr="00850CF3">
          <w:rPr>
            <w:rStyle w:val="Hyperlink"/>
            <w:bCs/>
            <w:i/>
            <w:noProof/>
          </w:rPr>
          <w:t>Datasheet</w:t>
        </w:r>
        <w:r w:rsidR="00F1285A" w:rsidRPr="00850CF3">
          <w:rPr>
            <w:rStyle w:val="Hyperlink"/>
            <w:bCs/>
            <w:noProof/>
          </w:rPr>
          <w:t xml:space="preserve"> komponen pada </w:t>
        </w:r>
        <w:r w:rsidR="00F1285A">
          <w:rPr>
            <w:rStyle w:val="Hyperlink"/>
            <w:bCs/>
            <w:noProof/>
          </w:rPr>
          <w:t>S</w:t>
        </w:r>
        <w:r w:rsidR="00F1285A" w:rsidRPr="00850CF3">
          <w:rPr>
            <w:rStyle w:val="Hyperlink"/>
            <w:bCs/>
            <w:noProof/>
          </w:rPr>
          <w:t>istem</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_Toc15372349 \h </w:instrText>
        </w:r>
        <w:r w:rsidR="00F1285A" w:rsidRPr="00850CF3">
          <w:rPr>
            <w:noProof/>
            <w:webHidden/>
          </w:rPr>
        </w:r>
        <w:r w:rsidR="00F1285A" w:rsidRPr="00850CF3">
          <w:rPr>
            <w:noProof/>
            <w:webHidden/>
          </w:rPr>
          <w:fldChar w:fldCharType="separate"/>
        </w:r>
        <w:r w:rsidR="00F1285A">
          <w:rPr>
            <w:noProof/>
            <w:webHidden/>
          </w:rPr>
          <w:t>84</w:t>
        </w:r>
        <w:r w:rsidR="00F1285A" w:rsidRPr="00850CF3">
          <w:rPr>
            <w:noProof/>
            <w:webHidden/>
          </w:rPr>
          <w:fldChar w:fldCharType="end"/>
        </w:r>
      </w:hyperlink>
    </w:p>
    <w:p w:rsidR="00F1285A" w:rsidRPr="00850CF3" w:rsidRDefault="001F5885" w:rsidP="00F1285A">
      <w:pPr>
        <w:pStyle w:val="TableofFigures"/>
        <w:tabs>
          <w:tab w:val="right" w:leader="dot" w:pos="7928"/>
        </w:tabs>
        <w:spacing w:line="360" w:lineRule="auto"/>
        <w:rPr>
          <w:rFonts w:eastAsiaTheme="minorEastAsia" w:cstheme="minorBidi"/>
          <w:noProof/>
          <w:sz w:val="22"/>
        </w:rPr>
      </w:pPr>
      <w:hyperlink w:anchor="_Toc15372350" w:history="1">
        <w:r w:rsidR="00F1285A" w:rsidRPr="00850CF3">
          <w:rPr>
            <w:rStyle w:val="Hyperlink"/>
            <w:bCs/>
            <w:noProof/>
          </w:rPr>
          <w:t xml:space="preserve">Lampiran </w:t>
        </w:r>
        <w:r w:rsidR="00F1285A" w:rsidRPr="00850CF3">
          <w:rPr>
            <w:rStyle w:val="Hyperlink"/>
            <w:noProof/>
          </w:rPr>
          <w:t xml:space="preserve">6 </w:t>
        </w:r>
        <w:r w:rsidR="00F1285A" w:rsidRPr="00850CF3">
          <w:rPr>
            <w:rStyle w:val="Hyperlink"/>
            <w:bCs/>
            <w:noProof/>
          </w:rPr>
          <w:t>Dokumentasi Penelitian</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_Toc15372350 \h </w:instrText>
        </w:r>
        <w:r w:rsidR="00F1285A" w:rsidRPr="00850CF3">
          <w:rPr>
            <w:noProof/>
            <w:webHidden/>
          </w:rPr>
        </w:r>
        <w:r w:rsidR="00F1285A" w:rsidRPr="00850CF3">
          <w:rPr>
            <w:noProof/>
            <w:webHidden/>
          </w:rPr>
          <w:fldChar w:fldCharType="separate"/>
        </w:r>
        <w:r w:rsidR="00F1285A">
          <w:rPr>
            <w:noProof/>
            <w:webHidden/>
          </w:rPr>
          <w:t>89</w:t>
        </w:r>
        <w:r w:rsidR="00F1285A" w:rsidRPr="00850CF3">
          <w:rPr>
            <w:noProof/>
            <w:webHidden/>
          </w:rPr>
          <w:fldChar w:fldCharType="end"/>
        </w:r>
      </w:hyperlink>
    </w:p>
    <w:p w:rsidR="00F1285A" w:rsidRPr="00850CF3" w:rsidRDefault="001F5885" w:rsidP="00F1285A">
      <w:pPr>
        <w:pStyle w:val="TableofFigures"/>
        <w:tabs>
          <w:tab w:val="right" w:leader="dot" w:pos="7928"/>
        </w:tabs>
        <w:spacing w:line="360" w:lineRule="auto"/>
        <w:rPr>
          <w:rFonts w:eastAsiaTheme="minorEastAsia" w:cstheme="minorBidi"/>
          <w:noProof/>
          <w:sz w:val="22"/>
        </w:rPr>
      </w:pPr>
      <w:hyperlink w:anchor="_Toc15372351" w:history="1">
        <w:r w:rsidR="00F1285A" w:rsidRPr="00850CF3">
          <w:rPr>
            <w:rStyle w:val="Hyperlink"/>
            <w:bCs/>
            <w:noProof/>
          </w:rPr>
          <w:t xml:space="preserve">Lampiran </w:t>
        </w:r>
        <w:r w:rsidR="00F1285A" w:rsidRPr="00850CF3">
          <w:rPr>
            <w:rStyle w:val="Hyperlink"/>
            <w:noProof/>
          </w:rPr>
          <w:t xml:space="preserve">7Anggaran Biaya </w:t>
        </w:r>
        <w:r w:rsidR="00F1285A" w:rsidRPr="00850CF3">
          <w:rPr>
            <w:noProof/>
            <w:webHidden/>
          </w:rPr>
          <w:tab/>
        </w:r>
        <w:r w:rsidR="00F1285A" w:rsidRPr="00850CF3">
          <w:rPr>
            <w:noProof/>
            <w:webHidden/>
          </w:rPr>
          <w:fldChar w:fldCharType="begin"/>
        </w:r>
        <w:r w:rsidR="00F1285A" w:rsidRPr="00850CF3">
          <w:rPr>
            <w:noProof/>
            <w:webHidden/>
          </w:rPr>
          <w:instrText xml:space="preserve"> PAGEREF _Toc15372351 \h </w:instrText>
        </w:r>
        <w:r w:rsidR="00F1285A" w:rsidRPr="00850CF3">
          <w:rPr>
            <w:noProof/>
            <w:webHidden/>
          </w:rPr>
        </w:r>
        <w:r w:rsidR="00F1285A" w:rsidRPr="00850CF3">
          <w:rPr>
            <w:noProof/>
            <w:webHidden/>
          </w:rPr>
          <w:fldChar w:fldCharType="separate"/>
        </w:r>
        <w:r w:rsidR="00F1285A">
          <w:rPr>
            <w:noProof/>
            <w:webHidden/>
          </w:rPr>
          <w:t>91</w:t>
        </w:r>
        <w:r w:rsidR="00F1285A" w:rsidRPr="00850CF3">
          <w:rPr>
            <w:noProof/>
            <w:webHidden/>
          </w:rPr>
          <w:fldChar w:fldCharType="end"/>
        </w:r>
      </w:hyperlink>
    </w:p>
    <w:p w:rsidR="00F1285A" w:rsidRDefault="00F1285A" w:rsidP="00F1285A">
      <w:pPr>
        <w:spacing w:after="0" w:line="360" w:lineRule="auto"/>
        <w:rPr>
          <w:szCs w:val="24"/>
        </w:rPr>
      </w:pPr>
      <w:r w:rsidRPr="0040000F">
        <w:rPr>
          <w:szCs w:val="24"/>
        </w:rPr>
        <w:fldChar w:fldCharType="end"/>
      </w:r>
    </w:p>
    <w:p w:rsidR="00F1285A" w:rsidRPr="008A07F9" w:rsidRDefault="00F1285A" w:rsidP="00F1285A">
      <w:pPr>
        <w:rPr>
          <w:szCs w:val="24"/>
        </w:rPr>
      </w:pPr>
      <w:r>
        <w:rPr>
          <w:szCs w:val="24"/>
        </w:rPr>
        <w:br w:type="page"/>
      </w:r>
    </w:p>
    <w:p w:rsidR="00F1285A" w:rsidRPr="0040000F" w:rsidRDefault="00F1285A" w:rsidP="00F1285A">
      <w:pPr>
        <w:pStyle w:val="Heading1"/>
      </w:pPr>
      <w:bookmarkStart w:id="11" w:name="_Toc16659602"/>
      <w:bookmarkStart w:id="12" w:name="_Toc24808227"/>
      <w:r w:rsidRPr="0040000F">
        <w:lastRenderedPageBreak/>
        <w:t>INTISARI</w:t>
      </w:r>
      <w:bookmarkEnd w:id="11"/>
      <w:bookmarkEnd w:id="12"/>
      <w:r w:rsidRPr="0040000F">
        <w:t xml:space="preserve"> </w:t>
      </w:r>
      <w:r>
        <w:t xml:space="preserve">   </w:t>
      </w:r>
    </w:p>
    <w:p w:rsidR="00F1285A" w:rsidRPr="0040000F" w:rsidRDefault="00F1285A" w:rsidP="00F1285A">
      <w:pPr>
        <w:spacing w:after="0"/>
        <w:rPr>
          <w:lang w:val="en-ID" w:bidi="ca-ES"/>
        </w:rPr>
      </w:pPr>
    </w:p>
    <w:p w:rsidR="00F1285A" w:rsidRPr="0040000F" w:rsidRDefault="00F1285A" w:rsidP="00F1285A">
      <w:pPr>
        <w:spacing w:after="0"/>
        <w:jc w:val="center"/>
        <w:rPr>
          <w:b/>
          <w:bCs/>
          <w:sz w:val="28"/>
          <w:szCs w:val="24"/>
          <w:lang w:bidi="ca-ES"/>
        </w:rPr>
      </w:pPr>
      <w:r w:rsidRPr="0040000F">
        <w:rPr>
          <w:b/>
          <w:bCs/>
          <w:sz w:val="28"/>
          <w:szCs w:val="24"/>
          <w:lang w:bidi="ca-ES"/>
        </w:rPr>
        <w:t>PENGEMBANGAN SISTEM PERINGATAN DINI BANJIR  STUDI KASUS DAERAH ALIRAN SUNGAI PESANGGRAHAN</w:t>
      </w:r>
    </w:p>
    <w:p w:rsidR="00F1285A" w:rsidRPr="0040000F" w:rsidRDefault="00F1285A" w:rsidP="00F1285A">
      <w:pPr>
        <w:spacing w:after="0"/>
        <w:jc w:val="center"/>
        <w:rPr>
          <w:b/>
          <w:bCs/>
          <w:sz w:val="28"/>
          <w:szCs w:val="24"/>
          <w:lang w:bidi="ca-ES"/>
        </w:rPr>
      </w:pPr>
      <w:r>
        <w:rPr>
          <w:b/>
          <w:bCs/>
          <w:sz w:val="28"/>
          <w:szCs w:val="24"/>
          <w:lang w:bidi="ca-ES"/>
        </w:rPr>
        <w:t xml:space="preserve"> </w:t>
      </w:r>
    </w:p>
    <w:p w:rsidR="00F1285A" w:rsidRPr="0040000F" w:rsidRDefault="00F1285A" w:rsidP="00F1285A">
      <w:pPr>
        <w:spacing w:after="0" w:line="240" w:lineRule="auto"/>
        <w:jc w:val="center"/>
      </w:pPr>
      <w:r w:rsidRPr="0040000F">
        <w:t>Oleh</w:t>
      </w:r>
    </w:p>
    <w:p w:rsidR="00F1285A" w:rsidRPr="0040000F" w:rsidRDefault="00F1285A" w:rsidP="00F1285A">
      <w:pPr>
        <w:spacing w:after="0" w:line="240" w:lineRule="auto"/>
      </w:pPr>
    </w:p>
    <w:p w:rsidR="00F1285A" w:rsidRPr="0040000F" w:rsidRDefault="00F1285A" w:rsidP="00F1285A">
      <w:pPr>
        <w:tabs>
          <w:tab w:val="center" w:pos="3969"/>
          <w:tab w:val="left" w:pos="5408"/>
        </w:tabs>
        <w:spacing w:after="0"/>
      </w:pPr>
      <w:r w:rsidRPr="0040000F">
        <w:tab/>
        <w:t>Intan Puri Pangerti</w:t>
      </w:r>
      <w:r w:rsidRPr="0040000F">
        <w:tab/>
      </w:r>
    </w:p>
    <w:p w:rsidR="00F1285A" w:rsidRPr="0040000F" w:rsidRDefault="00F1285A" w:rsidP="00F1285A">
      <w:pPr>
        <w:spacing w:after="0" w:line="240" w:lineRule="auto"/>
        <w:jc w:val="center"/>
      </w:pPr>
      <w:r w:rsidRPr="0040000F">
        <w:t>41.15.0008</w:t>
      </w:r>
    </w:p>
    <w:p w:rsidR="00F1285A" w:rsidRPr="0040000F" w:rsidRDefault="00F1285A" w:rsidP="00F1285A">
      <w:pPr>
        <w:spacing w:line="360" w:lineRule="auto"/>
        <w:rPr>
          <w:lang w:val="en-ID"/>
        </w:rPr>
      </w:pPr>
    </w:p>
    <w:p w:rsidR="00F1285A" w:rsidRPr="005B4DF2" w:rsidRDefault="00F1285A" w:rsidP="00F1285A">
      <w:pPr>
        <w:spacing w:line="360" w:lineRule="auto"/>
        <w:ind w:firstLine="720"/>
        <w:jc w:val="both"/>
        <w:rPr>
          <w:lang w:val="en-ID"/>
        </w:rPr>
      </w:pPr>
      <w:r w:rsidRPr="0043428A">
        <w:rPr>
          <w:rFonts w:eastAsia="Times New Roman"/>
          <w:color w:val="000000"/>
          <w:szCs w:val="24"/>
        </w:rPr>
        <w:t xml:space="preserve">Peringatan dini banjir merupakan suatu sistem yang berfungsi untuk memberikan peringatan dini bencana banjir yang akan terjadi secara cepat. Tujuannya yaitu agar masyarakat dapat mengevakuasi diri sesaat sebelum banjir terjadi. </w:t>
      </w:r>
      <w:r>
        <w:rPr>
          <w:szCs w:val="24"/>
          <w:lang w:val="en-ID"/>
        </w:rPr>
        <w:t>Penelitian ini merancang</w:t>
      </w:r>
      <w:r w:rsidRPr="0040000F">
        <w:rPr>
          <w:szCs w:val="24"/>
          <w:lang w:val="en-ID"/>
        </w:rPr>
        <w:t xml:space="preserve"> </w:t>
      </w:r>
      <w:r w:rsidRPr="0040000F">
        <w:rPr>
          <w:szCs w:val="24"/>
        </w:rPr>
        <w:t xml:space="preserve">“Pengembangan Sistem Peringatan Dini Banjir Studi Kasus  Daerah Aliran Sungai Pesanggrahan”. Komponen yang digunakan yaitu Arduino uno, </w:t>
      </w:r>
      <w:r w:rsidRPr="007C12F4">
        <w:rPr>
          <w:i/>
          <w:szCs w:val="24"/>
        </w:rPr>
        <w:t>tipping bucket</w:t>
      </w:r>
      <w:r w:rsidRPr="0040000F">
        <w:rPr>
          <w:szCs w:val="24"/>
        </w:rPr>
        <w:t xml:space="preserve">, sensor ultrasonik HC-SR04, sensor </w:t>
      </w:r>
      <w:r w:rsidRPr="0040000F">
        <w:rPr>
          <w:i/>
          <w:szCs w:val="24"/>
        </w:rPr>
        <w:t>flowmeter</w:t>
      </w:r>
      <w:r w:rsidRPr="0040000F">
        <w:rPr>
          <w:szCs w:val="24"/>
        </w:rPr>
        <w:t xml:space="preserve"> YF</w:t>
      </w:r>
      <w:r>
        <w:rPr>
          <w:szCs w:val="24"/>
        </w:rPr>
        <w:t>-S</w:t>
      </w:r>
      <w:r w:rsidRPr="0040000F">
        <w:rPr>
          <w:szCs w:val="24"/>
        </w:rPr>
        <w:t xml:space="preserve">201, modul GSM SIM900A dan panel surya. </w:t>
      </w:r>
      <w:r w:rsidRPr="0040000F">
        <w:rPr>
          <w:szCs w:val="24"/>
          <w:lang w:val="en-ID"/>
        </w:rPr>
        <w:t xml:space="preserve">Hasil penelitian ini memberikan informasi berupa </w:t>
      </w:r>
      <w:r w:rsidRPr="0040000F">
        <w:rPr>
          <w:iCs/>
          <w:szCs w:val="24"/>
          <w:lang w:val="en-ID"/>
        </w:rPr>
        <w:t>ti</w:t>
      </w:r>
      <w:r>
        <w:rPr>
          <w:iCs/>
          <w:szCs w:val="24"/>
          <w:lang w:val="en-ID"/>
        </w:rPr>
        <w:t xml:space="preserve">nggi muka air, curah hujan, </w:t>
      </w:r>
      <w:r w:rsidRPr="0040000F">
        <w:rPr>
          <w:iCs/>
          <w:szCs w:val="24"/>
          <w:lang w:val="en-ID"/>
        </w:rPr>
        <w:t>debit air</w:t>
      </w:r>
      <w:r>
        <w:rPr>
          <w:iCs/>
          <w:szCs w:val="24"/>
          <w:lang w:val="en-ID"/>
        </w:rPr>
        <w:t>, estimasi waktu, dan status banjir</w:t>
      </w:r>
      <w:r w:rsidRPr="0040000F">
        <w:rPr>
          <w:i/>
          <w:iCs/>
          <w:szCs w:val="24"/>
          <w:lang w:val="en-ID"/>
        </w:rPr>
        <w:t xml:space="preserve"> </w:t>
      </w:r>
      <w:r>
        <w:rPr>
          <w:szCs w:val="24"/>
          <w:lang w:val="en-ID"/>
        </w:rPr>
        <w:t>dari</w:t>
      </w:r>
      <w:r w:rsidRPr="0040000F">
        <w:rPr>
          <w:szCs w:val="24"/>
          <w:lang w:val="en-ID"/>
        </w:rPr>
        <w:t xml:space="preserve"> dua</w:t>
      </w:r>
      <w:r>
        <w:rPr>
          <w:szCs w:val="24"/>
          <w:lang w:val="en-ID"/>
        </w:rPr>
        <w:t xml:space="preserve"> titik </w:t>
      </w:r>
      <w:r w:rsidRPr="0040000F">
        <w:rPr>
          <w:szCs w:val="24"/>
          <w:lang w:val="en-ID"/>
        </w:rPr>
        <w:t>pengamatan yaitu titik hulu dan hilir.</w:t>
      </w:r>
      <w:r>
        <w:rPr>
          <w:szCs w:val="24"/>
          <w:lang w:val="en-ID"/>
        </w:rPr>
        <w:t xml:space="preserve"> Informasi estimasi waktu sebagai peringatan dini warga yang berada di titik selanjutnya atau hulu. Status Banjir pada penelitian ini telah berjalan berdasarkan </w:t>
      </w:r>
      <w:r w:rsidRPr="007C12F4">
        <w:rPr>
          <w:i/>
          <w:szCs w:val="24"/>
          <w:lang w:val="en-ID"/>
        </w:rPr>
        <w:t>threshold</w:t>
      </w:r>
      <w:r>
        <w:rPr>
          <w:szCs w:val="24"/>
          <w:lang w:val="en-ID"/>
        </w:rPr>
        <w:t xml:space="preserve"> tinggi muka air sesuai ketentuan BPDB dan kategori intensitas curah hujan sesuai ketentuan BMKG. </w:t>
      </w:r>
      <w:r w:rsidRPr="0040000F">
        <w:rPr>
          <w:szCs w:val="24"/>
          <w:lang w:val="en-ID"/>
        </w:rPr>
        <w:t xml:space="preserve">Informasi kemudian dapat diakses melalui </w:t>
      </w:r>
      <w:r w:rsidRPr="0040000F">
        <w:rPr>
          <w:i/>
          <w:szCs w:val="24"/>
          <w:lang w:val="en-ID"/>
        </w:rPr>
        <w:t>website</w:t>
      </w:r>
      <w:r w:rsidRPr="0040000F">
        <w:rPr>
          <w:szCs w:val="24"/>
          <w:lang w:val="en-ID"/>
        </w:rPr>
        <w:t xml:space="preserve"> dengan alamat pencarian 139.180.220.65/siagabanjir/. Notifikasi saat status “bencana” dikirim melalui SMS dan buzzer pada sistem akan berbunyi.</w:t>
      </w:r>
    </w:p>
    <w:p w:rsidR="00F1285A" w:rsidRPr="0040000F" w:rsidRDefault="00F1285A" w:rsidP="00F1285A">
      <w:pPr>
        <w:spacing w:after="0" w:line="360" w:lineRule="auto"/>
        <w:jc w:val="both"/>
      </w:pPr>
      <w:r w:rsidRPr="0040000F">
        <w:rPr>
          <w:b/>
        </w:rPr>
        <w:t xml:space="preserve">Kata kunci: </w:t>
      </w:r>
      <w:r w:rsidRPr="0040000F">
        <w:t xml:space="preserve">peringatan dini banjir, hulu, hilir, </w:t>
      </w:r>
      <w:r w:rsidRPr="0040000F">
        <w:rPr>
          <w:i/>
        </w:rPr>
        <w:t>website</w:t>
      </w:r>
      <w:r w:rsidRPr="0040000F">
        <w:t>, SMS</w:t>
      </w:r>
    </w:p>
    <w:p w:rsidR="00F1285A" w:rsidRPr="00BC7952" w:rsidRDefault="00F1285A" w:rsidP="00F1285A">
      <w:pPr>
        <w:pStyle w:val="Heading1"/>
      </w:pPr>
      <w:bookmarkStart w:id="13" w:name="_Toc24808228"/>
      <w:r w:rsidRPr="00BC7952">
        <w:t>ABSTRACT</w:t>
      </w:r>
      <w:bookmarkEnd w:id="13"/>
    </w:p>
    <w:p w:rsidR="00F1285A" w:rsidRPr="00BC7952" w:rsidRDefault="00F1285A" w:rsidP="00F1285A">
      <w:pPr>
        <w:spacing w:after="0" w:line="240" w:lineRule="auto"/>
        <w:ind w:left="720" w:hanging="720"/>
        <w:jc w:val="both"/>
        <w:rPr>
          <w:szCs w:val="24"/>
        </w:rPr>
      </w:pPr>
      <w:r w:rsidRPr="00BC7952">
        <w:t xml:space="preserve">Ini adalah template skripsi dari </w:t>
      </w:r>
      <w:hyperlink r:id="rId1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18" w:history="1">
        <w:r w:rsidRPr="00BC7952">
          <w:rPr>
            <w:rStyle w:val="Hyperlink"/>
            <w:color w:val="auto"/>
            <w:szCs w:val="24"/>
          </w:rPr>
          <w:t>https://ratapanmahasiswa.blogspot.com</w:t>
        </w:r>
      </w:hyperlink>
      <w:r w:rsidRPr="00BC7952">
        <w:rPr>
          <w:szCs w:val="24"/>
        </w:rPr>
        <w:t xml:space="preserve"> cukup blok paragraf yang diinginkan dan pastekan teks anda. </w:t>
      </w:r>
    </w:p>
    <w:p w:rsidR="00F1285A" w:rsidRPr="00BC7952" w:rsidRDefault="00F1285A" w:rsidP="00F1285A">
      <w:pPr>
        <w:spacing w:after="0"/>
        <w:jc w:val="both"/>
        <w:rPr>
          <w:szCs w:val="24"/>
        </w:rPr>
      </w:pPr>
    </w:p>
    <w:p w:rsidR="00F1285A" w:rsidRPr="00BC7952" w:rsidRDefault="00F1285A" w:rsidP="00F1285A">
      <w:pPr>
        <w:spacing w:after="0" w:line="240" w:lineRule="auto"/>
        <w:jc w:val="both"/>
        <w:rPr>
          <w:szCs w:val="24"/>
        </w:rPr>
      </w:pPr>
      <w:r w:rsidRPr="00BC7952">
        <w:rPr>
          <w:szCs w:val="24"/>
        </w:rPr>
        <w:t>Key words: https://ratapanmahasiswa.blogspot.com</w:t>
      </w:r>
    </w:p>
    <w:p w:rsidR="00F1285A" w:rsidRPr="00BC7952" w:rsidRDefault="00F1285A" w:rsidP="00F1285A">
      <w:pPr>
        <w:spacing w:after="0"/>
        <w:jc w:val="both"/>
        <w:rPr>
          <w:szCs w:val="24"/>
        </w:rPr>
      </w:pPr>
    </w:p>
    <w:p w:rsidR="00F1285A" w:rsidRPr="00BC7952" w:rsidRDefault="00F1285A" w:rsidP="00F1285A">
      <w:pPr>
        <w:spacing w:after="0" w:line="240" w:lineRule="auto"/>
        <w:ind w:firstLine="720"/>
        <w:jc w:val="both"/>
        <w:rPr>
          <w:szCs w:val="24"/>
        </w:rPr>
      </w:pPr>
      <w:r w:rsidRPr="00BC7952">
        <w:lastRenderedPageBreak/>
        <w:t xml:space="preserve">Ini adalah template skripsi dari </w:t>
      </w:r>
      <w:hyperlink r:id="rId1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0"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1"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2"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3"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4"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5"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6"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7"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28"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ind w:firstLine="720"/>
        <w:jc w:val="both"/>
        <w:rPr>
          <w:szCs w:val="24"/>
        </w:rPr>
      </w:pPr>
      <w:r w:rsidRPr="00BC7952">
        <w:t xml:space="preserve">Ini adalah template skripsi dari </w:t>
      </w:r>
      <w:hyperlink r:id="rId29" w:history="1">
        <w:r w:rsidRPr="00BC7952">
          <w:rPr>
            <w:rStyle w:val="Hyperlink"/>
            <w:color w:val="auto"/>
            <w:szCs w:val="24"/>
          </w:rPr>
          <w:t>https://ratapanmahasiswa.blogspot.com</w:t>
        </w:r>
      </w:hyperlink>
      <w:r w:rsidRPr="00BC7952">
        <w:rPr>
          <w:szCs w:val="24"/>
        </w:rPr>
        <w:t xml:space="preserve"> cukup blok paragraf yang diinginkan dan pastekan teks anda. </w:t>
      </w:r>
      <w:r w:rsidRPr="00BC7952">
        <w:t xml:space="preserve">Ini adalah template skripsi dari </w:t>
      </w:r>
      <w:hyperlink r:id="rId30" w:history="1">
        <w:r w:rsidRPr="00BC7952">
          <w:rPr>
            <w:rStyle w:val="Hyperlink"/>
            <w:color w:val="auto"/>
            <w:szCs w:val="24"/>
          </w:rPr>
          <w:t>https://ratapanmahasiswa.blogspot.com</w:t>
        </w:r>
      </w:hyperlink>
      <w:r w:rsidRPr="00BC7952">
        <w:rPr>
          <w:szCs w:val="24"/>
        </w:rPr>
        <w:t xml:space="preserve"> cukup blok paragraf yang diinginkan dan pastekan teks anda</w:t>
      </w:r>
    </w:p>
    <w:p w:rsidR="00F1285A" w:rsidRPr="00BC7952" w:rsidRDefault="00F1285A" w:rsidP="00F1285A">
      <w:pPr>
        <w:spacing w:after="0" w:line="240" w:lineRule="auto"/>
        <w:jc w:val="both"/>
        <w:rPr>
          <w:szCs w:val="24"/>
        </w:rPr>
      </w:pPr>
      <w:r w:rsidRPr="00BC7952">
        <w:rPr>
          <w:szCs w:val="24"/>
        </w:rPr>
        <w:br w:type="page"/>
      </w:r>
    </w:p>
    <w:p w:rsidR="004A3ECD" w:rsidRPr="00BC7952" w:rsidRDefault="004A3ECD" w:rsidP="00F1285A">
      <w:pPr>
        <w:pStyle w:val="Heading1"/>
        <w:sectPr w:rsidR="004A3ECD" w:rsidRPr="00BC7952" w:rsidSect="008D5F06">
          <w:footerReference w:type="default" r:id="rId31"/>
          <w:pgSz w:w="12191" w:h="16840" w:code="9"/>
          <w:pgMar w:top="2268" w:right="1701" w:bottom="1701" w:left="2268" w:header="720" w:footer="720" w:gutter="0"/>
          <w:pgNumType w:fmt="lowerRoman"/>
          <w:cols w:space="720"/>
          <w:titlePg/>
          <w:docGrid w:linePitch="360"/>
        </w:sectPr>
      </w:pPr>
    </w:p>
    <w:p w:rsidR="008438BD" w:rsidRPr="000F02DA" w:rsidRDefault="00270129" w:rsidP="000F02DA">
      <w:pPr>
        <w:keepNext/>
        <w:keepLines/>
        <w:spacing w:after="0" w:line="480" w:lineRule="auto"/>
        <w:jc w:val="center"/>
        <w:outlineLvl w:val="0"/>
        <w:rPr>
          <w:rFonts w:eastAsia="Times New Roman"/>
          <w:b/>
          <w:bCs/>
          <w:sz w:val="28"/>
          <w:szCs w:val="28"/>
        </w:rPr>
      </w:pPr>
      <w:bookmarkStart w:id="14" w:name="_Toc448384003"/>
      <w:bookmarkStart w:id="15" w:name="_Toc24808229"/>
      <w:r w:rsidRPr="00BC7952">
        <w:rPr>
          <w:rFonts w:eastAsia="Times New Roman"/>
          <w:b/>
          <w:bCs/>
          <w:sz w:val="28"/>
          <w:szCs w:val="28"/>
        </w:rPr>
        <w:lastRenderedPageBreak/>
        <w:t>BAB</w:t>
      </w:r>
      <w:r w:rsidR="009337DA" w:rsidRPr="00BC7952">
        <w:rPr>
          <w:rFonts w:eastAsia="Times New Roman"/>
          <w:b/>
          <w:bCs/>
          <w:sz w:val="28"/>
          <w:szCs w:val="28"/>
        </w:rPr>
        <w:t xml:space="preserve"> I </w:t>
      </w:r>
      <w:r w:rsidR="009337DA" w:rsidRPr="00BC7952">
        <w:rPr>
          <w:rFonts w:eastAsia="Times New Roman"/>
          <w:b/>
          <w:bCs/>
          <w:sz w:val="28"/>
          <w:szCs w:val="28"/>
        </w:rPr>
        <w:br/>
      </w:r>
      <w:bookmarkEnd w:id="0"/>
      <w:bookmarkEnd w:id="14"/>
      <w:r w:rsidRPr="00BC7952">
        <w:rPr>
          <w:rFonts w:eastAsia="Times New Roman"/>
          <w:b/>
          <w:bCs/>
          <w:sz w:val="28"/>
          <w:szCs w:val="28"/>
        </w:rPr>
        <w:t>PENDAHULUAN</w:t>
      </w:r>
      <w:bookmarkEnd w:id="15"/>
    </w:p>
    <w:p w:rsidR="008F2A75" w:rsidRPr="00BC7952" w:rsidRDefault="008F2A75" w:rsidP="008F2A75">
      <w:pPr>
        <w:spacing w:after="0"/>
      </w:pPr>
    </w:p>
    <w:p w:rsidR="000F02DA" w:rsidRPr="0040000F" w:rsidRDefault="000F02DA" w:rsidP="000F02DA">
      <w:pPr>
        <w:spacing w:after="0" w:line="360" w:lineRule="auto"/>
        <w:ind w:firstLine="709"/>
        <w:jc w:val="both"/>
        <w:rPr>
          <w:rFonts w:eastAsia="Times New Roman"/>
          <w:bCs/>
          <w:position w:val="2"/>
          <w:szCs w:val="24"/>
          <w:lang w:val="en-ID"/>
        </w:rPr>
      </w:pPr>
      <w:r w:rsidRPr="0040000F">
        <w:rPr>
          <w:rFonts w:eastAsia="Times New Roman"/>
          <w:bCs/>
          <w:position w:val="2"/>
          <w:szCs w:val="24"/>
        </w:rPr>
        <w:t>Bab ini berisi penjelasan mengenai latar belakang, rumusan masalah, batasan masalah,</w:t>
      </w:r>
      <w:r w:rsidRPr="0040000F">
        <w:rPr>
          <w:rFonts w:eastAsia="Times New Roman"/>
          <w:bCs/>
          <w:position w:val="2"/>
          <w:szCs w:val="24"/>
          <w:lang w:val="id-ID"/>
        </w:rPr>
        <w:t xml:space="preserve"> </w:t>
      </w:r>
      <w:r w:rsidRPr="0040000F">
        <w:rPr>
          <w:rFonts w:eastAsia="Times New Roman"/>
          <w:bCs/>
          <w:position w:val="2"/>
          <w:szCs w:val="24"/>
        </w:rPr>
        <w:t>tujuan dan manfaat penelitian</w:t>
      </w:r>
      <w:r w:rsidRPr="0040000F">
        <w:rPr>
          <w:rFonts w:eastAsia="Times New Roman"/>
          <w:bCs/>
          <w:position w:val="2"/>
          <w:szCs w:val="24"/>
          <w:lang w:val="id-ID"/>
        </w:rPr>
        <w:t>, metodologi penelitian, serta sistematika penulisan.</w:t>
      </w:r>
    </w:p>
    <w:p w:rsidR="008438BD" w:rsidRPr="00BC7952" w:rsidRDefault="008438BD" w:rsidP="008F2A75">
      <w:pPr>
        <w:spacing w:after="0" w:line="240" w:lineRule="auto"/>
        <w:ind w:firstLine="851"/>
        <w:jc w:val="both"/>
      </w:pPr>
    </w:p>
    <w:p w:rsidR="008438BD" w:rsidRPr="00BC7952" w:rsidRDefault="00270129" w:rsidP="008F2A75">
      <w:pPr>
        <w:pStyle w:val="Heading2"/>
        <w:spacing w:after="0"/>
      </w:pPr>
      <w:bookmarkStart w:id="16" w:name="_Toc24808230"/>
      <w:r w:rsidRPr="00BC7952">
        <w:t>Latar Belakang Masalah</w:t>
      </w:r>
      <w:bookmarkEnd w:id="16"/>
    </w:p>
    <w:p w:rsidR="008438BD" w:rsidRDefault="000F02DA" w:rsidP="00843543">
      <w:pPr>
        <w:spacing w:after="0" w:line="360" w:lineRule="auto"/>
        <w:ind w:firstLine="706"/>
        <w:jc w:val="both"/>
      </w:pPr>
      <w:r>
        <w:t xml:space="preserve">Indonesia merupakan negara yang mempunyai dua musim, yaitu musim hujan dan musim panas. Dua musim ini menyebabkan indonesia sering </w:t>
      </w:r>
      <w:r w:rsidR="003508B6">
        <w:t>terjadi</w:t>
      </w:r>
      <w:r>
        <w:t xml:space="preserve"> bencana</w:t>
      </w:r>
      <w:r w:rsidR="003508B6">
        <w:t>, khususnya bencana hidrometeorologi. Pada musim hujan bencana yang terjadi meliputi banjir, kekeringan, tanah longsor</w:t>
      </w:r>
      <w:r w:rsidR="00083102">
        <w:t>,</w:t>
      </w:r>
      <w:r w:rsidR="003508B6">
        <w:t xml:space="preserve"> angin kencang</w:t>
      </w:r>
      <w:r w:rsidR="00083102">
        <w:t>, kebakaran hutan dan lahan</w:t>
      </w:r>
      <w:r w:rsidR="003508B6">
        <w:t xml:space="preserve"> serta puting beliung. Data informasi bencana indonesia pada situs resmi Badan Nasional Penanggulangan Bencana (BNPB) menyatakan bahwa sepanjang tahun 2018 hingga </w:t>
      </w:r>
      <w:r w:rsidR="00CF242F">
        <w:t xml:space="preserve">Oktober </w:t>
      </w:r>
      <w:r w:rsidR="003508B6">
        <w:t xml:space="preserve">2019 tercatat </w:t>
      </w:r>
      <w:r w:rsidR="00CF242F">
        <w:t>5590</w:t>
      </w:r>
      <w:r w:rsidR="003508B6">
        <w:t xml:space="preserve"> kejadian bencana</w:t>
      </w:r>
      <w:r w:rsidR="00CF242F">
        <w:t xml:space="preserve"> alam</w:t>
      </w:r>
      <w:r w:rsidR="003508B6">
        <w:t xml:space="preserve"> di indonesia.</w:t>
      </w:r>
      <w:r w:rsidR="00CF242F">
        <w:t xml:space="preserve"> Banjir tercatat sebagai bencana alam tertinggi yang terjadi disepanjang tahun tersebut, yaitu 1422 kejadian.</w:t>
      </w:r>
      <w:r w:rsidR="00083102">
        <w:t xml:space="preserve"> </w:t>
      </w:r>
    </w:p>
    <w:p w:rsidR="007A4630" w:rsidRDefault="007A4630" w:rsidP="00843543">
      <w:pPr>
        <w:spacing w:after="0" w:line="360" w:lineRule="auto"/>
        <w:ind w:firstLine="706"/>
        <w:jc w:val="both"/>
      </w:pPr>
      <w:r w:rsidRPr="007A4630">
        <w:t xml:space="preserve">Banjir adalah </w:t>
      </w:r>
      <w:r>
        <w:t xml:space="preserve">permukaan tanah yang </w:t>
      </w:r>
      <w:r w:rsidRPr="007A4630">
        <w:t xml:space="preserve">tergenang </w:t>
      </w:r>
      <w:r>
        <w:t xml:space="preserve">akibat </w:t>
      </w:r>
      <w:r w:rsidRPr="007A4630">
        <w:t>luapan sungai,</w:t>
      </w:r>
      <w:r>
        <w:t xml:space="preserve"> </w:t>
      </w:r>
      <w:r w:rsidRPr="007A4630">
        <w:t xml:space="preserve">hujan deras atau akibat kiriman dari daerah lain yang berada di tempat lebih tinggi. </w:t>
      </w:r>
      <w:r>
        <w:t xml:space="preserve">Pada kasus banjir kiriman ini sering terjadi di daerah Jakarta. </w:t>
      </w:r>
      <w:r w:rsidRPr="007A4630">
        <w:t>Secara geografis, Jakarta terletak di dataran rendah dan tempat bermuaranya 13 sungai</w:t>
      </w:r>
      <w:r>
        <w:t xml:space="preserve"> dan </w:t>
      </w:r>
      <w:r w:rsidRPr="007A4630">
        <w:t>beberapa lokasi yang berada dekat daerah pantai, menunjukkan elevasi muka tanah lebih rendah dibandingkan tinggi muka air laut pada waktu pasang maksimum</w:t>
      </w:r>
      <w:r w:rsidR="00843543">
        <w:t>(Ginting dan Putuhena, 2014).</w:t>
      </w:r>
    </w:p>
    <w:p w:rsidR="00BC7952" w:rsidRDefault="00843543" w:rsidP="009A2E32">
      <w:pPr>
        <w:spacing w:after="0" w:line="360" w:lineRule="auto"/>
        <w:ind w:firstLine="706"/>
        <w:jc w:val="both"/>
      </w:pPr>
      <w:r>
        <w:t>Pada tahun 2018 hingga 2019 tercatat provinsi Daerah Khusus Ibukota Jakarta mengalami 14 kejadian banjir yang mengakibatkan 2 korban jiwa meninggal dan 1230 rumah tergenang air.</w:t>
      </w:r>
      <w:r w:rsidR="009A2E32">
        <w:t xml:space="preserve"> Banjir ini disebabkan oleh luapan air pada sungai yang melintasi kota Jakarta dari Bogor hingga bermuara di teluk Jakarta serta hujan dengan curah hujan tinggi. </w:t>
      </w:r>
      <w:r w:rsidR="0004438F">
        <w:t xml:space="preserve">Salah satu sungai yang dapat meluap dan menyebabkan banjir yaitu Ciliwung. Sungai ciliwung merupakan sungai yang berhulu di perbatasan Kabupaten </w:t>
      </w:r>
      <w:r w:rsidR="0004438F">
        <w:lastRenderedPageBreak/>
        <w:t xml:space="preserve">Bogor dan Cianjur, tepatnya pada daerah Gunung Gede Pangarango. Sungai ini melintasi Kabupaten Bogor, Kota Bogor, Depok dan Jakarta. Muara sungai ini terletak pada daerah Luar Batang pada laut utara Jakarta. </w:t>
      </w:r>
    </w:p>
    <w:p w:rsidR="00057FE9" w:rsidRDefault="0004438F" w:rsidP="009A2E32">
      <w:pPr>
        <w:spacing w:after="0" w:line="360" w:lineRule="auto"/>
        <w:ind w:firstLine="706"/>
        <w:jc w:val="both"/>
      </w:pPr>
      <w:r>
        <w:t>Banjir yang terjadi di</w:t>
      </w:r>
      <w:r w:rsidR="00956A6C">
        <w:t xml:space="preserve"> J</w:t>
      </w:r>
      <w:r>
        <w:t xml:space="preserve">akarta </w:t>
      </w:r>
      <w:r w:rsidR="00956A6C">
        <w:t xml:space="preserve">tidak dapat dicegah, tetapi bisa dikontrol dan dikurangi dampak kerugiannya dengan pemberian peringatan dini. </w:t>
      </w:r>
      <w:r w:rsidR="00956A6C" w:rsidRPr="0040000F">
        <w:rPr>
          <w:color w:val="000000" w:themeColor="text1"/>
          <w:szCs w:val="24"/>
          <w:shd w:val="clear" w:color="auto" w:fill="FFFFFF"/>
        </w:rPr>
        <w:t>Peringatan dini adalah serangkaian kegiatan pemberian informasi peringatan sesegera mungkin kepada masyarakat tentang kemungkinan terjadinya bencana pada suatu tempat oleh lembaga yang berwenang (UU Nomor 24 Tahun 2007)</w:t>
      </w:r>
      <w:r w:rsidR="00956A6C">
        <w:t xml:space="preserve">. Pada penelitian ini </w:t>
      </w:r>
      <w:r w:rsidR="00057FE9">
        <w:t xml:space="preserve">akan dibangun sistem peringatan dini banjir yang diakibatkan oleh luapan sungai ciliwung. </w:t>
      </w:r>
    </w:p>
    <w:p w:rsidR="00956A6C" w:rsidRDefault="00057FE9" w:rsidP="00D329C8">
      <w:pPr>
        <w:spacing w:after="0" w:line="360" w:lineRule="auto"/>
        <w:jc w:val="both"/>
      </w:pPr>
      <w:r>
        <w:t>Sistem ini akan memonitoring aktifitas</w:t>
      </w:r>
      <w:r w:rsidR="00D329C8">
        <w:t xml:space="preserve"> tinggi curah hujan yang terjadi serta</w:t>
      </w:r>
      <w:r>
        <w:t xml:space="preserve"> sungai pada titik hulu yaitu di bendungan </w:t>
      </w:r>
      <w:r w:rsidR="00D329C8">
        <w:t>K</w:t>
      </w:r>
      <w:r>
        <w:t xml:space="preserve">atulampa </w:t>
      </w:r>
      <w:r w:rsidR="00D329C8">
        <w:t>B</w:t>
      </w:r>
      <w:r>
        <w:t>ogor</w:t>
      </w:r>
      <w:r w:rsidR="00D329C8">
        <w:t xml:space="preserve">, di Pos Sungai Depok dan Pos pintu air Manggarai. </w:t>
      </w:r>
    </w:p>
    <w:p w:rsidR="004C37A7" w:rsidRDefault="00554F9F" w:rsidP="004C37A7">
      <w:pPr>
        <w:spacing w:after="0" w:line="360" w:lineRule="auto"/>
        <w:ind w:firstLine="706"/>
        <w:jc w:val="both"/>
        <w:rPr>
          <w:szCs w:val="24"/>
        </w:rPr>
      </w:pPr>
      <w:r>
        <w:t xml:space="preserve">Penelitian ini merupakan pengembangan </w:t>
      </w:r>
      <w:r w:rsidR="00BC7314">
        <w:t xml:space="preserve">pada elemen </w:t>
      </w:r>
      <w:r w:rsidR="007E621A">
        <w:t xml:space="preserve">sistem informasi </w:t>
      </w:r>
      <w:r>
        <w:t>dari penelitian Taruni Sekolah Tinggi Meteorologi Klimatologi dan Geofisika 2015 Intan Puri Pangerti yang berjudul “</w:t>
      </w:r>
      <w:r w:rsidRPr="0040000F">
        <w:rPr>
          <w:szCs w:val="24"/>
        </w:rPr>
        <w:t>Pengembangan Sistem Peringatan Dini Banjir Studi Kasus  Daerah Aliran Sungai Pesanggrahan</w:t>
      </w:r>
      <w:r>
        <w:rPr>
          <w:szCs w:val="24"/>
        </w:rPr>
        <w:t xml:space="preserve">”. Pengembangan yang dilakukan yaitu </w:t>
      </w:r>
      <w:r w:rsidR="00BC7314">
        <w:rPr>
          <w:szCs w:val="24"/>
        </w:rPr>
        <w:t xml:space="preserve">pada sistem komunikasi, pengolahan </w:t>
      </w:r>
      <w:r w:rsidR="004C37A7">
        <w:rPr>
          <w:szCs w:val="24"/>
        </w:rPr>
        <w:t xml:space="preserve">data </w:t>
      </w:r>
      <w:r w:rsidR="00BC7314">
        <w:rPr>
          <w:szCs w:val="24"/>
        </w:rPr>
        <w:t>dan</w:t>
      </w:r>
      <w:r w:rsidR="004C37A7">
        <w:rPr>
          <w:szCs w:val="24"/>
        </w:rPr>
        <w:t xml:space="preserve"> penyebaran informasi</w:t>
      </w:r>
      <w:r w:rsidR="00BC7314">
        <w:rPr>
          <w:szCs w:val="24"/>
        </w:rPr>
        <w:t>.</w:t>
      </w:r>
      <w:r>
        <w:rPr>
          <w:szCs w:val="24"/>
        </w:rPr>
        <w:t xml:space="preserve"> </w:t>
      </w:r>
      <w:r w:rsidR="00BC7314">
        <w:rPr>
          <w:szCs w:val="24"/>
        </w:rPr>
        <w:t>P</w:t>
      </w:r>
      <w:r>
        <w:rPr>
          <w:szCs w:val="24"/>
        </w:rPr>
        <w:t xml:space="preserve">engolahan data </w:t>
      </w:r>
      <w:r w:rsidR="00BC7314">
        <w:rPr>
          <w:szCs w:val="24"/>
        </w:rPr>
        <w:t xml:space="preserve">serta </w:t>
      </w:r>
      <w:r w:rsidRPr="00554F9F">
        <w:rPr>
          <w:i/>
          <w:iCs/>
          <w:szCs w:val="24"/>
        </w:rPr>
        <w:t>decision making</w:t>
      </w:r>
      <w:r w:rsidR="00BC7314">
        <w:rPr>
          <w:i/>
          <w:iCs/>
          <w:szCs w:val="24"/>
        </w:rPr>
        <w:t xml:space="preserve"> </w:t>
      </w:r>
      <w:r w:rsidR="00BC7314">
        <w:rPr>
          <w:szCs w:val="24"/>
        </w:rPr>
        <w:t xml:space="preserve">dilakukan di dalam </w:t>
      </w:r>
      <w:r w:rsidR="00BC7314" w:rsidRPr="00BC7314">
        <w:rPr>
          <w:i/>
          <w:iCs/>
          <w:szCs w:val="24"/>
        </w:rPr>
        <w:t>server</w:t>
      </w:r>
      <w:r w:rsidR="00BC7314">
        <w:rPr>
          <w:szCs w:val="24"/>
        </w:rPr>
        <w:t xml:space="preserve"> </w:t>
      </w:r>
      <w:r w:rsidR="004C37A7">
        <w:rPr>
          <w:szCs w:val="24"/>
        </w:rPr>
        <w:t xml:space="preserve">sehingga stasiun pengamatan hanya mengirim data mentah curah hujan, tinggi muka air, debit aliran sungai </w:t>
      </w:r>
      <w:r>
        <w:rPr>
          <w:szCs w:val="24"/>
        </w:rPr>
        <w:t xml:space="preserve"> </w:t>
      </w:r>
      <w:r w:rsidR="004C37A7">
        <w:rPr>
          <w:szCs w:val="24"/>
        </w:rPr>
        <w:t xml:space="preserve">dan informasi catu daya. </w:t>
      </w:r>
      <w:r w:rsidR="00BC7314">
        <w:rPr>
          <w:szCs w:val="24"/>
        </w:rPr>
        <w:t>S</w:t>
      </w:r>
      <w:r>
        <w:rPr>
          <w:szCs w:val="24"/>
        </w:rPr>
        <w:t xml:space="preserve">istem </w:t>
      </w:r>
      <w:r w:rsidR="00BC7314">
        <w:rPr>
          <w:szCs w:val="24"/>
        </w:rPr>
        <w:t xml:space="preserve">ini dilengkapi dengan </w:t>
      </w:r>
      <w:r>
        <w:rPr>
          <w:szCs w:val="24"/>
        </w:rPr>
        <w:t xml:space="preserve">informasi </w:t>
      </w:r>
      <w:r w:rsidR="004C37A7">
        <w:rPr>
          <w:szCs w:val="24"/>
        </w:rPr>
        <w:t xml:space="preserve">peringatan </w:t>
      </w:r>
      <w:r w:rsidR="004C37A7" w:rsidRPr="004C37A7">
        <w:rPr>
          <w:i/>
          <w:iCs/>
          <w:szCs w:val="24"/>
        </w:rPr>
        <w:t>predictive maintanance</w:t>
      </w:r>
      <w:r w:rsidR="004C37A7">
        <w:rPr>
          <w:szCs w:val="24"/>
        </w:rPr>
        <w:t xml:space="preserve"> </w:t>
      </w:r>
      <w:r>
        <w:rPr>
          <w:szCs w:val="24"/>
        </w:rPr>
        <w:t xml:space="preserve">catu daya </w:t>
      </w:r>
      <w:r w:rsidR="00BC7314">
        <w:rPr>
          <w:szCs w:val="24"/>
        </w:rPr>
        <w:t xml:space="preserve">yang digunakan pada stasiun pengamatan </w:t>
      </w:r>
      <w:r>
        <w:rPr>
          <w:szCs w:val="24"/>
        </w:rPr>
        <w:t>dilapangan.</w:t>
      </w:r>
      <w:r w:rsidR="007E621A" w:rsidRPr="007E621A">
        <w:rPr>
          <w:szCs w:val="24"/>
        </w:rPr>
        <w:t xml:space="preserve"> </w:t>
      </w:r>
    </w:p>
    <w:p w:rsidR="00956A6C" w:rsidRPr="004C37A7" w:rsidRDefault="007E621A" w:rsidP="004C37A7">
      <w:pPr>
        <w:spacing w:after="0" w:line="360" w:lineRule="auto"/>
        <w:ind w:firstLine="706"/>
        <w:jc w:val="both"/>
        <w:rPr>
          <w:szCs w:val="24"/>
        </w:rPr>
      </w:pPr>
      <w:r>
        <w:rPr>
          <w:szCs w:val="24"/>
        </w:rPr>
        <w:t xml:space="preserve">Informasi peringatan dini akan disampaikan dalam bentuk </w:t>
      </w:r>
      <w:r w:rsidRPr="007E621A">
        <w:rPr>
          <w:i/>
          <w:iCs/>
          <w:szCs w:val="24"/>
        </w:rPr>
        <w:t>buzzer</w:t>
      </w:r>
      <w:r>
        <w:rPr>
          <w:szCs w:val="24"/>
        </w:rPr>
        <w:t xml:space="preserve"> di kantor yang berwenang, </w:t>
      </w:r>
      <w:r w:rsidRPr="007E621A">
        <w:rPr>
          <w:i/>
          <w:iCs/>
          <w:szCs w:val="24"/>
        </w:rPr>
        <w:t>website</w:t>
      </w:r>
      <w:r>
        <w:rPr>
          <w:szCs w:val="24"/>
        </w:rPr>
        <w:t xml:space="preserve"> untuk masyarakat umum serta notifikasi pada smartphone.</w:t>
      </w:r>
      <w:r w:rsidR="00554F9F">
        <w:rPr>
          <w:i/>
          <w:iCs/>
          <w:szCs w:val="24"/>
        </w:rPr>
        <w:t xml:space="preserve"> </w:t>
      </w:r>
      <w:r>
        <w:rPr>
          <w:szCs w:val="24"/>
        </w:rPr>
        <w:t xml:space="preserve">Penelitian ini diharapkan dapat memberikan dampak kepada seluruh masyarakat bantaran Sungai Ciliwung dengan mudah dan tepat sehingga dapat menimalisir kerugian yang diakibatkan oleh luapan Sungai Ciliwung. </w:t>
      </w:r>
    </w:p>
    <w:p w:rsidR="008438BD" w:rsidRDefault="008438BD" w:rsidP="008F2A75">
      <w:pPr>
        <w:spacing w:after="0" w:line="240" w:lineRule="auto"/>
        <w:ind w:firstLine="709"/>
        <w:jc w:val="both"/>
      </w:pPr>
    </w:p>
    <w:p w:rsidR="004C37A7" w:rsidRDefault="004C37A7" w:rsidP="008F2A75">
      <w:pPr>
        <w:spacing w:after="0" w:line="240" w:lineRule="auto"/>
        <w:ind w:firstLine="709"/>
        <w:jc w:val="both"/>
      </w:pPr>
    </w:p>
    <w:p w:rsidR="004F67B1" w:rsidRDefault="004F67B1" w:rsidP="008F2A75">
      <w:pPr>
        <w:spacing w:after="0" w:line="240" w:lineRule="auto"/>
        <w:ind w:firstLine="709"/>
        <w:jc w:val="both"/>
      </w:pPr>
    </w:p>
    <w:p w:rsidR="004F67B1" w:rsidRDefault="004F67B1" w:rsidP="008F2A75">
      <w:pPr>
        <w:spacing w:after="0" w:line="240" w:lineRule="auto"/>
        <w:ind w:firstLine="709"/>
        <w:jc w:val="both"/>
      </w:pPr>
    </w:p>
    <w:p w:rsidR="004C37A7" w:rsidRPr="00BC7952" w:rsidRDefault="004C37A7" w:rsidP="008F2A75">
      <w:pPr>
        <w:spacing w:after="0" w:line="240" w:lineRule="auto"/>
        <w:ind w:firstLine="709"/>
        <w:jc w:val="both"/>
      </w:pPr>
    </w:p>
    <w:p w:rsidR="008438BD" w:rsidRPr="00BC7952" w:rsidRDefault="00270129" w:rsidP="008F2A75">
      <w:pPr>
        <w:pStyle w:val="Heading2"/>
        <w:spacing w:after="0"/>
      </w:pPr>
      <w:bookmarkStart w:id="17" w:name="_Toc24808231"/>
      <w:r w:rsidRPr="00BC7952">
        <w:lastRenderedPageBreak/>
        <w:t>Rumusan Masalah</w:t>
      </w:r>
      <w:bookmarkEnd w:id="17"/>
    </w:p>
    <w:p w:rsidR="008438BD" w:rsidRPr="00BC7952" w:rsidRDefault="004C37A7" w:rsidP="008F2A75">
      <w:pPr>
        <w:spacing w:after="0" w:line="480" w:lineRule="auto"/>
        <w:ind w:firstLine="709"/>
        <w:jc w:val="both"/>
      </w:pPr>
      <w:r>
        <w:t>Rumusan masalah pada penilitian ini yaitu:</w:t>
      </w:r>
    </w:p>
    <w:p w:rsidR="00562B0D" w:rsidRDefault="00562B0D" w:rsidP="00562B0D">
      <w:pPr>
        <w:pStyle w:val="ListParagraph"/>
        <w:numPr>
          <w:ilvl w:val="0"/>
          <w:numId w:val="13"/>
        </w:numPr>
        <w:spacing w:after="0" w:line="360" w:lineRule="auto"/>
        <w:ind w:left="706" w:hanging="706"/>
        <w:jc w:val="both"/>
      </w:pPr>
      <w:r>
        <w:t>Bagaimana cara membangung sistem komunikasi berbasis komunikasi MQTT?</w:t>
      </w:r>
    </w:p>
    <w:p w:rsidR="00562B0D" w:rsidRDefault="00562B0D" w:rsidP="00562B0D">
      <w:pPr>
        <w:pStyle w:val="ListParagraph"/>
        <w:numPr>
          <w:ilvl w:val="0"/>
          <w:numId w:val="13"/>
        </w:numPr>
        <w:spacing w:after="0" w:line="360" w:lineRule="auto"/>
        <w:ind w:left="706" w:hanging="706"/>
        <w:jc w:val="both"/>
      </w:pPr>
      <w:r>
        <w:t xml:space="preserve">Bagaimana cara pembuatan </w:t>
      </w:r>
      <w:r>
        <w:rPr>
          <w:i/>
          <w:iCs/>
        </w:rPr>
        <w:t>decision system</w:t>
      </w:r>
      <w:r>
        <w:t xml:space="preserve"> menggunakan metode algoritma </w:t>
      </w:r>
      <w:r>
        <w:rPr>
          <w:i/>
          <w:iCs/>
        </w:rPr>
        <w:t>decision</w:t>
      </w:r>
      <w:r>
        <w:t xml:space="preserve"> </w:t>
      </w:r>
      <w:r>
        <w:rPr>
          <w:i/>
          <w:iCs/>
        </w:rPr>
        <w:t>tree</w:t>
      </w:r>
      <w:r>
        <w:t xml:space="preserve"> dari data ketiga stasiun pengamatan untuk menghasilkan keputusan kejadian?</w:t>
      </w:r>
    </w:p>
    <w:p w:rsidR="00562B0D" w:rsidRDefault="00562B0D" w:rsidP="00562B0D">
      <w:pPr>
        <w:pStyle w:val="ListParagraph"/>
        <w:numPr>
          <w:ilvl w:val="0"/>
          <w:numId w:val="13"/>
        </w:numPr>
        <w:spacing w:after="0" w:line="360" w:lineRule="auto"/>
        <w:ind w:left="706" w:hanging="706"/>
        <w:jc w:val="both"/>
      </w:pPr>
      <w:r>
        <w:t>Bagaimana cara membangun sistem informasi untuk aktifitas sungai dan peringatan dini berbasis website, notifikasi buzzer dan aplikasi android?</w:t>
      </w:r>
    </w:p>
    <w:p w:rsidR="008438BD" w:rsidRPr="00BC7952" w:rsidRDefault="008438BD" w:rsidP="008F2A75">
      <w:pPr>
        <w:pStyle w:val="ListParagraph"/>
        <w:spacing w:after="0" w:line="240" w:lineRule="auto"/>
        <w:ind w:left="709"/>
        <w:jc w:val="both"/>
      </w:pPr>
    </w:p>
    <w:p w:rsidR="008438BD" w:rsidRPr="00BC7952" w:rsidRDefault="00270129" w:rsidP="008F2A75">
      <w:pPr>
        <w:pStyle w:val="Heading2"/>
        <w:spacing w:after="0"/>
      </w:pPr>
      <w:bookmarkStart w:id="18" w:name="_Toc24808232"/>
      <w:r w:rsidRPr="00BC7952">
        <w:t>Tujuan Penelitian</w:t>
      </w:r>
      <w:bookmarkEnd w:id="18"/>
    </w:p>
    <w:p w:rsidR="008438BD" w:rsidRPr="00BC7952" w:rsidRDefault="005176B4" w:rsidP="008F2A75">
      <w:pPr>
        <w:spacing w:after="0" w:line="480" w:lineRule="auto"/>
        <w:ind w:firstLine="709"/>
        <w:jc w:val="both"/>
      </w:pPr>
      <w:r>
        <w:t>Tujuan dari penilitian ini meliputi</w:t>
      </w:r>
      <w:r w:rsidR="008438BD" w:rsidRPr="00BC7952">
        <w:t>:</w:t>
      </w:r>
    </w:p>
    <w:p w:rsidR="00067DDB" w:rsidRDefault="00067DDB" w:rsidP="00067DDB">
      <w:pPr>
        <w:pStyle w:val="ListParagraph"/>
        <w:numPr>
          <w:ilvl w:val="0"/>
          <w:numId w:val="14"/>
        </w:numPr>
        <w:spacing w:after="0" w:line="360" w:lineRule="auto"/>
        <w:ind w:left="706" w:hanging="706"/>
        <w:jc w:val="both"/>
      </w:pPr>
      <w:r>
        <w:t xml:space="preserve">Dapat menerima data dari ketiga stasiun pengamatan berbasis komunikasi MQTT dan memasukkan ke </w:t>
      </w:r>
      <w:r>
        <w:rPr>
          <w:i/>
          <w:iCs/>
        </w:rPr>
        <w:t>database</w:t>
      </w:r>
      <w:r>
        <w:t xml:space="preserve"> untuk proses pengolahan dan penyimpanan data.</w:t>
      </w:r>
    </w:p>
    <w:p w:rsidR="00067DDB" w:rsidRDefault="00067DDB" w:rsidP="00067DDB">
      <w:pPr>
        <w:pStyle w:val="ListParagraph"/>
        <w:numPr>
          <w:ilvl w:val="0"/>
          <w:numId w:val="14"/>
        </w:numPr>
        <w:spacing w:after="0" w:line="360" w:lineRule="auto"/>
        <w:ind w:left="706" w:hanging="706"/>
        <w:jc w:val="both"/>
      </w:pPr>
      <w:r>
        <w:t xml:space="preserve">Dapat membangun </w:t>
      </w:r>
      <w:r>
        <w:rPr>
          <w:i/>
          <w:iCs/>
        </w:rPr>
        <w:t xml:space="preserve">decision </w:t>
      </w:r>
      <w:r>
        <w:rPr>
          <w:rFonts w:asciiTheme="minorHAnsi" w:hAnsiTheme="minorHAnsi"/>
          <w:i/>
          <w:iCs/>
        </w:rPr>
        <w:t>system</w:t>
      </w:r>
      <w:r>
        <w:rPr>
          <w:rFonts w:asciiTheme="minorHAnsi" w:hAnsiTheme="minorHAnsi"/>
        </w:rPr>
        <w:t xml:space="preserve"> </w:t>
      </w:r>
      <w:r>
        <w:t xml:space="preserve">menggunakan </w:t>
      </w:r>
      <w:r>
        <w:rPr>
          <w:rFonts w:asciiTheme="minorHAnsi" w:hAnsiTheme="minorHAnsi"/>
        </w:rPr>
        <w:t xml:space="preserve">metode </w:t>
      </w:r>
      <w:r>
        <w:t xml:space="preserve">algoritma </w:t>
      </w:r>
      <w:r>
        <w:rPr>
          <w:i/>
          <w:iCs/>
        </w:rPr>
        <w:t xml:space="preserve">decision tree </w:t>
      </w:r>
      <w:r>
        <w:t xml:space="preserve">dari data yang tersimpan di </w:t>
      </w:r>
      <w:r>
        <w:rPr>
          <w:i/>
          <w:iCs/>
        </w:rPr>
        <w:t>database.</w:t>
      </w:r>
    </w:p>
    <w:p w:rsidR="00067DDB" w:rsidRDefault="00067DDB" w:rsidP="00067DDB">
      <w:pPr>
        <w:pStyle w:val="ListParagraph"/>
        <w:numPr>
          <w:ilvl w:val="0"/>
          <w:numId w:val="14"/>
        </w:numPr>
        <w:spacing w:after="0" w:line="360" w:lineRule="auto"/>
        <w:ind w:left="706" w:hanging="706"/>
        <w:jc w:val="both"/>
      </w:pPr>
      <w:r>
        <w:t xml:space="preserve">Merancang </w:t>
      </w:r>
      <w:r>
        <w:rPr>
          <w:i/>
          <w:iCs/>
        </w:rPr>
        <w:t>webservice</w:t>
      </w:r>
      <w:r>
        <w:t xml:space="preserve"> interaktif yang dapat digunakan untuk masyarakat umum melihat aktifitas sungai dan curah hujan</w:t>
      </w:r>
      <w:r>
        <w:rPr>
          <w:rFonts w:asciiTheme="minorHAnsi" w:hAnsiTheme="minorHAnsi"/>
        </w:rPr>
        <w:t xml:space="preserve"> serta peringatan dini banjir.</w:t>
      </w:r>
    </w:p>
    <w:p w:rsidR="00067DDB" w:rsidRDefault="00067DDB" w:rsidP="00067DDB">
      <w:pPr>
        <w:pStyle w:val="ListParagraph"/>
        <w:numPr>
          <w:ilvl w:val="0"/>
          <w:numId w:val="14"/>
        </w:numPr>
        <w:spacing w:after="0" w:line="360" w:lineRule="auto"/>
        <w:ind w:left="706" w:hanging="706"/>
        <w:jc w:val="both"/>
      </w:pPr>
      <w:r>
        <w:t>Merancang sistem pengiriman data ke stasiun buzzer dan smartphone sebagai bentuk informasi peringatan dini kejadian.</w:t>
      </w:r>
    </w:p>
    <w:p w:rsidR="008438BD" w:rsidRPr="00BC7952" w:rsidRDefault="008438BD" w:rsidP="008F2A75">
      <w:pPr>
        <w:pStyle w:val="ListParagraph"/>
        <w:spacing w:after="0" w:line="240" w:lineRule="auto"/>
        <w:ind w:left="709"/>
        <w:jc w:val="both"/>
      </w:pPr>
    </w:p>
    <w:p w:rsidR="008438BD" w:rsidRPr="00BC7952" w:rsidRDefault="00CE1CE6" w:rsidP="008F2A75">
      <w:pPr>
        <w:pStyle w:val="Heading2"/>
        <w:spacing w:after="0"/>
      </w:pPr>
      <w:bookmarkStart w:id="19" w:name="_Toc24808233"/>
      <w:r>
        <w:t>Batasan Masalah</w:t>
      </w:r>
      <w:bookmarkEnd w:id="19"/>
    </w:p>
    <w:p w:rsidR="00CE1CE6" w:rsidRDefault="00CE1CE6" w:rsidP="00CE1CE6">
      <w:pPr>
        <w:spacing w:after="0" w:line="360" w:lineRule="auto"/>
        <w:ind w:firstLine="720"/>
        <w:jc w:val="both"/>
        <w:rPr>
          <w:szCs w:val="24"/>
        </w:rPr>
      </w:pPr>
      <w:r w:rsidRPr="0040000F">
        <w:rPr>
          <w:szCs w:val="24"/>
          <w:lang w:val="id-ID"/>
        </w:rPr>
        <w:t>Pe</w:t>
      </w:r>
      <w:r w:rsidRPr="0040000F">
        <w:rPr>
          <w:szCs w:val="24"/>
        </w:rPr>
        <w:t xml:space="preserve">mbahasan dalam penelitian ini agar tidak menyimpang dari rumusan masalah, maka </w:t>
      </w:r>
      <w:r w:rsidRPr="0040000F">
        <w:rPr>
          <w:szCs w:val="24"/>
          <w:lang w:val="id-ID"/>
        </w:rPr>
        <w:t>p</w:t>
      </w:r>
      <w:r w:rsidRPr="0040000F">
        <w:rPr>
          <w:szCs w:val="24"/>
        </w:rPr>
        <w:t>enelitian dibatasi pada:</w:t>
      </w:r>
    </w:p>
    <w:p w:rsidR="00CE1CE6" w:rsidRDefault="00B964B5" w:rsidP="003E123B">
      <w:pPr>
        <w:pStyle w:val="ListParagraph"/>
        <w:numPr>
          <w:ilvl w:val="0"/>
          <w:numId w:val="12"/>
        </w:numPr>
        <w:spacing w:after="0" w:line="360" w:lineRule="auto"/>
        <w:ind w:left="360"/>
        <w:jc w:val="both"/>
        <w:rPr>
          <w:szCs w:val="24"/>
        </w:rPr>
      </w:pPr>
      <w:r>
        <w:rPr>
          <w:szCs w:val="24"/>
        </w:rPr>
        <w:t xml:space="preserve">Bahasa </w:t>
      </w:r>
      <w:r w:rsidR="00032005">
        <w:rPr>
          <w:szCs w:val="24"/>
        </w:rPr>
        <w:t xml:space="preserve">pemrograman </w:t>
      </w:r>
      <w:r w:rsidR="0098672A">
        <w:rPr>
          <w:szCs w:val="24"/>
        </w:rPr>
        <w:t xml:space="preserve">server </w:t>
      </w:r>
      <w:r w:rsidR="00032005">
        <w:rPr>
          <w:szCs w:val="24"/>
        </w:rPr>
        <w:t xml:space="preserve">yang digunakan berbasis </w:t>
      </w:r>
      <w:r w:rsidR="00032005" w:rsidRPr="00AC2BF0">
        <w:rPr>
          <w:szCs w:val="24"/>
        </w:rPr>
        <w:t>JAVASCRIPT</w:t>
      </w:r>
    </w:p>
    <w:p w:rsidR="00B964B5" w:rsidRPr="00B964B5" w:rsidRDefault="00B964B5" w:rsidP="003E123B">
      <w:pPr>
        <w:pStyle w:val="ListParagraph"/>
        <w:numPr>
          <w:ilvl w:val="0"/>
          <w:numId w:val="12"/>
        </w:numPr>
        <w:spacing w:after="0" w:line="360" w:lineRule="auto"/>
        <w:ind w:left="360"/>
        <w:jc w:val="both"/>
        <w:rPr>
          <w:szCs w:val="24"/>
        </w:rPr>
      </w:pPr>
      <w:r>
        <w:rPr>
          <w:szCs w:val="24"/>
        </w:rPr>
        <w:t xml:space="preserve">Aplikasi Android yang dibuat merupakan aplikasi </w:t>
      </w:r>
      <w:r w:rsidRPr="00B964B5">
        <w:rPr>
          <w:i/>
          <w:iCs/>
          <w:szCs w:val="24"/>
        </w:rPr>
        <w:t>WEBBASE</w:t>
      </w:r>
    </w:p>
    <w:p w:rsidR="00B964B5" w:rsidRDefault="00B964B5" w:rsidP="003E123B">
      <w:pPr>
        <w:pStyle w:val="ListParagraph"/>
        <w:numPr>
          <w:ilvl w:val="0"/>
          <w:numId w:val="12"/>
        </w:numPr>
        <w:spacing w:after="0" w:line="360" w:lineRule="auto"/>
        <w:ind w:left="360"/>
        <w:jc w:val="both"/>
        <w:rPr>
          <w:szCs w:val="24"/>
        </w:rPr>
      </w:pPr>
      <w:r>
        <w:rPr>
          <w:szCs w:val="24"/>
        </w:rPr>
        <w:t xml:space="preserve">Pengiriman data menggunakan metode </w:t>
      </w:r>
      <w:r w:rsidR="00AC2BF0">
        <w:rPr>
          <w:szCs w:val="24"/>
        </w:rPr>
        <w:t xml:space="preserve">MQTT dan </w:t>
      </w:r>
      <w:r>
        <w:rPr>
          <w:szCs w:val="24"/>
        </w:rPr>
        <w:t>HTTP POST</w:t>
      </w:r>
      <w:r w:rsidR="00AC2BF0">
        <w:rPr>
          <w:szCs w:val="24"/>
        </w:rPr>
        <w:t xml:space="preserve"> sebagai </w:t>
      </w:r>
      <w:r w:rsidR="00982780">
        <w:rPr>
          <w:szCs w:val="24"/>
        </w:rPr>
        <w:t>cadangan sistem</w:t>
      </w:r>
      <w:r w:rsidR="00A50E23">
        <w:rPr>
          <w:szCs w:val="24"/>
        </w:rPr>
        <w:t xml:space="preserve"> komunikasi.</w:t>
      </w:r>
    </w:p>
    <w:p w:rsidR="00B964B5" w:rsidRPr="001F5885" w:rsidRDefault="00B964B5" w:rsidP="001F5885">
      <w:pPr>
        <w:pStyle w:val="ListParagraph"/>
        <w:numPr>
          <w:ilvl w:val="0"/>
          <w:numId w:val="12"/>
        </w:numPr>
        <w:spacing w:after="0" w:line="360" w:lineRule="auto"/>
        <w:ind w:left="360"/>
        <w:jc w:val="both"/>
        <w:rPr>
          <w:szCs w:val="24"/>
        </w:rPr>
      </w:pPr>
      <w:r>
        <w:rPr>
          <w:szCs w:val="24"/>
        </w:rPr>
        <w:t>Prediksi banjir dilokasi Kampung Melayu dan sekitarnya</w:t>
      </w:r>
    </w:p>
    <w:p w:rsidR="00CE1CE6" w:rsidRDefault="00CE1CE6" w:rsidP="00CE1CE6">
      <w:pPr>
        <w:pStyle w:val="Heading2"/>
        <w:spacing w:after="0"/>
      </w:pPr>
      <w:bookmarkStart w:id="20" w:name="_Toc24808234"/>
      <w:r w:rsidRPr="00BC7952">
        <w:lastRenderedPageBreak/>
        <w:t>Manfaat Penelitian</w:t>
      </w:r>
      <w:bookmarkEnd w:id="20"/>
    </w:p>
    <w:p w:rsidR="00B964B5" w:rsidRPr="00B964B5" w:rsidRDefault="00B964B5" w:rsidP="00B964B5">
      <w:pPr>
        <w:ind w:left="450" w:firstLine="720"/>
        <w:jc w:val="both"/>
      </w:pPr>
      <w:r>
        <w:t xml:space="preserve">Penilitian ini diharapkan memberikan manfaat kepada warga Kampung Melayu dan sekitarnya untuk dapat meminimalisir kerugian akibat luapan Sungai Ciliwung. Sistem informasi dirancang untuk lebih mudah menerima peringatan dini melalui </w:t>
      </w:r>
      <w:r w:rsidRPr="00B964B5">
        <w:rPr>
          <w:i/>
          <w:iCs/>
        </w:rPr>
        <w:t>push notifikasi</w:t>
      </w:r>
      <w:r>
        <w:t xml:space="preserve"> di </w:t>
      </w:r>
      <w:r w:rsidRPr="00B964B5">
        <w:rPr>
          <w:i/>
          <w:iCs/>
        </w:rPr>
        <w:t>smartphone</w:t>
      </w:r>
      <w:r>
        <w:t>.</w:t>
      </w:r>
    </w:p>
    <w:p w:rsidR="00CE1CE6" w:rsidRPr="0040000F" w:rsidRDefault="00CE1CE6" w:rsidP="00CE1CE6">
      <w:pPr>
        <w:pStyle w:val="Heading2"/>
      </w:pPr>
      <w:bookmarkStart w:id="21" w:name="_Toc24808235"/>
      <w:r w:rsidRPr="0040000F">
        <w:t>Metodologi Penelitian</w:t>
      </w:r>
      <w:bookmarkEnd w:id="21"/>
    </w:p>
    <w:p w:rsidR="00CE1CE6" w:rsidRPr="0040000F" w:rsidRDefault="00CE1CE6" w:rsidP="00CE1CE6">
      <w:pPr>
        <w:spacing w:after="0" w:line="360" w:lineRule="auto"/>
        <w:ind w:firstLine="709"/>
        <w:contextualSpacing/>
        <w:jc w:val="both"/>
        <w:rPr>
          <w:rFonts w:eastAsia="Times New Roman"/>
          <w:szCs w:val="24"/>
          <w:lang w:val="sv-SE"/>
        </w:rPr>
      </w:pPr>
      <w:r w:rsidRPr="0040000F">
        <w:rPr>
          <w:rFonts w:eastAsia="Times New Roman"/>
          <w:szCs w:val="24"/>
          <w:lang w:val="id-ID"/>
        </w:rPr>
        <w:t>Penulis</w:t>
      </w:r>
      <w:r w:rsidRPr="0040000F">
        <w:rPr>
          <w:rFonts w:eastAsia="Times New Roman"/>
          <w:szCs w:val="24"/>
          <w:lang w:val="sv-SE"/>
        </w:rPr>
        <w:t xml:space="preserve"> menggunakan metodologi</w:t>
      </w:r>
      <w:r w:rsidRPr="0040000F">
        <w:rPr>
          <w:rFonts w:eastAsia="Times New Roman"/>
          <w:szCs w:val="24"/>
          <w:lang w:val="id-ID"/>
        </w:rPr>
        <w:t xml:space="preserve"> dalam </w:t>
      </w:r>
      <w:r w:rsidRPr="0040000F">
        <w:rPr>
          <w:rFonts w:eastAsia="Times New Roman"/>
          <w:szCs w:val="24"/>
          <w:lang w:val="en-AU"/>
        </w:rPr>
        <w:t xml:space="preserve">merancang, </w:t>
      </w:r>
      <w:r w:rsidRPr="0040000F">
        <w:rPr>
          <w:rFonts w:eastAsia="Times New Roman"/>
          <w:szCs w:val="24"/>
          <w:lang w:val="id-ID"/>
        </w:rPr>
        <w:t xml:space="preserve">menyusun </w:t>
      </w:r>
      <w:r w:rsidRPr="0040000F">
        <w:rPr>
          <w:rFonts w:eastAsia="Times New Roman"/>
          <w:szCs w:val="24"/>
          <w:lang w:val="en-AU"/>
        </w:rPr>
        <w:t xml:space="preserve">dan melaksanakan </w:t>
      </w:r>
      <w:r w:rsidRPr="0040000F">
        <w:rPr>
          <w:rFonts w:eastAsia="Times New Roman"/>
          <w:szCs w:val="24"/>
          <w:lang w:val="id-ID"/>
        </w:rPr>
        <w:t xml:space="preserve">penelitian </w:t>
      </w:r>
      <w:r w:rsidRPr="0040000F">
        <w:rPr>
          <w:rFonts w:eastAsia="Times New Roman"/>
          <w:szCs w:val="24"/>
          <w:lang w:val="en-AU"/>
        </w:rPr>
        <w:t xml:space="preserve">ini </w:t>
      </w:r>
      <w:r w:rsidRPr="0040000F">
        <w:rPr>
          <w:rFonts w:eastAsia="Times New Roman"/>
          <w:szCs w:val="24"/>
          <w:lang w:val="sv-SE"/>
        </w:rPr>
        <w:t>sebagai berikut :</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Studi literatur dan diskusi </w:t>
      </w:r>
    </w:p>
    <w:p w:rsidR="00CE1CE6" w:rsidRPr="0040000F" w:rsidRDefault="00CE1CE6" w:rsidP="00CE1CE6">
      <w:pPr>
        <w:pStyle w:val="ListParagraph"/>
        <w:spacing w:line="360" w:lineRule="auto"/>
        <w:jc w:val="both"/>
        <w:rPr>
          <w:rFonts w:eastAsia="Times New Roman"/>
          <w:szCs w:val="24"/>
          <w:lang w:val="id-ID"/>
        </w:rPr>
      </w:pPr>
      <w:r w:rsidRPr="0040000F">
        <w:rPr>
          <w:rFonts w:eastAsia="Times New Roman"/>
          <w:szCs w:val="24"/>
        </w:rPr>
        <w:t>Pada tahap pertama mempelajari literatur yang berhubungan dengan sistem peringatan dini banjir</w:t>
      </w:r>
      <w:r w:rsidRPr="0040000F">
        <w:rPr>
          <w:rFonts w:eastAsia="Times New Roman"/>
          <w:szCs w:val="24"/>
          <w:lang w:val="id-ID"/>
        </w:rPr>
        <w:t xml:space="preserve"> </w:t>
      </w:r>
      <w:r w:rsidRPr="0040000F">
        <w:rPr>
          <w:rFonts w:eastAsia="Times New Roman"/>
          <w:szCs w:val="24"/>
        </w:rPr>
        <w:t>dan komponen pendukung yang digunakan. P</w:t>
      </w:r>
      <w:r w:rsidRPr="0040000F">
        <w:rPr>
          <w:rFonts w:eastAsia="Times New Roman"/>
          <w:szCs w:val="24"/>
          <w:lang w:val="id-ID"/>
        </w:rPr>
        <w:t>enulis</w:t>
      </w:r>
      <w:r w:rsidRPr="0040000F">
        <w:rPr>
          <w:rFonts w:eastAsia="Times New Roman"/>
          <w:szCs w:val="24"/>
        </w:rPr>
        <w:t xml:space="preserve"> juga berdiskusi dengan pembimbing, </w:t>
      </w:r>
      <w:r w:rsidRPr="0040000F">
        <w:rPr>
          <w:rFonts w:eastAsia="Times New Roman"/>
          <w:szCs w:val="24"/>
          <w:lang w:val="id-ID"/>
        </w:rPr>
        <w:t xml:space="preserve">dosen, para ahli, </w:t>
      </w:r>
      <w:r w:rsidRPr="0040000F">
        <w:rPr>
          <w:rFonts w:eastAsia="Times New Roman"/>
          <w:szCs w:val="24"/>
        </w:rPr>
        <w:t xml:space="preserve">dan teman-teman untuk memperkaya wawasan </w:t>
      </w:r>
      <w:r w:rsidRPr="0040000F">
        <w:rPr>
          <w:rFonts w:eastAsia="Times New Roman"/>
          <w:szCs w:val="24"/>
          <w:lang w:val="id-ID"/>
        </w:rPr>
        <w:t>p</w:t>
      </w:r>
      <w:r w:rsidRPr="0040000F">
        <w:rPr>
          <w:rFonts w:eastAsia="Times New Roman"/>
          <w:szCs w:val="24"/>
        </w:rPr>
        <w:t>enelitian.</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Perancangan sistem </w:t>
      </w:r>
    </w:p>
    <w:p w:rsidR="00CE1CE6" w:rsidRPr="0040000F" w:rsidRDefault="00CE1CE6" w:rsidP="00CE1CE6">
      <w:pPr>
        <w:pStyle w:val="ListParagraph"/>
        <w:spacing w:line="360" w:lineRule="auto"/>
        <w:ind w:left="709"/>
        <w:jc w:val="both"/>
        <w:rPr>
          <w:szCs w:val="24"/>
        </w:rPr>
      </w:pPr>
      <w:r w:rsidRPr="0040000F">
        <w:rPr>
          <w:szCs w:val="24"/>
        </w:rPr>
        <w:t xml:space="preserve">Perancangan sistem meliputi </w:t>
      </w:r>
      <w:r w:rsidR="00666B1B">
        <w:rPr>
          <w:szCs w:val="24"/>
        </w:rPr>
        <w:t>instalasi</w:t>
      </w:r>
      <w:r w:rsidR="00B964B5">
        <w:rPr>
          <w:szCs w:val="24"/>
        </w:rPr>
        <w:t xml:space="preserve"> webserver</w:t>
      </w:r>
      <w:r w:rsidR="00666B1B">
        <w:rPr>
          <w:szCs w:val="24"/>
        </w:rPr>
        <w:t xml:space="preserve"> pada VPS</w:t>
      </w:r>
      <w:r w:rsidRPr="0040000F">
        <w:rPr>
          <w:szCs w:val="24"/>
        </w:rPr>
        <w:t>, sistem komunikasi</w:t>
      </w:r>
      <w:r w:rsidR="00B964B5">
        <w:rPr>
          <w:szCs w:val="24"/>
        </w:rPr>
        <w:t xml:space="preserve"> </w:t>
      </w:r>
      <w:r w:rsidR="00666B1B">
        <w:rPr>
          <w:szCs w:val="24"/>
        </w:rPr>
        <w:t xml:space="preserve">untuk </w:t>
      </w:r>
      <w:r w:rsidR="00B964B5">
        <w:rPr>
          <w:szCs w:val="24"/>
        </w:rPr>
        <w:t>menerima data dan mengirim data</w:t>
      </w:r>
      <w:r w:rsidRPr="0040000F">
        <w:rPr>
          <w:szCs w:val="24"/>
        </w:rPr>
        <w:t>,</w:t>
      </w:r>
      <w:r w:rsidR="00666B1B">
        <w:rPr>
          <w:szCs w:val="24"/>
        </w:rPr>
        <w:t xml:space="preserve"> konfigurasi </w:t>
      </w:r>
      <w:r w:rsidR="00666B1B" w:rsidRPr="00666B1B">
        <w:rPr>
          <w:i/>
          <w:iCs/>
          <w:szCs w:val="24"/>
        </w:rPr>
        <w:t>database</w:t>
      </w:r>
      <w:r w:rsidR="00666B1B">
        <w:rPr>
          <w:szCs w:val="24"/>
        </w:rPr>
        <w:t>,</w:t>
      </w:r>
      <w:r w:rsidRPr="0040000F">
        <w:rPr>
          <w:szCs w:val="24"/>
        </w:rPr>
        <w:t xml:space="preserve"> perancangan </w:t>
      </w:r>
      <w:r w:rsidR="00B964B5">
        <w:rPr>
          <w:szCs w:val="24"/>
        </w:rPr>
        <w:t xml:space="preserve">algoritma </w:t>
      </w:r>
      <w:r w:rsidR="00B964B5" w:rsidRPr="00B964B5">
        <w:rPr>
          <w:i/>
          <w:iCs/>
          <w:szCs w:val="24"/>
        </w:rPr>
        <w:t>decision tree</w:t>
      </w:r>
      <w:r w:rsidRPr="0040000F">
        <w:rPr>
          <w:szCs w:val="24"/>
        </w:rPr>
        <w:t xml:space="preserve"> dan </w:t>
      </w:r>
      <w:r w:rsidR="00666B1B">
        <w:rPr>
          <w:szCs w:val="24"/>
        </w:rPr>
        <w:t xml:space="preserve">pembuatan tampilan </w:t>
      </w:r>
      <w:r w:rsidR="00666B1B" w:rsidRPr="00666B1B">
        <w:rPr>
          <w:i/>
          <w:iCs/>
          <w:szCs w:val="24"/>
        </w:rPr>
        <w:t>website</w:t>
      </w:r>
      <w:r w:rsidR="00666B1B">
        <w:rPr>
          <w:szCs w:val="24"/>
        </w:rPr>
        <w:t xml:space="preserve"> interaktif</w:t>
      </w:r>
      <w:r w:rsidRPr="0040000F">
        <w:rPr>
          <w:szCs w:val="24"/>
        </w:rPr>
        <w:t>.</w:t>
      </w:r>
    </w:p>
    <w:p w:rsidR="00CE1CE6" w:rsidRPr="0040000F" w:rsidRDefault="00CE1CE6" w:rsidP="003E123B">
      <w:pPr>
        <w:pStyle w:val="ListParagraph"/>
        <w:numPr>
          <w:ilvl w:val="0"/>
          <w:numId w:val="11"/>
        </w:numPr>
        <w:spacing w:line="360" w:lineRule="auto"/>
        <w:ind w:left="709"/>
        <w:contextualSpacing/>
        <w:jc w:val="both"/>
        <w:rPr>
          <w:szCs w:val="24"/>
        </w:rPr>
      </w:pPr>
      <w:r w:rsidRPr="0040000F">
        <w:rPr>
          <w:szCs w:val="24"/>
        </w:rPr>
        <w:t xml:space="preserve">Pengujian alat </w:t>
      </w:r>
    </w:p>
    <w:p w:rsidR="00CE1CE6" w:rsidRPr="0040000F" w:rsidRDefault="00CE1CE6" w:rsidP="00CE1CE6">
      <w:pPr>
        <w:pStyle w:val="ListParagraph"/>
        <w:spacing w:line="360" w:lineRule="auto"/>
        <w:ind w:left="709"/>
        <w:jc w:val="both"/>
        <w:rPr>
          <w:szCs w:val="24"/>
        </w:rPr>
      </w:pPr>
      <w:r w:rsidRPr="0040000F">
        <w:rPr>
          <w:szCs w:val="24"/>
        </w:rPr>
        <w:t xml:space="preserve">Pengujian alat dilakukan dengan cara </w:t>
      </w:r>
      <w:r w:rsidR="00B964B5">
        <w:rPr>
          <w:szCs w:val="24"/>
        </w:rPr>
        <w:t>melihat kerapatan data</w:t>
      </w:r>
      <w:r w:rsidRPr="0040000F">
        <w:rPr>
          <w:szCs w:val="24"/>
        </w:rPr>
        <w:t xml:space="preserve"> dan uji coba </w:t>
      </w:r>
      <w:r w:rsidR="00B964B5">
        <w:rPr>
          <w:szCs w:val="24"/>
        </w:rPr>
        <w:t xml:space="preserve">monitoring langsung aktifitas sungai </w:t>
      </w:r>
      <w:r w:rsidRPr="0040000F">
        <w:rPr>
          <w:szCs w:val="24"/>
        </w:rPr>
        <w:t xml:space="preserve">di DAS </w:t>
      </w:r>
      <w:r w:rsidR="00B964B5">
        <w:rPr>
          <w:szCs w:val="24"/>
        </w:rPr>
        <w:t>Ciliwung</w:t>
      </w:r>
      <w:r w:rsidRPr="0040000F">
        <w:rPr>
          <w:szCs w:val="24"/>
        </w:rPr>
        <w:t>.</w:t>
      </w:r>
    </w:p>
    <w:p w:rsidR="008438BD" w:rsidRPr="00BC7952" w:rsidRDefault="008438BD" w:rsidP="008F2A75">
      <w:pPr>
        <w:spacing w:after="0" w:line="240" w:lineRule="auto"/>
        <w:ind w:firstLine="709"/>
        <w:jc w:val="both"/>
      </w:pPr>
    </w:p>
    <w:p w:rsidR="00CE1CE6" w:rsidRPr="0040000F" w:rsidRDefault="00CE1CE6" w:rsidP="00CE1CE6">
      <w:pPr>
        <w:pStyle w:val="Heading2"/>
      </w:pPr>
      <w:bookmarkStart w:id="22" w:name="_Toc24808236"/>
      <w:bookmarkStart w:id="23" w:name="_Toc448384010"/>
      <w:bookmarkStart w:id="24" w:name="_Toc449595235"/>
      <w:r>
        <w:t>Sistematika Penulisan</w:t>
      </w:r>
      <w:bookmarkEnd w:id="22"/>
    </w:p>
    <w:p w:rsidR="00CE1CE6" w:rsidRPr="0040000F" w:rsidRDefault="00CE1CE6" w:rsidP="00CE1CE6">
      <w:pPr>
        <w:spacing w:after="240" w:line="360" w:lineRule="auto"/>
        <w:ind w:firstLine="720"/>
        <w:jc w:val="both"/>
        <w:rPr>
          <w:rFonts w:eastAsia="Times New Roman"/>
          <w:position w:val="2"/>
          <w:szCs w:val="24"/>
        </w:rPr>
      </w:pPr>
      <w:r w:rsidRPr="0040000F">
        <w:rPr>
          <w:rFonts w:eastAsia="Times New Roman"/>
          <w:position w:val="2"/>
          <w:szCs w:val="24"/>
        </w:rPr>
        <w:t xml:space="preserve">Sistematika </w:t>
      </w:r>
      <w:r w:rsidRPr="0040000F">
        <w:rPr>
          <w:rFonts w:eastAsia="Times New Roman"/>
          <w:position w:val="2"/>
          <w:szCs w:val="24"/>
          <w:lang w:val="id-ID"/>
        </w:rPr>
        <w:t>penulisan</w:t>
      </w:r>
      <w:r w:rsidRPr="0040000F">
        <w:rPr>
          <w:rFonts w:eastAsia="Times New Roman"/>
          <w:position w:val="2"/>
          <w:szCs w:val="24"/>
        </w:rPr>
        <w:t xml:space="preserve"> memuat gambaran secara garis besar urutan dalam</w:t>
      </w:r>
      <w:r w:rsidRPr="0040000F">
        <w:rPr>
          <w:rFonts w:eastAsia="Times New Roman"/>
          <w:position w:val="2"/>
          <w:szCs w:val="24"/>
          <w:lang w:val="id-ID"/>
        </w:rPr>
        <w:t xml:space="preserve"> penulisan </w:t>
      </w:r>
      <w:r w:rsidRPr="0040000F">
        <w:rPr>
          <w:rFonts w:eastAsia="Times New Roman"/>
          <w:position w:val="2"/>
          <w:szCs w:val="24"/>
        </w:rPr>
        <w:t>penelitian ini yaitu:</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BAB</w:t>
      </w:r>
      <w:r w:rsidRPr="0040000F">
        <w:rPr>
          <w:rFonts w:eastAsia="Times New Roman"/>
          <w:b/>
          <w:position w:val="2"/>
          <w:szCs w:val="24"/>
          <w:lang w:val="id-ID"/>
        </w:rPr>
        <w:t xml:space="preserve"> </w:t>
      </w:r>
      <w:r w:rsidRPr="0040000F">
        <w:rPr>
          <w:rFonts w:eastAsia="Times New Roman"/>
          <w:b/>
          <w:position w:val="2"/>
          <w:szCs w:val="24"/>
        </w:rPr>
        <w:t>I PENDAHULUAN</w:t>
      </w:r>
    </w:p>
    <w:p w:rsidR="00CE1CE6" w:rsidRPr="0040000F" w:rsidRDefault="00CE1CE6" w:rsidP="00CE1CE6">
      <w:pPr>
        <w:tabs>
          <w:tab w:val="left" w:pos="1701"/>
          <w:tab w:val="left" w:pos="1843"/>
        </w:tabs>
        <w:spacing w:line="360" w:lineRule="auto"/>
        <w:ind w:left="709"/>
        <w:jc w:val="both"/>
        <w:rPr>
          <w:rFonts w:eastAsia="Times New Roman"/>
          <w:b/>
          <w:position w:val="2"/>
          <w:szCs w:val="24"/>
        </w:rPr>
      </w:pPr>
      <w:r w:rsidRPr="0040000F">
        <w:rPr>
          <w:rFonts w:eastAsia="Times New Roman"/>
          <w:color w:val="000000"/>
          <w:position w:val="2"/>
          <w:szCs w:val="24"/>
        </w:rPr>
        <w:t>Bab I</w:t>
      </w:r>
      <w:r w:rsidRPr="0040000F">
        <w:rPr>
          <w:rFonts w:eastAsia="Times New Roman"/>
          <w:color w:val="0000FF"/>
          <w:position w:val="2"/>
          <w:szCs w:val="24"/>
        </w:rPr>
        <w:t xml:space="preserve"> </w:t>
      </w:r>
      <w:r w:rsidRPr="0040000F">
        <w:rPr>
          <w:rFonts w:eastAsia="Times New Roman"/>
          <w:position w:val="2"/>
          <w:szCs w:val="24"/>
        </w:rPr>
        <w:t xml:space="preserve">meliputi latar belakang masalah, rumusan masalah, tujuan dan manfaat penelitian, batasan masalah, metodologi penelitian serta sistematika </w:t>
      </w:r>
      <w:r w:rsidRPr="0040000F">
        <w:rPr>
          <w:rFonts w:eastAsia="Times New Roman"/>
          <w:position w:val="2"/>
          <w:szCs w:val="24"/>
          <w:lang w:val="id-ID"/>
        </w:rPr>
        <w:t>penulisan</w:t>
      </w:r>
      <w:r w:rsidRPr="0040000F">
        <w:rPr>
          <w:rFonts w:eastAsia="Times New Roman"/>
          <w:position w:val="2"/>
          <w:szCs w:val="24"/>
        </w:rPr>
        <w:t>.</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 xml:space="preserve">BAB II LANDASAN TEORI </w:t>
      </w:r>
    </w:p>
    <w:p w:rsidR="00CE1CE6" w:rsidRPr="0040000F" w:rsidRDefault="00CE1CE6" w:rsidP="00CE1CE6">
      <w:pPr>
        <w:tabs>
          <w:tab w:val="left" w:pos="1701"/>
          <w:tab w:val="left" w:pos="1843"/>
        </w:tabs>
        <w:spacing w:line="360" w:lineRule="auto"/>
        <w:ind w:left="709"/>
        <w:jc w:val="both"/>
        <w:rPr>
          <w:rFonts w:eastAsia="Times New Roman"/>
          <w:position w:val="2"/>
          <w:szCs w:val="24"/>
          <w:lang w:val="en-ID"/>
        </w:rPr>
      </w:pPr>
      <w:r w:rsidRPr="0040000F">
        <w:rPr>
          <w:rFonts w:eastAsia="Times New Roman"/>
          <w:color w:val="000000"/>
          <w:position w:val="2"/>
          <w:szCs w:val="24"/>
        </w:rPr>
        <w:lastRenderedPageBreak/>
        <w:t>Bab II</w:t>
      </w:r>
      <w:r w:rsidRPr="0040000F">
        <w:rPr>
          <w:rFonts w:eastAsia="Times New Roman"/>
          <w:color w:val="0000FF"/>
          <w:position w:val="2"/>
          <w:szCs w:val="24"/>
        </w:rPr>
        <w:t xml:space="preserve"> </w:t>
      </w:r>
      <w:r w:rsidRPr="0040000F">
        <w:rPr>
          <w:rFonts w:eastAsia="Times New Roman"/>
          <w:position w:val="2"/>
          <w:szCs w:val="24"/>
        </w:rPr>
        <w:t>membahas</w:t>
      </w:r>
      <w:r w:rsidRPr="0040000F">
        <w:rPr>
          <w:rFonts w:eastAsia="Times New Roman"/>
          <w:position w:val="2"/>
          <w:szCs w:val="24"/>
          <w:lang w:val="id-ID"/>
        </w:rPr>
        <w:t xml:space="preserve"> tinjauan pustaka dan teori secara umum mengenai </w:t>
      </w:r>
      <w:r w:rsidRPr="0040000F">
        <w:rPr>
          <w:rFonts w:eastAsia="Times New Roman"/>
          <w:position w:val="2"/>
          <w:szCs w:val="24"/>
          <w:lang w:val="en-ID"/>
        </w:rPr>
        <w:t xml:space="preserve">banjir, </w:t>
      </w:r>
      <w:r w:rsidR="00666B1B">
        <w:rPr>
          <w:rFonts w:eastAsia="Times New Roman"/>
          <w:position w:val="2"/>
          <w:szCs w:val="24"/>
          <w:lang w:val="en-ID"/>
        </w:rPr>
        <w:t>Jakarta Flood Early Warning Sistem (J-FEWS)</w:t>
      </w:r>
      <w:r w:rsidRPr="0040000F">
        <w:rPr>
          <w:rFonts w:eastAsia="Times New Roman"/>
          <w:position w:val="2"/>
          <w:szCs w:val="24"/>
          <w:lang w:val="en-ID"/>
        </w:rPr>
        <w:t xml:space="preserve">, Daerah Aliran Sungai (DAS) </w:t>
      </w:r>
      <w:r w:rsidR="00666B1B">
        <w:rPr>
          <w:rFonts w:eastAsia="Times New Roman"/>
          <w:position w:val="2"/>
          <w:szCs w:val="24"/>
          <w:lang w:val="en-ID"/>
        </w:rPr>
        <w:t>Ciliwung</w:t>
      </w:r>
      <w:r w:rsidRPr="0040000F">
        <w:rPr>
          <w:rFonts w:eastAsia="Times New Roman"/>
          <w:position w:val="2"/>
          <w:szCs w:val="24"/>
          <w:lang w:val="en-ID"/>
        </w:rPr>
        <w:t xml:space="preserve">, </w:t>
      </w:r>
      <w:r w:rsidR="00666B1B">
        <w:rPr>
          <w:rFonts w:eastAsia="Times New Roman"/>
          <w:position w:val="2"/>
          <w:szCs w:val="24"/>
          <w:lang w:val="en-ID"/>
        </w:rPr>
        <w:t xml:space="preserve">bahasa pemrograman </w:t>
      </w:r>
      <w:r w:rsidRPr="0040000F">
        <w:rPr>
          <w:rFonts w:eastAsia="Times New Roman"/>
          <w:position w:val="2"/>
          <w:szCs w:val="24"/>
          <w:lang w:val="en-ID"/>
        </w:rPr>
        <w:t>serta perangkat lunak yang digunakan.</w:t>
      </w:r>
    </w:p>
    <w:p w:rsidR="00CE1CE6" w:rsidRPr="0040000F" w:rsidRDefault="00CE1CE6" w:rsidP="00CE1CE6">
      <w:pPr>
        <w:tabs>
          <w:tab w:val="left" w:pos="1701"/>
          <w:tab w:val="left" w:pos="1843"/>
        </w:tabs>
        <w:spacing w:after="0" w:line="360" w:lineRule="auto"/>
        <w:ind w:left="709"/>
        <w:jc w:val="both"/>
        <w:rPr>
          <w:rFonts w:eastAsia="Times New Roman"/>
          <w:b/>
          <w:position w:val="2"/>
          <w:szCs w:val="24"/>
          <w:lang w:val="en-ID"/>
        </w:rPr>
      </w:pPr>
      <w:r w:rsidRPr="0040000F">
        <w:rPr>
          <w:rFonts w:eastAsia="Times New Roman"/>
          <w:b/>
          <w:position w:val="2"/>
          <w:szCs w:val="24"/>
        </w:rPr>
        <w:t>BAB III PERANCANGA</w:t>
      </w:r>
      <w:r w:rsidRPr="0040000F">
        <w:rPr>
          <w:rFonts w:eastAsia="Times New Roman"/>
          <w:b/>
          <w:position w:val="2"/>
          <w:szCs w:val="24"/>
          <w:lang w:val="id-ID"/>
        </w:rPr>
        <w:t>N</w:t>
      </w:r>
      <w:r w:rsidRPr="0040000F">
        <w:rPr>
          <w:rFonts w:eastAsia="Times New Roman"/>
          <w:b/>
          <w:position w:val="2"/>
          <w:szCs w:val="24"/>
          <w:lang w:val="en-ID"/>
        </w:rPr>
        <w:t xml:space="preserve"> DAN IMPLEMENTASI</w:t>
      </w:r>
      <w:r w:rsidRPr="0040000F">
        <w:rPr>
          <w:rFonts w:eastAsia="Times New Roman"/>
          <w:b/>
          <w:position w:val="2"/>
          <w:szCs w:val="24"/>
          <w:lang w:val="id-ID"/>
        </w:rPr>
        <w:t xml:space="preserve"> SISTEM</w:t>
      </w:r>
    </w:p>
    <w:p w:rsidR="00CE1CE6" w:rsidRPr="0040000F" w:rsidRDefault="00CE1CE6" w:rsidP="00CE1CE6">
      <w:pPr>
        <w:tabs>
          <w:tab w:val="left" w:pos="1701"/>
          <w:tab w:val="left" w:pos="1843"/>
        </w:tabs>
        <w:spacing w:after="0" w:line="360" w:lineRule="auto"/>
        <w:ind w:left="709"/>
        <w:jc w:val="both"/>
        <w:rPr>
          <w:rFonts w:eastAsia="Times New Roman"/>
          <w:position w:val="2"/>
          <w:szCs w:val="24"/>
        </w:rPr>
      </w:pPr>
      <w:r w:rsidRPr="0040000F">
        <w:rPr>
          <w:rFonts w:eastAsia="Times New Roman"/>
          <w:color w:val="000000"/>
          <w:position w:val="2"/>
          <w:szCs w:val="24"/>
        </w:rPr>
        <w:t xml:space="preserve">Bab III </w:t>
      </w:r>
      <w:r w:rsidRPr="0040000F">
        <w:rPr>
          <w:rFonts w:eastAsia="Times New Roman"/>
          <w:position w:val="2"/>
          <w:szCs w:val="24"/>
        </w:rPr>
        <w:t xml:space="preserve">menguraikan tentang konsep sistem, blok diagram sistem, </w:t>
      </w:r>
      <w:r w:rsidR="00666B1B">
        <w:rPr>
          <w:rFonts w:eastAsia="Times New Roman"/>
          <w:position w:val="2"/>
          <w:szCs w:val="24"/>
        </w:rPr>
        <w:t>aliran data</w:t>
      </w:r>
      <w:r w:rsidRPr="0040000F">
        <w:rPr>
          <w:rFonts w:eastAsia="Times New Roman"/>
          <w:position w:val="2"/>
          <w:szCs w:val="24"/>
        </w:rPr>
        <w:t xml:space="preserve">, perancangan </w:t>
      </w:r>
      <w:r w:rsidR="00666B1B">
        <w:rPr>
          <w:rFonts w:eastAsia="Times New Roman"/>
          <w:position w:val="2"/>
          <w:szCs w:val="24"/>
        </w:rPr>
        <w:t xml:space="preserve">algoritma </w:t>
      </w:r>
      <w:r w:rsidR="00666B1B" w:rsidRPr="00666B1B">
        <w:rPr>
          <w:rFonts w:eastAsia="Times New Roman"/>
          <w:i/>
          <w:iCs/>
          <w:position w:val="2"/>
          <w:szCs w:val="24"/>
        </w:rPr>
        <w:t>decision tree</w:t>
      </w:r>
      <w:r w:rsidRPr="0040000F">
        <w:rPr>
          <w:rFonts w:eastAsia="Times New Roman"/>
          <w:position w:val="2"/>
          <w:szCs w:val="24"/>
        </w:rPr>
        <w:t xml:space="preserve">, </w:t>
      </w:r>
      <w:r w:rsidR="00666B1B">
        <w:rPr>
          <w:rFonts w:eastAsia="Times New Roman"/>
          <w:position w:val="2"/>
          <w:szCs w:val="24"/>
        </w:rPr>
        <w:t xml:space="preserve">pembuatan </w:t>
      </w:r>
      <w:r w:rsidR="00666B1B" w:rsidRPr="00666B1B">
        <w:rPr>
          <w:rFonts w:eastAsia="Times New Roman"/>
          <w:i/>
          <w:iCs/>
          <w:position w:val="2"/>
          <w:szCs w:val="24"/>
        </w:rPr>
        <w:t>website</w:t>
      </w:r>
      <w:r w:rsidR="00666B1B">
        <w:rPr>
          <w:rFonts w:eastAsia="Times New Roman"/>
          <w:position w:val="2"/>
          <w:szCs w:val="24"/>
        </w:rPr>
        <w:t xml:space="preserve"> d</w:t>
      </w:r>
      <w:r w:rsidRPr="0040000F">
        <w:rPr>
          <w:rFonts w:eastAsia="Times New Roman"/>
          <w:position w:val="2"/>
          <w:szCs w:val="24"/>
        </w:rPr>
        <w:t xml:space="preserve">an pengujian </w:t>
      </w:r>
      <w:r w:rsidR="00666B1B">
        <w:rPr>
          <w:rFonts w:eastAsia="Times New Roman"/>
          <w:position w:val="2"/>
          <w:szCs w:val="24"/>
        </w:rPr>
        <w:t>sistem informasi</w:t>
      </w:r>
      <w:r w:rsidRPr="0040000F">
        <w:rPr>
          <w:rFonts w:eastAsia="Times New Roman"/>
          <w:position w:val="2"/>
          <w:szCs w:val="24"/>
        </w:rPr>
        <w:t>.</w:t>
      </w:r>
    </w:p>
    <w:p w:rsidR="00CE1CE6" w:rsidRPr="0040000F" w:rsidRDefault="00CE1CE6" w:rsidP="00CE1CE6">
      <w:pPr>
        <w:tabs>
          <w:tab w:val="left" w:pos="1701"/>
          <w:tab w:val="left" w:pos="1843"/>
        </w:tabs>
        <w:spacing w:after="0" w:line="360" w:lineRule="auto"/>
        <w:ind w:left="426"/>
        <w:jc w:val="both"/>
        <w:rPr>
          <w:rFonts w:eastAsia="Times New Roman"/>
          <w:position w:val="2"/>
          <w:szCs w:val="24"/>
        </w:rPr>
      </w:pPr>
    </w:p>
    <w:p w:rsidR="00CE1CE6" w:rsidRPr="0040000F" w:rsidRDefault="00CE1CE6" w:rsidP="00CE1CE6">
      <w:pPr>
        <w:tabs>
          <w:tab w:val="left" w:pos="1701"/>
          <w:tab w:val="left" w:pos="1843"/>
        </w:tabs>
        <w:spacing w:after="0" w:line="360" w:lineRule="auto"/>
        <w:ind w:left="709"/>
        <w:jc w:val="both"/>
        <w:rPr>
          <w:rFonts w:eastAsia="Times New Roman"/>
          <w:b/>
          <w:position w:val="2"/>
          <w:szCs w:val="24"/>
        </w:rPr>
      </w:pPr>
      <w:r w:rsidRPr="0040000F">
        <w:rPr>
          <w:rFonts w:eastAsia="Times New Roman"/>
          <w:b/>
          <w:position w:val="2"/>
          <w:szCs w:val="24"/>
        </w:rPr>
        <w:t>BAB IV PENGUJIAN DAN PEMBAHASAN</w:t>
      </w:r>
    </w:p>
    <w:p w:rsidR="00CE1CE6" w:rsidRPr="0040000F" w:rsidRDefault="00CE1CE6" w:rsidP="00CE1CE6">
      <w:pPr>
        <w:spacing w:line="360" w:lineRule="auto"/>
        <w:ind w:left="709"/>
        <w:jc w:val="both"/>
        <w:rPr>
          <w:color w:val="000000"/>
          <w:szCs w:val="24"/>
        </w:rPr>
      </w:pPr>
      <w:r w:rsidRPr="0040000F">
        <w:rPr>
          <w:color w:val="000000"/>
          <w:szCs w:val="24"/>
        </w:rPr>
        <w:t>Bab ini menjelaskan tentang pengujian dan pembahasan hasil keseluruhan sistem,</w:t>
      </w:r>
      <w:r w:rsidRPr="0040000F">
        <w:rPr>
          <w:color w:val="000000"/>
        </w:rPr>
        <w:t xml:space="preserve"> </w:t>
      </w:r>
      <w:r w:rsidRPr="0040000F">
        <w:rPr>
          <w:color w:val="000000"/>
          <w:szCs w:val="24"/>
        </w:rPr>
        <w:t>mulai dari pengujian sistem</w:t>
      </w:r>
      <w:r w:rsidR="00597ECA">
        <w:rPr>
          <w:color w:val="000000"/>
          <w:szCs w:val="24"/>
        </w:rPr>
        <w:t xml:space="preserve"> komunikasi</w:t>
      </w:r>
      <w:r w:rsidRPr="0040000F">
        <w:rPr>
          <w:color w:val="000000"/>
          <w:szCs w:val="24"/>
        </w:rPr>
        <w:t xml:space="preserve">, penentuan treshold dan </w:t>
      </w:r>
      <w:r w:rsidR="00597ECA">
        <w:rPr>
          <w:color w:val="000000"/>
          <w:szCs w:val="24"/>
        </w:rPr>
        <w:t xml:space="preserve">pengujian algoritma </w:t>
      </w:r>
      <w:r w:rsidR="00597ECA" w:rsidRPr="00597ECA">
        <w:rPr>
          <w:i/>
          <w:iCs/>
          <w:color w:val="000000"/>
          <w:szCs w:val="24"/>
        </w:rPr>
        <w:t>decision tree</w:t>
      </w:r>
      <w:r w:rsidRPr="0040000F">
        <w:rPr>
          <w:color w:val="000000"/>
          <w:szCs w:val="24"/>
        </w:rPr>
        <w:t>.</w:t>
      </w:r>
    </w:p>
    <w:p w:rsidR="00CE1CE6" w:rsidRPr="0040000F" w:rsidRDefault="00CE1CE6" w:rsidP="00CE1CE6">
      <w:pPr>
        <w:spacing w:after="0" w:line="360" w:lineRule="auto"/>
        <w:ind w:left="709"/>
        <w:jc w:val="both"/>
        <w:rPr>
          <w:rFonts w:eastAsia="Times New Roman"/>
          <w:b/>
          <w:position w:val="2"/>
          <w:szCs w:val="24"/>
        </w:rPr>
      </w:pPr>
      <w:r w:rsidRPr="0040000F">
        <w:rPr>
          <w:rFonts w:eastAsia="Times New Roman"/>
          <w:b/>
          <w:position w:val="2"/>
          <w:szCs w:val="24"/>
        </w:rPr>
        <w:t xml:space="preserve">BAB V PENUTUP </w:t>
      </w:r>
    </w:p>
    <w:p w:rsidR="00CE1CE6" w:rsidRPr="0040000F" w:rsidRDefault="00CE1CE6" w:rsidP="00CE1CE6">
      <w:pPr>
        <w:spacing w:line="360" w:lineRule="auto"/>
        <w:ind w:left="709"/>
        <w:jc w:val="both"/>
        <w:rPr>
          <w:color w:val="000000"/>
          <w:szCs w:val="24"/>
        </w:rPr>
      </w:pPr>
      <w:r w:rsidRPr="0040000F">
        <w:rPr>
          <w:color w:val="000000"/>
          <w:szCs w:val="24"/>
        </w:rPr>
        <w:t>Bab ini menjelaskan tentang kesimpulan dan saran penulis berdasarkan hasil</w:t>
      </w:r>
      <w:r w:rsidRPr="0040000F">
        <w:rPr>
          <w:color w:val="000000"/>
        </w:rPr>
        <w:t xml:space="preserve"> </w:t>
      </w:r>
      <w:r w:rsidRPr="0040000F">
        <w:rPr>
          <w:color w:val="000000"/>
          <w:szCs w:val="24"/>
        </w:rPr>
        <w:t>pengujian yang telah dianalisa dalam penelitian ini.</w:t>
      </w:r>
    </w:p>
    <w:p w:rsidR="003642C6" w:rsidRPr="00BC7952" w:rsidRDefault="003642C6" w:rsidP="008F2A75">
      <w:pPr>
        <w:keepNext/>
        <w:keepLines/>
        <w:spacing w:after="0" w:line="480" w:lineRule="auto"/>
        <w:jc w:val="center"/>
        <w:outlineLvl w:val="0"/>
        <w:rPr>
          <w:rFonts w:eastAsia="Times New Roman"/>
          <w:b/>
          <w:bCs/>
          <w:sz w:val="28"/>
          <w:szCs w:val="28"/>
        </w:rPr>
        <w:sectPr w:rsidR="003642C6" w:rsidRPr="00BC7952" w:rsidSect="003642C6">
          <w:headerReference w:type="default" r:id="rId32"/>
          <w:footerReference w:type="default" r:id="rId33"/>
          <w:pgSz w:w="12191" w:h="16840" w:code="9"/>
          <w:pgMar w:top="2268" w:right="1701" w:bottom="1701" w:left="2268" w:header="720" w:footer="720" w:gutter="0"/>
          <w:pgNumType w:start="1"/>
          <w:cols w:space="720"/>
          <w:titlePg/>
          <w:docGrid w:linePitch="360"/>
        </w:sectPr>
      </w:pPr>
    </w:p>
    <w:p w:rsidR="003642C6" w:rsidRPr="00BC7952" w:rsidRDefault="00270129" w:rsidP="008F2A75">
      <w:pPr>
        <w:keepNext/>
        <w:keepLines/>
        <w:spacing w:after="0" w:line="480" w:lineRule="auto"/>
        <w:jc w:val="center"/>
        <w:outlineLvl w:val="0"/>
        <w:rPr>
          <w:rFonts w:eastAsia="Times New Roman"/>
          <w:b/>
          <w:bCs/>
          <w:sz w:val="28"/>
          <w:szCs w:val="28"/>
        </w:rPr>
      </w:pPr>
      <w:bookmarkStart w:id="25" w:name="_Toc24808237"/>
      <w:bookmarkStart w:id="26" w:name="_Hlk25187332"/>
      <w:bookmarkStart w:id="27" w:name="_GoBack"/>
      <w:r w:rsidRPr="00BC7952">
        <w:rPr>
          <w:rFonts w:eastAsia="Times New Roman"/>
          <w:b/>
          <w:bCs/>
          <w:sz w:val="28"/>
          <w:szCs w:val="28"/>
        </w:rPr>
        <w:lastRenderedPageBreak/>
        <w:t>BAB</w:t>
      </w:r>
      <w:r w:rsidR="003642C6" w:rsidRPr="00BC7952">
        <w:rPr>
          <w:rFonts w:eastAsia="Times New Roman"/>
          <w:b/>
          <w:bCs/>
          <w:sz w:val="28"/>
          <w:szCs w:val="28"/>
        </w:rPr>
        <w:t xml:space="preserve"> II </w:t>
      </w:r>
      <w:r w:rsidR="003642C6" w:rsidRPr="00BC7952">
        <w:rPr>
          <w:rFonts w:eastAsia="Times New Roman"/>
          <w:b/>
          <w:bCs/>
          <w:sz w:val="28"/>
          <w:szCs w:val="28"/>
        </w:rPr>
        <w:br/>
      </w:r>
      <w:r w:rsidRPr="00BC7952">
        <w:rPr>
          <w:rFonts w:eastAsia="Times New Roman"/>
          <w:b/>
          <w:bCs/>
          <w:sz w:val="28"/>
          <w:szCs w:val="28"/>
        </w:rPr>
        <w:t>KAJIAN PUSTAKA</w:t>
      </w:r>
      <w:bookmarkEnd w:id="25"/>
      <w:r w:rsidR="003642C6" w:rsidRPr="00BC7952">
        <w:rPr>
          <w:rFonts w:eastAsia="Times New Roman"/>
          <w:b/>
          <w:bCs/>
          <w:sz w:val="28"/>
          <w:szCs w:val="28"/>
        </w:rPr>
        <w:t xml:space="preserve"> </w:t>
      </w:r>
    </w:p>
    <w:bookmarkEnd w:id="23"/>
    <w:bookmarkEnd w:id="24"/>
    <w:p w:rsidR="00EB0F1D" w:rsidRPr="00BC7952" w:rsidRDefault="00EB0F1D" w:rsidP="008F2A75">
      <w:pPr>
        <w:spacing w:after="0" w:line="240" w:lineRule="auto"/>
      </w:pPr>
    </w:p>
    <w:p w:rsidR="008F2A75" w:rsidRPr="00BC7952" w:rsidRDefault="008F2A75" w:rsidP="008F2A75">
      <w:pPr>
        <w:spacing w:after="0" w:line="240" w:lineRule="auto"/>
      </w:pPr>
    </w:p>
    <w:p w:rsidR="00EB0F1D" w:rsidRPr="009A00E1" w:rsidRDefault="002C068D" w:rsidP="009A00E1">
      <w:pPr>
        <w:spacing w:after="160" w:line="360" w:lineRule="auto"/>
        <w:ind w:firstLine="709"/>
        <w:jc w:val="both"/>
        <w:rPr>
          <w:color w:val="000000"/>
          <w:szCs w:val="24"/>
        </w:rPr>
      </w:pPr>
      <w:r w:rsidRPr="0040000F">
        <w:rPr>
          <w:color w:val="000000"/>
          <w:szCs w:val="24"/>
        </w:rPr>
        <w:t>Bab ini menjelaskan tentang beberapa landasan teori sebagai hasil dari studi literatur serta dasar-dasar teori yang berhubungan dalam perancangan dan pembuatan sistem.</w:t>
      </w:r>
    </w:p>
    <w:p w:rsidR="00AC6648" w:rsidRPr="00BC7952" w:rsidRDefault="00E11183" w:rsidP="000F0863">
      <w:pPr>
        <w:pStyle w:val="Heading2"/>
        <w:numPr>
          <w:ilvl w:val="1"/>
          <w:numId w:val="2"/>
        </w:numPr>
        <w:spacing w:after="0"/>
        <w:ind w:left="709" w:hanging="709"/>
      </w:pPr>
      <w:bookmarkStart w:id="28" w:name="_Toc24808238"/>
      <w:r>
        <w:t>Tinjauan Pustaka</w:t>
      </w:r>
      <w:bookmarkStart w:id="29" w:name="_Toc437495897"/>
      <w:bookmarkStart w:id="30" w:name="_Toc448384020"/>
      <w:bookmarkEnd w:id="28"/>
    </w:p>
    <w:p w:rsidR="00AC6648" w:rsidRPr="00BC7952" w:rsidRDefault="00584F37" w:rsidP="000F0863">
      <w:pPr>
        <w:pStyle w:val="Heading2"/>
        <w:numPr>
          <w:ilvl w:val="1"/>
          <w:numId w:val="2"/>
        </w:numPr>
        <w:spacing w:after="0"/>
        <w:ind w:left="709" w:hanging="709"/>
      </w:pPr>
      <w:bookmarkStart w:id="31" w:name="_Toc24808239"/>
      <w:r>
        <w:t>Banjir</w:t>
      </w:r>
      <w:bookmarkEnd w:id="31"/>
    </w:p>
    <w:p w:rsidR="00AC6648" w:rsidRPr="00BC7952" w:rsidRDefault="001966BB" w:rsidP="000F0863">
      <w:pPr>
        <w:pStyle w:val="Heading2"/>
        <w:numPr>
          <w:ilvl w:val="1"/>
          <w:numId w:val="2"/>
        </w:numPr>
        <w:spacing w:after="0"/>
        <w:ind w:left="709" w:hanging="709"/>
      </w:pPr>
      <w:bookmarkStart w:id="32" w:name="_Toc24808240"/>
      <w:r>
        <w:t>Hujan</w:t>
      </w:r>
      <w:r w:rsidR="00A50261">
        <w:t xml:space="preserve"> (????????)</w:t>
      </w:r>
      <w:bookmarkEnd w:id="32"/>
    </w:p>
    <w:p w:rsidR="00AC6648" w:rsidRPr="00BC7952" w:rsidRDefault="00A2714C" w:rsidP="000F0863">
      <w:pPr>
        <w:pStyle w:val="Heading2"/>
        <w:numPr>
          <w:ilvl w:val="1"/>
          <w:numId w:val="2"/>
        </w:numPr>
        <w:spacing w:after="0"/>
        <w:ind w:left="709" w:hanging="709"/>
      </w:pPr>
      <w:bookmarkStart w:id="33" w:name="_Toc24808241"/>
      <w:r>
        <w:t xml:space="preserve">Daerah Aliran </w:t>
      </w:r>
      <w:r w:rsidR="00645383">
        <w:t xml:space="preserve"> Sungai (DAS) Ciliwung</w:t>
      </w:r>
      <w:bookmarkEnd w:id="33"/>
    </w:p>
    <w:p w:rsidR="000F0863" w:rsidRPr="000F0863" w:rsidRDefault="00E80C6E" w:rsidP="000F0863">
      <w:pPr>
        <w:pStyle w:val="Heading2"/>
        <w:numPr>
          <w:ilvl w:val="1"/>
          <w:numId w:val="2"/>
        </w:numPr>
        <w:spacing w:after="0"/>
        <w:ind w:left="709" w:hanging="709"/>
      </w:pPr>
      <w:bookmarkStart w:id="34" w:name="_Toc24808242"/>
      <w:r>
        <w:t>Sistem Peringatan Dini Banjir Jakarta</w:t>
      </w:r>
      <w:r w:rsidR="00A50261">
        <w:t xml:space="preserve"> (??????)</w:t>
      </w:r>
      <w:bookmarkEnd w:id="34"/>
    </w:p>
    <w:p w:rsidR="00AC6648" w:rsidRDefault="002F75E7" w:rsidP="003E123B">
      <w:pPr>
        <w:pStyle w:val="Heading2"/>
        <w:numPr>
          <w:ilvl w:val="1"/>
          <w:numId w:val="2"/>
        </w:numPr>
        <w:spacing w:after="0"/>
        <w:ind w:left="709" w:hanging="709"/>
      </w:pPr>
      <w:bookmarkStart w:id="35" w:name="_Toc24808243"/>
      <w:r>
        <w:t xml:space="preserve">Algortitma </w:t>
      </w:r>
      <w:r w:rsidR="000F0863">
        <w:t>Decision Tree</w:t>
      </w:r>
      <w:bookmarkEnd w:id="35"/>
    </w:p>
    <w:p w:rsidR="00AC6648" w:rsidRPr="00BC7952" w:rsidRDefault="0004644A" w:rsidP="000F0863">
      <w:pPr>
        <w:pStyle w:val="Heading2"/>
        <w:numPr>
          <w:ilvl w:val="1"/>
          <w:numId w:val="2"/>
        </w:numPr>
        <w:spacing w:after="0"/>
        <w:ind w:left="709" w:hanging="709"/>
      </w:pPr>
      <w:bookmarkStart w:id="36" w:name="_Toc24808244"/>
      <w:r>
        <w:t>Virtual Private Server (VPS)</w:t>
      </w:r>
      <w:bookmarkEnd w:id="36"/>
    </w:p>
    <w:p w:rsidR="00AC6648" w:rsidRDefault="001F4C4F" w:rsidP="003E123B">
      <w:pPr>
        <w:pStyle w:val="Heading2"/>
        <w:numPr>
          <w:ilvl w:val="1"/>
          <w:numId w:val="2"/>
        </w:numPr>
        <w:spacing w:after="0"/>
        <w:ind w:left="709" w:hanging="709"/>
      </w:pPr>
      <w:bookmarkStart w:id="37" w:name="_Toc24808245"/>
      <w:r>
        <w:t>Bahasa Pemrograman</w:t>
      </w:r>
      <w:bookmarkEnd w:id="37"/>
      <w:r>
        <w:t xml:space="preserve"> </w:t>
      </w:r>
    </w:p>
    <w:p w:rsidR="001F4C4F" w:rsidRDefault="001F4C4F" w:rsidP="001F4C4F">
      <w:pPr>
        <w:pStyle w:val="ListParagraph"/>
        <w:numPr>
          <w:ilvl w:val="2"/>
          <w:numId w:val="2"/>
        </w:numPr>
      </w:pPr>
      <w:r w:rsidRPr="0004644A">
        <w:rPr>
          <w:b/>
          <w:bCs/>
        </w:rPr>
        <w:t>Javascript</w:t>
      </w:r>
    </w:p>
    <w:p w:rsidR="001F4C4F" w:rsidRDefault="001F4C4F" w:rsidP="001F4C4F">
      <w:pPr>
        <w:pStyle w:val="ListParagraph"/>
        <w:numPr>
          <w:ilvl w:val="2"/>
          <w:numId w:val="2"/>
        </w:numPr>
      </w:pPr>
      <w:r w:rsidRPr="0004644A">
        <w:rPr>
          <w:b/>
          <w:bCs/>
        </w:rPr>
        <w:t>HTML</w:t>
      </w:r>
    </w:p>
    <w:p w:rsidR="001F4C4F" w:rsidRDefault="001F4C4F" w:rsidP="001F4C4F">
      <w:pPr>
        <w:pStyle w:val="ListParagraph"/>
        <w:numPr>
          <w:ilvl w:val="2"/>
          <w:numId w:val="2"/>
        </w:numPr>
      </w:pPr>
      <w:r w:rsidRPr="0004644A">
        <w:rPr>
          <w:b/>
          <w:bCs/>
        </w:rPr>
        <w:t>CSS</w:t>
      </w:r>
    </w:p>
    <w:p w:rsidR="001F4C4F" w:rsidRDefault="001F4C4F" w:rsidP="0004644A">
      <w:pPr>
        <w:pStyle w:val="Heading2"/>
        <w:numPr>
          <w:ilvl w:val="1"/>
          <w:numId w:val="2"/>
        </w:numPr>
        <w:spacing w:after="0"/>
        <w:ind w:left="709" w:hanging="709"/>
      </w:pPr>
      <w:bookmarkStart w:id="38" w:name="_Toc24808246"/>
      <w:r>
        <w:t>Database</w:t>
      </w:r>
      <w:bookmarkEnd w:id="38"/>
    </w:p>
    <w:p w:rsidR="00EA64E5" w:rsidRDefault="00EA64E5" w:rsidP="00EA64E5">
      <w:pPr>
        <w:pStyle w:val="ListParagraph"/>
        <w:numPr>
          <w:ilvl w:val="2"/>
          <w:numId w:val="2"/>
        </w:numPr>
      </w:pPr>
      <w:r w:rsidRPr="0004644A">
        <w:rPr>
          <w:b/>
          <w:bCs/>
        </w:rPr>
        <w:t>MongoDB</w:t>
      </w:r>
    </w:p>
    <w:p w:rsidR="00EA64E5" w:rsidRPr="0004644A" w:rsidRDefault="00EA64E5" w:rsidP="00EA64E5">
      <w:pPr>
        <w:pStyle w:val="ListParagraph"/>
        <w:numPr>
          <w:ilvl w:val="2"/>
          <w:numId w:val="2"/>
        </w:numPr>
        <w:rPr>
          <w:b/>
          <w:bCs/>
        </w:rPr>
      </w:pPr>
      <w:r w:rsidRPr="0004644A">
        <w:rPr>
          <w:b/>
          <w:bCs/>
        </w:rPr>
        <w:t>MYSQL</w:t>
      </w:r>
    </w:p>
    <w:p w:rsidR="001F4C4F" w:rsidRDefault="001F4C4F" w:rsidP="0004644A">
      <w:pPr>
        <w:pStyle w:val="Heading2"/>
        <w:numPr>
          <w:ilvl w:val="1"/>
          <w:numId w:val="2"/>
        </w:numPr>
        <w:spacing w:after="0"/>
        <w:ind w:left="709" w:hanging="709"/>
      </w:pPr>
      <w:bookmarkStart w:id="39" w:name="_Toc24808247"/>
      <w:r>
        <w:t>MQTT</w:t>
      </w:r>
      <w:bookmarkEnd w:id="39"/>
    </w:p>
    <w:p w:rsidR="00AC6648" w:rsidRPr="00BC7952" w:rsidRDefault="00AC6648" w:rsidP="008F2A75">
      <w:pPr>
        <w:spacing w:after="0"/>
      </w:pPr>
    </w:p>
    <w:p w:rsidR="00AC6648" w:rsidRPr="00BC7952" w:rsidRDefault="00AC6648" w:rsidP="008F2A75">
      <w:pPr>
        <w:keepNext/>
        <w:keepLines/>
        <w:spacing w:after="0" w:line="480" w:lineRule="auto"/>
        <w:jc w:val="center"/>
        <w:outlineLvl w:val="0"/>
        <w:rPr>
          <w:rFonts w:eastAsia="Times New Roman"/>
          <w:b/>
          <w:bCs/>
          <w:sz w:val="28"/>
          <w:szCs w:val="28"/>
        </w:rPr>
        <w:sectPr w:rsidR="00AC6648" w:rsidRPr="00BC7952" w:rsidSect="003642C6">
          <w:pgSz w:w="12191" w:h="16840" w:code="9"/>
          <w:pgMar w:top="2268" w:right="1701" w:bottom="1701" w:left="2268" w:header="720" w:footer="720" w:gutter="0"/>
          <w:cols w:space="720"/>
          <w:titlePg/>
          <w:docGrid w:linePitch="360"/>
        </w:sectPr>
      </w:pPr>
    </w:p>
    <w:p w:rsidR="00B5683D" w:rsidRPr="00381919" w:rsidRDefault="00270129" w:rsidP="00B5683D">
      <w:pPr>
        <w:pStyle w:val="Heading1"/>
        <w:keepLines w:val="0"/>
        <w:numPr>
          <w:ilvl w:val="0"/>
          <w:numId w:val="20"/>
        </w:numPr>
        <w:spacing w:after="60" w:line="336" w:lineRule="auto"/>
        <w:ind w:left="0" w:hanging="2268"/>
      </w:pPr>
      <w:bookmarkStart w:id="40" w:name="_Toc24808248"/>
      <w:r w:rsidRPr="00B5683D">
        <w:lastRenderedPageBreak/>
        <w:t>BAB</w:t>
      </w:r>
      <w:r w:rsidR="00734A68" w:rsidRPr="00B5683D">
        <w:t xml:space="preserve"> III</w:t>
      </w:r>
      <w:r w:rsidR="00734A68" w:rsidRPr="00B5683D">
        <w:br/>
      </w:r>
      <w:bookmarkEnd w:id="29"/>
      <w:bookmarkEnd w:id="30"/>
      <w:r w:rsidR="00B5683D" w:rsidRPr="00381919">
        <w:t>PERANCANGAN</w:t>
      </w:r>
      <w:r w:rsidR="00B5683D">
        <w:t xml:space="preserve"> DAN IMPLEMENTASI</w:t>
      </w:r>
      <w:r w:rsidR="00B5683D" w:rsidRPr="00381919">
        <w:t xml:space="preserve"> SISTEM</w:t>
      </w:r>
      <w:bookmarkEnd w:id="40"/>
    </w:p>
    <w:p w:rsidR="00B5683D" w:rsidRPr="00D92056" w:rsidRDefault="00B5683D" w:rsidP="00B5683D">
      <w:pPr>
        <w:pStyle w:val="ListParagraph"/>
        <w:numPr>
          <w:ilvl w:val="0"/>
          <w:numId w:val="19"/>
        </w:numPr>
        <w:spacing w:line="360" w:lineRule="auto"/>
        <w:contextualSpacing/>
        <w:rPr>
          <w:vanish/>
          <w:szCs w:val="24"/>
        </w:rPr>
      </w:pPr>
    </w:p>
    <w:p w:rsidR="00B5683D" w:rsidRPr="00D92056" w:rsidRDefault="00B5683D" w:rsidP="00B5683D">
      <w:pPr>
        <w:pStyle w:val="ListParagraph"/>
        <w:numPr>
          <w:ilvl w:val="0"/>
          <w:numId w:val="19"/>
        </w:numPr>
        <w:spacing w:line="360" w:lineRule="auto"/>
        <w:contextualSpacing/>
        <w:rPr>
          <w:vanish/>
          <w:szCs w:val="24"/>
        </w:rPr>
      </w:pPr>
    </w:p>
    <w:p w:rsidR="00B5683D" w:rsidRPr="00D92056" w:rsidRDefault="00B5683D" w:rsidP="00B5683D">
      <w:pPr>
        <w:pStyle w:val="ListParagraph"/>
        <w:numPr>
          <w:ilvl w:val="0"/>
          <w:numId w:val="19"/>
        </w:numPr>
        <w:spacing w:line="360" w:lineRule="auto"/>
        <w:contextualSpacing/>
        <w:rPr>
          <w:vanish/>
          <w:szCs w:val="24"/>
        </w:rPr>
      </w:pPr>
    </w:p>
    <w:p w:rsidR="00B5683D" w:rsidRPr="00D92056" w:rsidRDefault="00B5683D" w:rsidP="00B5683D">
      <w:pPr>
        <w:pStyle w:val="ListParagraph"/>
        <w:numPr>
          <w:ilvl w:val="0"/>
          <w:numId w:val="19"/>
        </w:numPr>
        <w:spacing w:line="360" w:lineRule="auto"/>
        <w:contextualSpacing/>
        <w:rPr>
          <w:vanish/>
          <w:szCs w:val="24"/>
        </w:rPr>
      </w:pPr>
    </w:p>
    <w:p w:rsidR="00B5683D" w:rsidRPr="00D92056" w:rsidRDefault="00B5683D" w:rsidP="00B5683D">
      <w:pPr>
        <w:pStyle w:val="ListParagraph"/>
        <w:numPr>
          <w:ilvl w:val="0"/>
          <w:numId w:val="19"/>
        </w:numPr>
        <w:spacing w:line="360" w:lineRule="auto"/>
        <w:contextualSpacing/>
        <w:rPr>
          <w:vanish/>
          <w:szCs w:val="24"/>
        </w:rPr>
      </w:pPr>
    </w:p>
    <w:p w:rsidR="00B5683D" w:rsidRPr="00D92056" w:rsidRDefault="00B5683D" w:rsidP="00B5683D">
      <w:pPr>
        <w:pStyle w:val="ListParagraph"/>
        <w:numPr>
          <w:ilvl w:val="0"/>
          <w:numId w:val="19"/>
        </w:numPr>
        <w:spacing w:line="360" w:lineRule="auto"/>
        <w:contextualSpacing/>
        <w:rPr>
          <w:vanish/>
          <w:szCs w:val="24"/>
        </w:rPr>
      </w:pPr>
    </w:p>
    <w:p w:rsidR="000E1D43" w:rsidRPr="00A96239" w:rsidRDefault="00B5683D" w:rsidP="00A96239">
      <w:pPr>
        <w:spacing w:line="360" w:lineRule="auto"/>
        <w:ind w:firstLine="851"/>
        <w:rPr>
          <w:i/>
          <w:color w:val="000000"/>
          <w:szCs w:val="24"/>
          <w:lang w:val="id-ID"/>
        </w:rPr>
      </w:pPr>
      <w:r>
        <w:rPr>
          <w:color w:val="000000"/>
          <w:szCs w:val="24"/>
          <w:lang w:val="id-ID"/>
        </w:rPr>
        <w:t>Ba</w:t>
      </w:r>
      <w:r w:rsidRPr="00D92056">
        <w:rPr>
          <w:color w:val="000000"/>
          <w:szCs w:val="24"/>
        </w:rPr>
        <w:t xml:space="preserve">b ini </w:t>
      </w:r>
      <w:r>
        <w:rPr>
          <w:color w:val="000000"/>
          <w:szCs w:val="24"/>
          <w:lang w:val="id-ID"/>
        </w:rPr>
        <w:t xml:space="preserve">penulis </w:t>
      </w:r>
      <w:r w:rsidRPr="00D92056">
        <w:rPr>
          <w:color w:val="000000"/>
          <w:szCs w:val="24"/>
        </w:rPr>
        <w:t xml:space="preserve">akan menjelaskan tentang </w:t>
      </w:r>
      <w:r>
        <w:rPr>
          <w:color w:val="000000"/>
          <w:szCs w:val="24"/>
          <w:lang w:val="id-ID"/>
        </w:rPr>
        <w:t xml:space="preserve">konsep sistem secara keseluruhan, </w:t>
      </w:r>
      <w:r w:rsidRPr="00D92056">
        <w:rPr>
          <w:color w:val="000000"/>
          <w:szCs w:val="24"/>
        </w:rPr>
        <w:t xml:space="preserve">perancangan </w:t>
      </w:r>
      <w:r w:rsidR="006120EE">
        <w:rPr>
          <w:color w:val="000000"/>
          <w:szCs w:val="24"/>
        </w:rPr>
        <w:t xml:space="preserve">sistem komunikasi berbasis MQTT, Algoritma pengambilan keputusan dengan metode </w:t>
      </w:r>
      <w:r w:rsidR="006120EE" w:rsidRPr="006120EE">
        <w:rPr>
          <w:i/>
          <w:iCs/>
          <w:color w:val="000000"/>
          <w:szCs w:val="24"/>
        </w:rPr>
        <w:t>Decision Tree</w:t>
      </w:r>
      <w:r w:rsidR="006120EE">
        <w:rPr>
          <w:color w:val="000000"/>
          <w:szCs w:val="24"/>
        </w:rPr>
        <w:t xml:space="preserve">, dan </w:t>
      </w:r>
      <w:r w:rsidR="00660CB0">
        <w:rPr>
          <w:color w:val="000000"/>
          <w:szCs w:val="24"/>
        </w:rPr>
        <w:t>sistem desiminasi data serta peringatan dini banjir</w:t>
      </w:r>
      <w:r w:rsidRPr="00701327">
        <w:rPr>
          <w:i/>
          <w:color w:val="000000"/>
          <w:szCs w:val="24"/>
          <w:lang w:val="id-ID"/>
        </w:rPr>
        <w:t>.</w:t>
      </w:r>
    </w:p>
    <w:p w:rsidR="00782B33" w:rsidRPr="005135BD" w:rsidRDefault="006B7088" w:rsidP="005135BD">
      <w:pPr>
        <w:pStyle w:val="Heading2"/>
        <w:numPr>
          <w:ilvl w:val="1"/>
          <w:numId w:val="7"/>
        </w:numPr>
        <w:spacing w:after="0"/>
        <w:ind w:left="709" w:hanging="709"/>
      </w:pPr>
      <w:bookmarkStart w:id="41" w:name="_Toc24808249"/>
      <w:r>
        <w:t>Konsep Sistem</w:t>
      </w:r>
      <w:bookmarkEnd w:id="41"/>
    </w:p>
    <w:p w:rsidR="000E1D43" w:rsidRPr="006B08BE" w:rsidRDefault="005135BD" w:rsidP="006B08BE">
      <w:pPr>
        <w:pStyle w:val="Heading2"/>
        <w:numPr>
          <w:ilvl w:val="1"/>
          <w:numId w:val="7"/>
        </w:numPr>
        <w:spacing w:after="0"/>
        <w:ind w:left="709" w:hanging="709"/>
      </w:pPr>
      <w:bookmarkStart w:id="42" w:name="_Toc24808250"/>
      <w:r>
        <w:t>Blok Diagram Sistem</w:t>
      </w:r>
      <w:bookmarkEnd w:id="42"/>
      <w:r>
        <w:t xml:space="preserve"> </w:t>
      </w:r>
    </w:p>
    <w:p w:rsidR="00B1684E" w:rsidRDefault="00706A49" w:rsidP="006B08BE">
      <w:pPr>
        <w:pStyle w:val="Heading2"/>
        <w:numPr>
          <w:ilvl w:val="1"/>
          <w:numId w:val="7"/>
        </w:numPr>
        <w:spacing w:after="0"/>
        <w:ind w:left="709" w:hanging="709"/>
      </w:pPr>
      <w:bookmarkStart w:id="43" w:name="_Toc24808251"/>
      <w:r>
        <w:t xml:space="preserve">Perancangan </w:t>
      </w:r>
      <w:r w:rsidR="00B1684E">
        <w:t>Sistem</w:t>
      </w:r>
      <w:bookmarkEnd w:id="43"/>
      <w:r w:rsidR="00B1684E">
        <w:t xml:space="preserve"> </w:t>
      </w:r>
    </w:p>
    <w:p w:rsidR="00B1684E" w:rsidRDefault="00B1684E" w:rsidP="00B1684E">
      <w:pPr>
        <w:pStyle w:val="Heading2"/>
        <w:numPr>
          <w:ilvl w:val="2"/>
          <w:numId w:val="7"/>
        </w:numPr>
        <w:spacing w:after="0"/>
        <w:ind w:left="720"/>
      </w:pPr>
      <w:bookmarkStart w:id="44" w:name="_Toc24808252"/>
      <w:r>
        <w:t xml:space="preserve">Instalasi Server dan </w:t>
      </w:r>
      <w:r w:rsidR="00983D65">
        <w:t>Database</w:t>
      </w:r>
      <w:bookmarkEnd w:id="44"/>
    </w:p>
    <w:p w:rsidR="00B1684E" w:rsidRDefault="00B1684E" w:rsidP="00B1684E">
      <w:pPr>
        <w:pStyle w:val="Heading2"/>
        <w:numPr>
          <w:ilvl w:val="2"/>
          <w:numId w:val="7"/>
        </w:numPr>
        <w:spacing w:after="0"/>
        <w:ind w:left="720"/>
      </w:pPr>
      <w:bookmarkStart w:id="45" w:name="_Toc24808253"/>
      <w:r>
        <w:t>Komunikasi MQTT</w:t>
      </w:r>
      <w:bookmarkEnd w:id="45"/>
    </w:p>
    <w:p w:rsidR="00B1684E" w:rsidRDefault="00B1684E" w:rsidP="00B1684E">
      <w:pPr>
        <w:pStyle w:val="Heading2"/>
        <w:numPr>
          <w:ilvl w:val="2"/>
          <w:numId w:val="7"/>
        </w:numPr>
        <w:spacing w:after="0"/>
        <w:ind w:left="720"/>
      </w:pPr>
      <w:bookmarkStart w:id="46" w:name="_Toc24808254"/>
      <w:r>
        <w:t>Algoritma Pengambilan Keputusan</w:t>
      </w:r>
      <w:bookmarkEnd w:id="46"/>
    </w:p>
    <w:p w:rsidR="00B1684E" w:rsidRDefault="00B1684E" w:rsidP="00B1684E">
      <w:pPr>
        <w:pStyle w:val="Heading2"/>
        <w:numPr>
          <w:ilvl w:val="2"/>
          <w:numId w:val="7"/>
        </w:numPr>
        <w:spacing w:after="0"/>
        <w:ind w:left="720"/>
      </w:pPr>
      <w:bookmarkStart w:id="47" w:name="_Toc24808255"/>
      <w:r>
        <w:t>Rancang Website</w:t>
      </w:r>
      <w:r w:rsidR="00DE1666">
        <w:t xml:space="preserve"> Realtime</w:t>
      </w:r>
      <w:bookmarkEnd w:id="47"/>
    </w:p>
    <w:p w:rsidR="00925BD5" w:rsidRDefault="00925BD5" w:rsidP="00925BD5">
      <w:pPr>
        <w:pStyle w:val="Heading2"/>
        <w:numPr>
          <w:ilvl w:val="1"/>
          <w:numId w:val="7"/>
        </w:numPr>
        <w:spacing w:after="0"/>
        <w:ind w:left="709" w:hanging="709"/>
      </w:pPr>
      <w:bookmarkStart w:id="48" w:name="_Toc24808256"/>
      <w:r>
        <w:t>Rencana Pengujian Sistem</w:t>
      </w:r>
      <w:bookmarkEnd w:id="48"/>
    </w:p>
    <w:p w:rsidR="00925BD5" w:rsidRPr="00F329E8" w:rsidRDefault="00925BD5" w:rsidP="00925BD5">
      <w:pPr>
        <w:pStyle w:val="ListParagraph"/>
        <w:numPr>
          <w:ilvl w:val="2"/>
          <w:numId w:val="7"/>
        </w:numPr>
        <w:ind w:left="720"/>
        <w:rPr>
          <w:b/>
          <w:bCs/>
        </w:rPr>
      </w:pPr>
      <w:r w:rsidRPr="00F329E8">
        <w:rPr>
          <w:b/>
          <w:bCs/>
        </w:rPr>
        <w:t>Pengujian Sistem Komunikasi MQTT</w:t>
      </w:r>
    </w:p>
    <w:p w:rsidR="00925BD5" w:rsidRPr="00F329E8" w:rsidRDefault="00925BD5" w:rsidP="00925BD5">
      <w:pPr>
        <w:pStyle w:val="ListParagraph"/>
        <w:numPr>
          <w:ilvl w:val="2"/>
          <w:numId w:val="7"/>
        </w:numPr>
        <w:ind w:left="720"/>
        <w:rPr>
          <w:b/>
          <w:bCs/>
        </w:rPr>
      </w:pPr>
      <w:r w:rsidRPr="00F329E8">
        <w:rPr>
          <w:b/>
          <w:bCs/>
        </w:rPr>
        <w:t>Pengujian Algoritma Keputusan</w:t>
      </w:r>
    </w:p>
    <w:p w:rsidR="00925BD5" w:rsidRPr="00925BD5" w:rsidRDefault="00925BD5" w:rsidP="00925BD5">
      <w:pPr>
        <w:pStyle w:val="ListParagraph"/>
        <w:numPr>
          <w:ilvl w:val="2"/>
          <w:numId w:val="7"/>
        </w:numPr>
        <w:ind w:left="720"/>
        <w:rPr>
          <w:b/>
          <w:bCs/>
        </w:rPr>
      </w:pPr>
      <w:r w:rsidRPr="00F329E8">
        <w:rPr>
          <w:b/>
          <w:bCs/>
        </w:rPr>
        <w:t>Pengujian Desiminasi Peringatan Dini</w:t>
      </w:r>
    </w:p>
    <w:p w:rsidR="00B1684E" w:rsidRPr="00B1684E" w:rsidRDefault="00B1684E" w:rsidP="00B1684E">
      <w:pPr>
        <w:pStyle w:val="Heading2"/>
        <w:numPr>
          <w:ilvl w:val="1"/>
          <w:numId w:val="7"/>
        </w:numPr>
        <w:spacing w:after="0"/>
        <w:ind w:left="709" w:hanging="709"/>
      </w:pPr>
      <w:bookmarkStart w:id="49" w:name="_Toc24808257"/>
      <w:r>
        <w:t>Implementasi Sistem</w:t>
      </w:r>
      <w:bookmarkEnd w:id="49"/>
    </w:p>
    <w:p w:rsidR="00742904" w:rsidRPr="00BC7952" w:rsidRDefault="00742904" w:rsidP="008F2A75">
      <w:pPr>
        <w:pStyle w:val="Caption"/>
        <w:spacing w:after="0"/>
        <w:ind w:left="1080" w:hanging="1080"/>
        <w:rPr>
          <w:b/>
          <w:i w:val="0"/>
          <w:color w:val="auto"/>
          <w:sz w:val="24"/>
          <w:szCs w:val="24"/>
        </w:rPr>
      </w:pPr>
      <w:bookmarkStart w:id="50" w:name="_Toc450688183"/>
      <w:bookmarkEnd w:id="26"/>
      <w:bookmarkEnd w:id="27"/>
    </w:p>
    <w:p w:rsidR="003B256E" w:rsidRPr="00BC7952" w:rsidRDefault="003B256E" w:rsidP="008F2A75">
      <w:pPr>
        <w:spacing w:after="0"/>
        <w:sectPr w:rsidR="003B256E" w:rsidRPr="00BC7952" w:rsidSect="00B815E2">
          <w:pgSz w:w="12191" w:h="16840" w:code="9"/>
          <w:pgMar w:top="2268" w:right="1701" w:bottom="1701" w:left="2268" w:header="720" w:footer="720" w:gutter="0"/>
          <w:cols w:space="720"/>
          <w:titlePg/>
          <w:docGrid w:linePitch="360"/>
        </w:sectPr>
      </w:pPr>
    </w:p>
    <w:p w:rsidR="008F2A75" w:rsidRPr="00BC7952" w:rsidRDefault="00270129" w:rsidP="00E033E4">
      <w:pPr>
        <w:pStyle w:val="Heading1"/>
      </w:pPr>
      <w:bookmarkStart w:id="51" w:name="_Toc24808258"/>
      <w:bookmarkEnd w:id="50"/>
      <w:r w:rsidRPr="00BC7952">
        <w:lastRenderedPageBreak/>
        <w:t>BAB</w:t>
      </w:r>
      <w:r w:rsidR="001F37B6" w:rsidRPr="00BC7952">
        <w:t xml:space="preserve"> IV</w:t>
      </w:r>
      <w:r w:rsidR="001F37B6" w:rsidRPr="00BC7952">
        <w:br/>
      </w:r>
      <w:r w:rsidR="00C421AD" w:rsidRPr="009C0AFB">
        <w:t>PENGUJIAN DAN PEMBAHASAN</w:t>
      </w:r>
      <w:bookmarkEnd w:id="51"/>
    </w:p>
    <w:p w:rsidR="00C421AD" w:rsidRPr="00C421AD" w:rsidRDefault="00C421AD" w:rsidP="00C421AD">
      <w:pPr>
        <w:spacing w:line="360" w:lineRule="auto"/>
        <w:ind w:firstLine="720"/>
        <w:jc w:val="both"/>
        <w:rPr>
          <w:lang w:val="en-ID" w:bidi="ca-ES"/>
        </w:rPr>
      </w:pPr>
      <w:r w:rsidRPr="00C421AD">
        <w:rPr>
          <w:szCs w:val="24"/>
        </w:rPr>
        <w:t xml:space="preserve">Bab ini menjelaskan pengujian sistem </w:t>
      </w:r>
      <w:r>
        <w:rPr>
          <w:szCs w:val="24"/>
        </w:rPr>
        <w:t xml:space="preserve">informasi </w:t>
      </w:r>
      <w:r w:rsidRPr="00C421AD">
        <w:rPr>
          <w:szCs w:val="24"/>
        </w:rPr>
        <w:t xml:space="preserve">peringatan dini banjir. Proses pengujian terdiri dari pengujian sistem, pengujian lapang, pengujian simulasi, pengujian koneksi antar menu pada </w:t>
      </w:r>
      <w:r w:rsidRPr="00C421AD">
        <w:rPr>
          <w:i/>
          <w:szCs w:val="24"/>
        </w:rPr>
        <w:t>website</w:t>
      </w:r>
      <w:r w:rsidRPr="00C421AD">
        <w:rPr>
          <w:szCs w:val="24"/>
        </w:rPr>
        <w:t xml:space="preserve">, dan pengujian notifikasi sms. Proses penentuan </w:t>
      </w:r>
      <w:r w:rsidRPr="00C421AD">
        <w:rPr>
          <w:i/>
          <w:szCs w:val="24"/>
        </w:rPr>
        <w:t xml:space="preserve">threshold </w:t>
      </w:r>
      <w:r w:rsidRPr="00C421AD">
        <w:rPr>
          <w:szCs w:val="24"/>
        </w:rPr>
        <w:t>menjelaskan metode yang digunakan dan hasilnya.</w:t>
      </w:r>
    </w:p>
    <w:p w:rsidR="003E3A13" w:rsidRDefault="003E3A13" w:rsidP="003E3A13">
      <w:pPr>
        <w:pStyle w:val="Heading2"/>
        <w:keepLines/>
        <w:numPr>
          <w:ilvl w:val="1"/>
          <w:numId w:val="5"/>
        </w:numPr>
        <w:spacing w:after="0"/>
        <w:ind w:left="720" w:hanging="720"/>
        <w:jc w:val="left"/>
      </w:pPr>
      <w:bookmarkStart w:id="52" w:name="_Toc24808259"/>
      <w:r>
        <w:t>Pengujian Sistem</w:t>
      </w:r>
      <w:bookmarkEnd w:id="52"/>
    </w:p>
    <w:p w:rsidR="003E3A13" w:rsidRPr="00F329E8" w:rsidRDefault="003E3A13" w:rsidP="003E3A13">
      <w:pPr>
        <w:pStyle w:val="ListParagraph"/>
        <w:numPr>
          <w:ilvl w:val="2"/>
          <w:numId w:val="7"/>
        </w:numPr>
        <w:ind w:left="720"/>
        <w:rPr>
          <w:b/>
          <w:bCs/>
        </w:rPr>
      </w:pPr>
      <w:r w:rsidRPr="00F329E8">
        <w:rPr>
          <w:b/>
          <w:bCs/>
        </w:rPr>
        <w:t>Pengujian Sistem Komunikasi MQTT</w:t>
      </w:r>
    </w:p>
    <w:p w:rsidR="003E3A13" w:rsidRPr="00F329E8" w:rsidRDefault="003E3A13" w:rsidP="003E3A13">
      <w:pPr>
        <w:pStyle w:val="ListParagraph"/>
        <w:numPr>
          <w:ilvl w:val="2"/>
          <w:numId w:val="7"/>
        </w:numPr>
        <w:ind w:left="720"/>
        <w:rPr>
          <w:b/>
          <w:bCs/>
        </w:rPr>
      </w:pPr>
      <w:r w:rsidRPr="00F329E8">
        <w:rPr>
          <w:b/>
          <w:bCs/>
        </w:rPr>
        <w:t>Pengujian Algoritma Keputusan</w:t>
      </w:r>
    </w:p>
    <w:p w:rsidR="003E3A13" w:rsidRPr="00F329E8" w:rsidRDefault="003E3A13" w:rsidP="003E3A13">
      <w:pPr>
        <w:pStyle w:val="ListParagraph"/>
        <w:numPr>
          <w:ilvl w:val="2"/>
          <w:numId w:val="7"/>
        </w:numPr>
        <w:ind w:left="720"/>
        <w:rPr>
          <w:b/>
          <w:bCs/>
        </w:rPr>
      </w:pPr>
      <w:r w:rsidRPr="00F329E8">
        <w:rPr>
          <w:b/>
          <w:bCs/>
        </w:rPr>
        <w:t>Pengujian Desiminasi Peringatan Dini</w:t>
      </w:r>
    </w:p>
    <w:p w:rsidR="003E3A13" w:rsidRPr="00BC7952" w:rsidRDefault="003E3A13" w:rsidP="008F2A75">
      <w:pPr>
        <w:spacing w:after="0" w:line="480" w:lineRule="auto"/>
        <w:jc w:val="both"/>
        <w:rPr>
          <w:szCs w:val="24"/>
        </w:rPr>
        <w:sectPr w:rsidR="003E3A13" w:rsidRPr="00BC7952" w:rsidSect="00F0222E">
          <w:headerReference w:type="default" r:id="rId34"/>
          <w:headerReference w:type="first" r:id="rId35"/>
          <w:footerReference w:type="first" r:id="rId36"/>
          <w:pgSz w:w="12191" w:h="16840"/>
          <w:pgMar w:top="2268" w:right="1701" w:bottom="1701" w:left="2268" w:header="720" w:footer="720" w:gutter="0"/>
          <w:cols w:space="720"/>
          <w:titlePg/>
          <w:docGrid w:linePitch="326"/>
        </w:sectPr>
      </w:pPr>
    </w:p>
    <w:p w:rsidR="003642C6" w:rsidRPr="00BC7952" w:rsidRDefault="00270129" w:rsidP="00F1285A">
      <w:pPr>
        <w:pStyle w:val="Heading1"/>
      </w:pPr>
      <w:bookmarkStart w:id="53" w:name="_Toc24808260"/>
      <w:r w:rsidRPr="00BC7952">
        <w:lastRenderedPageBreak/>
        <w:t>BAB</w:t>
      </w:r>
      <w:r w:rsidR="003642C6" w:rsidRPr="00BC7952">
        <w:t xml:space="preserve"> V</w:t>
      </w:r>
      <w:r w:rsidR="003642C6" w:rsidRPr="00BC7952">
        <w:br/>
      </w:r>
      <w:r w:rsidRPr="00BC7952">
        <w:t>PEMBAHASAN</w:t>
      </w:r>
      <w:bookmarkEnd w:id="53"/>
    </w:p>
    <w:p w:rsidR="001A7F10" w:rsidRPr="00BC7952" w:rsidRDefault="001A7F10" w:rsidP="008F2A75">
      <w:pPr>
        <w:spacing w:after="0" w:line="240" w:lineRule="auto"/>
        <w:rPr>
          <w:szCs w:val="24"/>
        </w:rPr>
      </w:pPr>
    </w:p>
    <w:p w:rsidR="008F2A75" w:rsidRPr="00BC7952" w:rsidRDefault="008F2A75" w:rsidP="008F2A75">
      <w:pPr>
        <w:spacing w:after="0" w:line="240" w:lineRule="auto"/>
        <w:rPr>
          <w:szCs w:val="24"/>
        </w:rPr>
      </w:pPr>
    </w:p>
    <w:p w:rsidR="001C5724" w:rsidRPr="0040000F" w:rsidRDefault="001C5724" w:rsidP="001C5724">
      <w:pPr>
        <w:spacing w:line="360" w:lineRule="auto"/>
        <w:ind w:firstLine="709"/>
        <w:jc w:val="both"/>
        <w:rPr>
          <w:szCs w:val="24"/>
        </w:rPr>
      </w:pPr>
      <w:r w:rsidRPr="0040000F">
        <w:t>Bab ini berisi kesimpulan yang didapatkan dari hasil penelitian yang telah dilakukan dan saran yang diberikan untuk penelitian berikutnya agar mendapatkan hasil yang lebih baik.</w:t>
      </w:r>
    </w:p>
    <w:p w:rsidR="001A7F10" w:rsidRPr="00BC7952" w:rsidRDefault="001A7F10" w:rsidP="008F2A75">
      <w:pPr>
        <w:spacing w:after="0" w:line="240" w:lineRule="auto"/>
        <w:ind w:firstLine="720"/>
        <w:jc w:val="both"/>
        <w:rPr>
          <w:szCs w:val="24"/>
        </w:rPr>
      </w:pPr>
    </w:p>
    <w:p w:rsidR="001A7F10" w:rsidRPr="00BC7952" w:rsidRDefault="001C5724" w:rsidP="003E123B">
      <w:pPr>
        <w:pStyle w:val="Heading2"/>
        <w:numPr>
          <w:ilvl w:val="1"/>
          <w:numId w:val="8"/>
        </w:numPr>
        <w:spacing w:after="0"/>
        <w:ind w:left="709" w:hanging="709"/>
      </w:pPr>
      <w:bookmarkStart w:id="54" w:name="_Toc24808261"/>
      <w:r>
        <w:t>Kesimpulan</w:t>
      </w:r>
      <w:bookmarkEnd w:id="54"/>
      <w:r>
        <w:tab/>
      </w:r>
    </w:p>
    <w:p w:rsidR="001A7F10" w:rsidRPr="00BC7952" w:rsidRDefault="001A7F10" w:rsidP="008F2A75">
      <w:pPr>
        <w:spacing w:after="0" w:line="240" w:lineRule="auto"/>
        <w:ind w:firstLine="720"/>
        <w:jc w:val="both"/>
        <w:rPr>
          <w:rFonts w:eastAsia="Times New Roman"/>
          <w:szCs w:val="24"/>
        </w:rPr>
      </w:pPr>
    </w:p>
    <w:p w:rsidR="001A7F10" w:rsidRPr="00BC7952" w:rsidRDefault="001A7F10" w:rsidP="003E123B">
      <w:pPr>
        <w:pStyle w:val="Heading2"/>
        <w:numPr>
          <w:ilvl w:val="1"/>
          <w:numId w:val="8"/>
        </w:numPr>
        <w:spacing w:after="0"/>
        <w:ind w:left="567" w:hanging="567"/>
        <w:rPr>
          <w:szCs w:val="26"/>
        </w:rPr>
      </w:pPr>
      <w:r w:rsidRPr="00BC7952">
        <w:rPr>
          <w:szCs w:val="26"/>
        </w:rPr>
        <w:tab/>
      </w:r>
      <w:bookmarkStart w:id="55" w:name="_Toc24808262"/>
      <w:r w:rsidR="00CE239E">
        <w:t>Saran</w:t>
      </w:r>
      <w:bookmarkEnd w:id="55"/>
    </w:p>
    <w:p w:rsidR="001A7F10" w:rsidRPr="00BC7952" w:rsidRDefault="0010232A" w:rsidP="008F2A75">
      <w:pPr>
        <w:spacing w:after="0" w:line="480" w:lineRule="auto"/>
        <w:ind w:firstLine="720"/>
        <w:jc w:val="both"/>
      </w:pPr>
      <w:r>
        <w:t>SEMANGAT COK!</w:t>
      </w:r>
      <w:r>
        <w:tab/>
      </w:r>
    </w:p>
    <w:p w:rsidR="00F0222E" w:rsidRPr="00BC7952" w:rsidRDefault="00F0222E" w:rsidP="008F2A75">
      <w:pPr>
        <w:spacing w:after="0" w:line="480" w:lineRule="auto"/>
        <w:ind w:firstLine="720"/>
        <w:jc w:val="both"/>
      </w:pPr>
    </w:p>
    <w:p w:rsidR="00C96325" w:rsidRPr="00BC7952" w:rsidRDefault="00C96325" w:rsidP="008F2A75">
      <w:pPr>
        <w:spacing w:after="0" w:line="240" w:lineRule="auto"/>
        <w:rPr>
          <w:szCs w:val="24"/>
        </w:rPr>
        <w:sectPr w:rsidR="00C96325" w:rsidRPr="00BC7952" w:rsidSect="00C96325">
          <w:headerReference w:type="default" r:id="rId37"/>
          <w:headerReference w:type="first" r:id="rId38"/>
          <w:footerReference w:type="first" r:id="rId39"/>
          <w:pgSz w:w="12191" w:h="16840" w:code="9"/>
          <w:pgMar w:top="2268" w:right="1701" w:bottom="1701" w:left="2268" w:header="720" w:footer="720" w:gutter="0"/>
          <w:cols w:space="720"/>
          <w:titlePg/>
          <w:docGrid w:linePitch="360"/>
        </w:sectPr>
      </w:pPr>
    </w:p>
    <w:bookmarkStart w:id="56" w:name="_Toc448384025" w:displacedByCustomXml="next"/>
    <w:bookmarkStart w:id="57" w:name="_Toc24808263" w:displacedByCustomXml="next"/>
    <w:sdt>
      <w:sdtPr>
        <w:rPr>
          <w:rFonts w:eastAsia="Calibri"/>
          <w:b w:val="0"/>
          <w:bCs w:val="0"/>
          <w:noProof w:val="0"/>
          <w:sz w:val="24"/>
          <w:szCs w:val="22"/>
        </w:rPr>
        <w:id w:val="179087301"/>
        <w:docPartObj>
          <w:docPartGallery w:val="Bibliographies"/>
          <w:docPartUnique/>
        </w:docPartObj>
      </w:sdtPr>
      <w:sdtContent>
        <w:bookmarkEnd w:id="56" w:displacedByCustomXml="prev"/>
        <w:p w:rsidR="00D41086" w:rsidRPr="00BC7952" w:rsidRDefault="00270129" w:rsidP="00F1285A">
          <w:pPr>
            <w:pStyle w:val="Heading1"/>
          </w:pPr>
          <w:r w:rsidRPr="00BC7952">
            <w:t>DAFTAR PUSTAKA</w:t>
          </w:r>
          <w:bookmarkEnd w:id="57"/>
        </w:p>
        <w:sdt>
          <w:sdtPr>
            <w:id w:val="111145805"/>
            <w:bibliography/>
          </w:sdtPr>
          <w:sdtContent>
            <w:p w:rsidR="001B481E" w:rsidRPr="00BC7952" w:rsidRDefault="001B481E" w:rsidP="008F2A75">
              <w:pPr>
                <w:pStyle w:val="Bibliography"/>
                <w:spacing w:after="0"/>
                <w:ind w:left="851" w:hanging="851"/>
                <w:jc w:val="both"/>
              </w:pPr>
            </w:p>
            <w:p w:rsidR="00BF24C4" w:rsidRPr="00BC7952" w:rsidRDefault="001F5885" w:rsidP="008F2A75">
              <w:pPr>
                <w:spacing w:after="0" w:line="240" w:lineRule="auto"/>
                <w:ind w:left="851" w:hanging="851"/>
                <w:jc w:val="both"/>
              </w:pPr>
            </w:p>
          </w:sdtContent>
        </w:sdt>
      </w:sdtContent>
    </w:sdt>
    <w:p w:rsidR="00B2318B" w:rsidRPr="0040000F" w:rsidRDefault="00B2318B" w:rsidP="00B2318B">
      <w:pPr>
        <w:pStyle w:val="Heading1"/>
      </w:pPr>
      <w:bookmarkStart w:id="58" w:name="_Toc16659727"/>
      <w:bookmarkStart w:id="59" w:name="_Toc24808264"/>
      <w:r w:rsidRPr="0040000F">
        <w:t>DAFTAR PUSTAKA</w:t>
      </w:r>
      <w:bookmarkEnd w:id="58"/>
      <w:bookmarkEnd w:id="59"/>
    </w:p>
    <w:p w:rsidR="008B23D2" w:rsidRPr="00BC7952" w:rsidRDefault="008B23D2" w:rsidP="008F2A75">
      <w:pPr>
        <w:spacing w:after="0"/>
        <w:jc w:val="both"/>
        <w:sectPr w:rsidR="008B23D2" w:rsidRPr="00BC7952" w:rsidSect="00091B07">
          <w:headerReference w:type="default" r:id="rId40"/>
          <w:headerReference w:type="first" r:id="rId41"/>
          <w:footerReference w:type="first" r:id="rId42"/>
          <w:pgSz w:w="12191" w:h="16840" w:code="9"/>
          <w:pgMar w:top="2268" w:right="1701" w:bottom="1701" w:left="2268" w:header="720" w:footer="720" w:gutter="0"/>
          <w:cols w:space="720"/>
          <w:titlePg/>
          <w:docGrid w:linePitch="360"/>
        </w:sectPr>
      </w:pPr>
    </w:p>
    <w:p w:rsidR="00734A68" w:rsidRPr="00BC7952" w:rsidRDefault="00270129" w:rsidP="00F1285A">
      <w:pPr>
        <w:pStyle w:val="Heading1"/>
      </w:pPr>
      <w:bookmarkStart w:id="60" w:name="_Toc24808265"/>
      <w:r w:rsidRPr="00BC7952">
        <w:lastRenderedPageBreak/>
        <w:t>LAMPIRAN-LAMPIRAN</w:t>
      </w:r>
      <w:bookmarkEnd w:id="60"/>
    </w:p>
    <w:sectPr w:rsidR="00734A68" w:rsidRPr="00BC7952" w:rsidSect="001B481E">
      <w:headerReference w:type="default" r:id="rId4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83E" w:rsidRDefault="00CB683E" w:rsidP="00CD7A57">
      <w:pPr>
        <w:spacing w:after="0" w:line="240" w:lineRule="auto"/>
      </w:pPr>
      <w:r>
        <w:separator/>
      </w:r>
    </w:p>
  </w:endnote>
  <w:endnote w:type="continuationSeparator" w:id="0">
    <w:p w:rsidR="00CB683E" w:rsidRDefault="00CB683E"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909770"/>
      <w:docPartObj>
        <w:docPartGallery w:val="Page Numbers (Bottom of Page)"/>
        <w:docPartUnique/>
      </w:docPartObj>
    </w:sdtPr>
    <w:sdtEndPr>
      <w:rPr>
        <w:noProof/>
      </w:rPr>
    </w:sdtEndPr>
    <w:sdtContent>
      <w:p w:rsidR="001F5885" w:rsidRDefault="001F5885">
        <w:pPr>
          <w:pStyle w:val="Footer"/>
          <w:jc w:val="center"/>
        </w:pPr>
      </w:p>
      <w:p w:rsidR="001F5885" w:rsidRDefault="001F5885">
        <w:pPr>
          <w:pStyle w:val="Footer"/>
          <w:jc w:val="center"/>
        </w:pPr>
      </w:p>
    </w:sdtContent>
  </w:sdt>
  <w:p w:rsidR="001F5885" w:rsidRDefault="001F58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239440"/>
      <w:docPartObj>
        <w:docPartGallery w:val="Page Numbers (Bottom of Page)"/>
        <w:docPartUnique/>
      </w:docPartObj>
    </w:sdtPr>
    <w:sdtEndPr>
      <w:rPr>
        <w:noProof/>
      </w:rPr>
    </w:sdtEndPr>
    <w:sdtContent>
      <w:p w:rsidR="001F5885" w:rsidRDefault="001F5885">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rsidR="001F5885" w:rsidRDefault="001F58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885" w:rsidRDefault="001F5885">
    <w:pPr>
      <w:pStyle w:val="Footer"/>
      <w:jc w:val="center"/>
    </w:pPr>
  </w:p>
  <w:p w:rsidR="001F5885" w:rsidRDefault="001F58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0936636"/>
      <w:docPartObj>
        <w:docPartGallery w:val="Page Numbers (Bottom of Page)"/>
        <w:docPartUnique/>
      </w:docPartObj>
    </w:sdtPr>
    <w:sdtEndPr>
      <w:rPr>
        <w:noProof/>
      </w:rPr>
    </w:sdtEndPr>
    <w:sdtContent>
      <w:p w:rsidR="001F5885" w:rsidRDefault="001F5885">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1F5885" w:rsidRDefault="001F58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306916"/>
      <w:docPartObj>
        <w:docPartGallery w:val="Page Numbers (Bottom of Page)"/>
        <w:docPartUnique/>
      </w:docPartObj>
    </w:sdtPr>
    <w:sdtEndPr>
      <w:rPr>
        <w:noProof/>
      </w:rPr>
    </w:sdtEndPr>
    <w:sdtContent>
      <w:p w:rsidR="001F5885" w:rsidRDefault="001F5885">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1F5885" w:rsidRDefault="001F588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922789"/>
      <w:docPartObj>
        <w:docPartGallery w:val="Page Numbers (Bottom of Page)"/>
        <w:docPartUnique/>
      </w:docPartObj>
    </w:sdtPr>
    <w:sdtEndPr>
      <w:rPr>
        <w:noProof/>
      </w:rPr>
    </w:sdtEndPr>
    <w:sdtContent>
      <w:p w:rsidR="001F5885" w:rsidRDefault="001F5885">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1F5885" w:rsidRDefault="001F5885">
    <w:pPr>
      <w:pStyle w:val="Footer"/>
    </w:pPr>
  </w:p>
  <w:p w:rsidR="001F5885" w:rsidRDefault="001F58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83E" w:rsidRDefault="00CB683E" w:rsidP="00CD7A57">
      <w:pPr>
        <w:spacing w:after="0" w:line="240" w:lineRule="auto"/>
      </w:pPr>
      <w:r>
        <w:separator/>
      </w:r>
    </w:p>
  </w:footnote>
  <w:footnote w:type="continuationSeparator" w:id="0">
    <w:p w:rsidR="00CB683E" w:rsidRDefault="00CB683E"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885" w:rsidRDefault="001F5885">
    <w:pPr>
      <w:pStyle w:val="Header"/>
      <w:jc w:val="right"/>
    </w:pPr>
  </w:p>
  <w:p w:rsidR="001F5885" w:rsidRDefault="001F588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007409"/>
      <w:docPartObj>
        <w:docPartGallery w:val="Page Numbers (Top of Page)"/>
        <w:docPartUnique/>
      </w:docPartObj>
    </w:sdtPr>
    <w:sdtEndPr>
      <w:rPr>
        <w:noProof/>
      </w:rPr>
    </w:sdtEndPr>
    <w:sdtContent>
      <w:p w:rsidR="001F5885" w:rsidRDefault="001F5885" w:rsidP="008B23D2">
        <w:pPr>
          <w:pStyle w:val="Header"/>
        </w:pPr>
      </w:p>
      <w:p w:rsidR="001F5885" w:rsidRDefault="001F5885">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rsidR="001F5885" w:rsidRDefault="001F58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885" w:rsidRDefault="001F5885" w:rsidP="00C3445A">
    <w:pPr>
      <w:pStyle w:val="Header"/>
      <w:jc w:val="center"/>
    </w:pPr>
  </w:p>
  <w:p w:rsidR="001F5885" w:rsidRDefault="001F58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022098"/>
      <w:docPartObj>
        <w:docPartGallery w:val="Page Numbers (Top of Page)"/>
        <w:docPartUnique/>
      </w:docPartObj>
    </w:sdtPr>
    <w:sdtEndPr>
      <w:rPr>
        <w:noProof/>
      </w:rPr>
    </w:sdtEndPr>
    <w:sdtContent>
      <w:p w:rsidR="001F5885" w:rsidRDefault="001F5885">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rsidR="001F5885" w:rsidRDefault="001F58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824275"/>
      <w:docPartObj>
        <w:docPartGallery w:val="Page Numbers (Top of Page)"/>
        <w:docPartUnique/>
      </w:docPartObj>
    </w:sdtPr>
    <w:sdtEndPr>
      <w:rPr>
        <w:noProof/>
      </w:rPr>
    </w:sdtEndPr>
    <w:sdtContent>
      <w:p w:rsidR="001F5885" w:rsidRDefault="001F5885">
        <w:pPr>
          <w:pStyle w:val="Header"/>
          <w:jc w:val="right"/>
        </w:pPr>
      </w:p>
      <w:p w:rsidR="001F5885" w:rsidRDefault="001F5885">
        <w:pPr>
          <w:pStyle w:val="Header"/>
          <w:jc w:val="right"/>
        </w:pPr>
      </w:p>
      <w:p w:rsidR="001F5885" w:rsidRDefault="001F5885">
        <w:pPr>
          <w:pStyle w:val="Header"/>
          <w:jc w:val="right"/>
        </w:pPr>
      </w:p>
      <w:p w:rsidR="001F5885" w:rsidRDefault="001F5885">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rsidR="001F5885" w:rsidRPr="00C26F9F" w:rsidRDefault="001F5885">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885" w:rsidRDefault="001F5885">
    <w:pPr>
      <w:pStyle w:val="Header"/>
      <w:jc w:val="right"/>
    </w:pPr>
  </w:p>
  <w:p w:rsidR="001F5885" w:rsidRDefault="001F5885">
    <w:pPr>
      <w:pStyle w:val="Header"/>
      <w:jc w:val="right"/>
    </w:pPr>
  </w:p>
  <w:p w:rsidR="001F5885" w:rsidRDefault="001F5885">
    <w:pPr>
      <w:pStyle w:val="Header"/>
      <w:jc w:val="right"/>
    </w:pPr>
  </w:p>
  <w:p w:rsidR="001F5885" w:rsidRDefault="001F5885">
    <w:pPr>
      <w:pStyle w:val="Header"/>
      <w:jc w:val="right"/>
    </w:pPr>
  </w:p>
  <w:p w:rsidR="001F5885" w:rsidRDefault="001F588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5162243"/>
      <w:docPartObj>
        <w:docPartGallery w:val="Page Numbers (Top of Page)"/>
        <w:docPartUnique/>
      </w:docPartObj>
    </w:sdtPr>
    <w:sdtEndPr>
      <w:rPr>
        <w:noProof/>
      </w:rPr>
    </w:sdtEndPr>
    <w:sdtContent>
      <w:p w:rsidR="001F5885" w:rsidRDefault="001F5885">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rsidR="001F5885" w:rsidRDefault="001F588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602483"/>
      <w:docPartObj>
        <w:docPartGallery w:val="Page Numbers (Top of Page)"/>
        <w:docPartUnique/>
      </w:docPartObj>
    </w:sdtPr>
    <w:sdtEndPr>
      <w:rPr>
        <w:noProof/>
      </w:rPr>
    </w:sdtEndPr>
    <w:sdtContent>
      <w:p w:rsidR="001F5885" w:rsidRDefault="001F5885">
        <w:pPr>
          <w:pStyle w:val="Header"/>
          <w:jc w:val="right"/>
        </w:pPr>
      </w:p>
      <w:p w:rsidR="001F5885" w:rsidRDefault="001F5885">
        <w:pPr>
          <w:pStyle w:val="Header"/>
          <w:jc w:val="right"/>
        </w:pPr>
      </w:p>
      <w:p w:rsidR="001F5885" w:rsidRDefault="001F5885">
        <w:pPr>
          <w:pStyle w:val="Header"/>
          <w:jc w:val="right"/>
        </w:pPr>
      </w:p>
    </w:sdtContent>
  </w:sdt>
  <w:p w:rsidR="001F5885" w:rsidRDefault="001F588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263840"/>
      <w:docPartObj>
        <w:docPartGallery w:val="Page Numbers (Top of Page)"/>
        <w:docPartUnique/>
      </w:docPartObj>
    </w:sdtPr>
    <w:sdtEndPr>
      <w:rPr>
        <w:noProof/>
      </w:rPr>
    </w:sdtEndPr>
    <w:sdtContent>
      <w:p w:rsidR="001F5885" w:rsidRDefault="001F5885">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1F5885" w:rsidRDefault="001F5885">
    <w:pPr>
      <w:pStyle w:val="Header"/>
    </w:pPr>
  </w:p>
  <w:p w:rsidR="001F5885" w:rsidRDefault="001F5885"/>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885" w:rsidRDefault="001F5885">
    <w:pPr>
      <w:pStyle w:val="Header"/>
      <w:jc w:val="right"/>
    </w:pPr>
  </w:p>
  <w:p w:rsidR="001F5885" w:rsidRDefault="001F5885">
    <w:pPr>
      <w:pStyle w:val="Header"/>
    </w:pPr>
  </w:p>
  <w:p w:rsidR="001F5885" w:rsidRDefault="001F58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F66"/>
    <w:multiLevelType w:val="multilevel"/>
    <w:tmpl w:val="B2DACEA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6.%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6B449DB"/>
    <w:multiLevelType w:val="multilevel"/>
    <w:tmpl w:val="EC6ECA28"/>
    <w:lvl w:ilvl="0">
      <w:start w:val="3"/>
      <w:numFmt w:val="decimal"/>
      <w:lvlText w:val="%1."/>
      <w:lvlJc w:val="left"/>
      <w:pPr>
        <w:ind w:left="2880" w:hanging="360"/>
      </w:pPr>
      <w:rPr>
        <w:rFonts w:hint="default"/>
        <w:i w:val="0"/>
        <w:color w:val="FFFFFF" w:themeColor="background1"/>
      </w:rPr>
    </w:lvl>
    <w:lvl w:ilvl="1">
      <w:start w:val="4"/>
      <w:numFmt w:val="decimal"/>
      <w:isLgl/>
      <w:lvlText w:val="%1.%2"/>
      <w:lvlJc w:val="left"/>
      <w:pPr>
        <w:ind w:left="3000" w:hanging="4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93155B4"/>
    <w:multiLevelType w:val="multilevel"/>
    <w:tmpl w:val="71BA835E"/>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3.4.%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 w15:restartNumberingAfterBreak="0">
    <w:nsid w:val="39F475D0"/>
    <w:multiLevelType w:val="hybridMultilevel"/>
    <w:tmpl w:val="1DD6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4B827123"/>
    <w:multiLevelType w:val="hybridMultilevel"/>
    <w:tmpl w:val="22989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2A1117"/>
    <w:multiLevelType w:val="multilevel"/>
    <w:tmpl w:val="CBAE6FA6"/>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5B66228B"/>
    <w:multiLevelType w:val="multilevel"/>
    <w:tmpl w:val="FFFFFFFF"/>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5BFF0663"/>
    <w:multiLevelType w:val="multilevel"/>
    <w:tmpl w:val="384655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2716F8"/>
    <w:multiLevelType w:val="hybridMultilevel"/>
    <w:tmpl w:val="9260E31C"/>
    <w:lvl w:ilvl="0" w:tplc="1FF44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6B15F1B"/>
    <w:multiLevelType w:val="multilevel"/>
    <w:tmpl w:val="BC823BE2"/>
    <w:lvl w:ilvl="0">
      <w:start w:val="1"/>
      <w:numFmt w:val="decimal"/>
      <w:lvlText w:val="%1."/>
      <w:lvlJc w:val="left"/>
      <w:pPr>
        <w:ind w:left="360" w:hanging="360"/>
      </w:pPr>
    </w:lvl>
    <w:lvl w:ilvl="1">
      <w:start w:val="1"/>
      <w:numFmt w:val="decimal"/>
      <w:lvlText w:val="%1.%2."/>
      <w:lvlJc w:val="left"/>
      <w:pPr>
        <w:ind w:left="432" w:hanging="432"/>
      </w:pPr>
      <w:rPr>
        <w:strike/>
      </w:rPr>
    </w:lvl>
    <w:lvl w:ilvl="2">
      <w:start w:val="1"/>
      <w:numFmt w:val="decimal"/>
      <w:lvlText w:val="%1.%2.%3."/>
      <w:lvlJc w:val="left"/>
      <w:pPr>
        <w:ind w:left="504" w:hanging="504"/>
      </w:pPr>
      <w:rPr>
        <w:strike/>
      </w:rPr>
    </w:lvl>
    <w:lvl w:ilvl="3">
      <w:start w:val="1"/>
      <w:numFmt w:val="decimal"/>
      <w:lvlText w:val="%1.%2.%3.%4."/>
      <w:lvlJc w:val="left"/>
      <w:pPr>
        <w:ind w:left="1188" w:hanging="648"/>
      </w:pPr>
      <w:rPr>
        <w:strik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9B11AF"/>
    <w:multiLevelType w:val="multilevel"/>
    <w:tmpl w:val="FFFFFFFF"/>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77927643"/>
    <w:multiLevelType w:val="multilevel"/>
    <w:tmpl w:val="8F4E4C2E"/>
    <w:lvl w:ilvl="0">
      <w:start w:val="3"/>
      <w:numFmt w:val="decimal"/>
      <w:lvlText w:val="%1"/>
      <w:lvlJc w:val="left"/>
      <w:pPr>
        <w:ind w:left="360" w:hanging="360"/>
      </w:pPr>
      <w:rPr>
        <w:rFonts w:hint="default"/>
      </w:rPr>
    </w:lvl>
    <w:lvl w:ilvl="1">
      <w:start w:val="5"/>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num w:numId="1">
    <w:abstractNumId w:val="12"/>
  </w:num>
  <w:num w:numId="2">
    <w:abstractNumId w:val="9"/>
  </w:num>
  <w:num w:numId="3">
    <w:abstractNumId w:val="11"/>
  </w:num>
  <w:num w:numId="4">
    <w:abstractNumId w:val="5"/>
  </w:num>
  <w:num w:numId="5">
    <w:abstractNumId w:val="2"/>
  </w:num>
  <w:num w:numId="6">
    <w:abstractNumId w:val="15"/>
  </w:num>
  <w:num w:numId="7">
    <w:abstractNumId w:val="3"/>
  </w:num>
  <w:num w:numId="8">
    <w:abstractNumId w:val="14"/>
  </w:num>
  <w:num w:numId="9">
    <w:abstractNumId w:val="4"/>
  </w:num>
  <w:num w:numId="10">
    <w:abstractNumId w:val="10"/>
  </w:num>
  <w:num w:numId="11">
    <w:abstractNumId w:val="7"/>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2"/>
  </w:num>
  <w:num w:numId="17">
    <w:abstractNumId w:val="12"/>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2"/>
  </w:num>
  <w:num w:numId="22">
    <w:abstractNumId w:val="12"/>
  </w:num>
  <w:num w:numId="23">
    <w:abstractNumId w:val="12"/>
  </w:num>
  <w:num w:numId="24">
    <w:abstractNumId w:val="12"/>
  </w:num>
  <w:num w:numId="25">
    <w:abstractNumId w:val="17"/>
  </w:num>
  <w:num w:numId="26">
    <w:abstractNumId w:val="12"/>
  </w:num>
  <w:num w:numId="27">
    <w:abstractNumId w:val="12"/>
  </w:num>
  <w:num w:numId="28">
    <w:abstractNumId w:val="12"/>
  </w:num>
  <w:num w:numId="29">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embedSystemFonts/>
  <w:hideSpellingErrors/>
  <w:activeWritingStyle w:appName="MSWord" w:lang="en-US" w:vendorID="64" w:dllVersion="6" w:nlCheck="1" w:checkStyle="0"/>
  <w:activeWritingStyle w:appName="MSWord" w:lang="en-AU" w:vendorID="64" w:dllVersion="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52"/>
    <w:rsid w:val="00000F2D"/>
    <w:rsid w:val="0000332F"/>
    <w:rsid w:val="00007548"/>
    <w:rsid w:val="00010A61"/>
    <w:rsid w:val="000110CC"/>
    <w:rsid w:val="00021620"/>
    <w:rsid w:val="00023A24"/>
    <w:rsid w:val="00024471"/>
    <w:rsid w:val="0002482C"/>
    <w:rsid w:val="000250F2"/>
    <w:rsid w:val="00027A35"/>
    <w:rsid w:val="00032005"/>
    <w:rsid w:val="0003761A"/>
    <w:rsid w:val="00042D06"/>
    <w:rsid w:val="00043536"/>
    <w:rsid w:val="0004438F"/>
    <w:rsid w:val="0004644A"/>
    <w:rsid w:val="00047734"/>
    <w:rsid w:val="00047AF2"/>
    <w:rsid w:val="00047B08"/>
    <w:rsid w:val="00051472"/>
    <w:rsid w:val="00053E22"/>
    <w:rsid w:val="00057FE9"/>
    <w:rsid w:val="00060BD0"/>
    <w:rsid w:val="00066E10"/>
    <w:rsid w:val="0006745E"/>
    <w:rsid w:val="00067DDB"/>
    <w:rsid w:val="00071E85"/>
    <w:rsid w:val="00072523"/>
    <w:rsid w:val="00074FEB"/>
    <w:rsid w:val="00082856"/>
    <w:rsid w:val="00083102"/>
    <w:rsid w:val="00091B07"/>
    <w:rsid w:val="00095741"/>
    <w:rsid w:val="000A6362"/>
    <w:rsid w:val="000B2970"/>
    <w:rsid w:val="000C296C"/>
    <w:rsid w:val="000C35F9"/>
    <w:rsid w:val="000C547C"/>
    <w:rsid w:val="000C5572"/>
    <w:rsid w:val="000D2B01"/>
    <w:rsid w:val="000D2D95"/>
    <w:rsid w:val="000D360B"/>
    <w:rsid w:val="000D54F3"/>
    <w:rsid w:val="000E1D43"/>
    <w:rsid w:val="000E3072"/>
    <w:rsid w:val="000E47E1"/>
    <w:rsid w:val="000E71B8"/>
    <w:rsid w:val="000F02DA"/>
    <w:rsid w:val="000F0863"/>
    <w:rsid w:val="000F6757"/>
    <w:rsid w:val="000F7465"/>
    <w:rsid w:val="0010232A"/>
    <w:rsid w:val="00110B51"/>
    <w:rsid w:val="00112CED"/>
    <w:rsid w:val="00115EB6"/>
    <w:rsid w:val="00122055"/>
    <w:rsid w:val="00123DBF"/>
    <w:rsid w:val="001315D9"/>
    <w:rsid w:val="00132592"/>
    <w:rsid w:val="001328AC"/>
    <w:rsid w:val="00133A26"/>
    <w:rsid w:val="001367A6"/>
    <w:rsid w:val="0013723F"/>
    <w:rsid w:val="001404B1"/>
    <w:rsid w:val="00142391"/>
    <w:rsid w:val="00143581"/>
    <w:rsid w:val="00153D20"/>
    <w:rsid w:val="0015463C"/>
    <w:rsid w:val="0015624D"/>
    <w:rsid w:val="00156439"/>
    <w:rsid w:val="00157D6E"/>
    <w:rsid w:val="00165A0E"/>
    <w:rsid w:val="00173FE0"/>
    <w:rsid w:val="0017410A"/>
    <w:rsid w:val="001749F8"/>
    <w:rsid w:val="00175359"/>
    <w:rsid w:val="00175A5A"/>
    <w:rsid w:val="001935BD"/>
    <w:rsid w:val="00193808"/>
    <w:rsid w:val="00194F37"/>
    <w:rsid w:val="001966BB"/>
    <w:rsid w:val="001977AE"/>
    <w:rsid w:val="001A24CA"/>
    <w:rsid w:val="001A4EEA"/>
    <w:rsid w:val="001A7F10"/>
    <w:rsid w:val="001B3798"/>
    <w:rsid w:val="001B481E"/>
    <w:rsid w:val="001B62E2"/>
    <w:rsid w:val="001B78B0"/>
    <w:rsid w:val="001C0D6E"/>
    <w:rsid w:val="001C27F1"/>
    <w:rsid w:val="001C5724"/>
    <w:rsid w:val="001C723B"/>
    <w:rsid w:val="001D0BA5"/>
    <w:rsid w:val="001D3F8D"/>
    <w:rsid w:val="001D5FD8"/>
    <w:rsid w:val="001D7AFC"/>
    <w:rsid w:val="001F37B6"/>
    <w:rsid w:val="001F4C4F"/>
    <w:rsid w:val="001F5885"/>
    <w:rsid w:val="001F5F68"/>
    <w:rsid w:val="00204BAE"/>
    <w:rsid w:val="00204E05"/>
    <w:rsid w:val="00206ED6"/>
    <w:rsid w:val="00207950"/>
    <w:rsid w:val="00213634"/>
    <w:rsid w:val="002231B4"/>
    <w:rsid w:val="00236BC8"/>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6FC8"/>
    <w:rsid w:val="00277989"/>
    <w:rsid w:val="002801E2"/>
    <w:rsid w:val="00280811"/>
    <w:rsid w:val="0028517E"/>
    <w:rsid w:val="00285FBD"/>
    <w:rsid w:val="00292012"/>
    <w:rsid w:val="00293D65"/>
    <w:rsid w:val="002979D7"/>
    <w:rsid w:val="002A7331"/>
    <w:rsid w:val="002A7BAD"/>
    <w:rsid w:val="002B0144"/>
    <w:rsid w:val="002C0478"/>
    <w:rsid w:val="002C068D"/>
    <w:rsid w:val="002D19BC"/>
    <w:rsid w:val="002D1A8B"/>
    <w:rsid w:val="002D7C3D"/>
    <w:rsid w:val="002E15FC"/>
    <w:rsid w:val="002F0D06"/>
    <w:rsid w:val="002F19C3"/>
    <w:rsid w:val="002F2B36"/>
    <w:rsid w:val="002F37FC"/>
    <w:rsid w:val="002F75E7"/>
    <w:rsid w:val="002F7D17"/>
    <w:rsid w:val="003005D0"/>
    <w:rsid w:val="00316180"/>
    <w:rsid w:val="00320D1A"/>
    <w:rsid w:val="00325444"/>
    <w:rsid w:val="00325697"/>
    <w:rsid w:val="00335B8A"/>
    <w:rsid w:val="00335F50"/>
    <w:rsid w:val="00337F2F"/>
    <w:rsid w:val="00341481"/>
    <w:rsid w:val="00341907"/>
    <w:rsid w:val="003421C5"/>
    <w:rsid w:val="00344361"/>
    <w:rsid w:val="00344883"/>
    <w:rsid w:val="003448BE"/>
    <w:rsid w:val="003508B6"/>
    <w:rsid w:val="00350E72"/>
    <w:rsid w:val="0035206B"/>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2B3B"/>
    <w:rsid w:val="00393DF9"/>
    <w:rsid w:val="00396433"/>
    <w:rsid w:val="003A0A09"/>
    <w:rsid w:val="003A53EF"/>
    <w:rsid w:val="003A6477"/>
    <w:rsid w:val="003B256E"/>
    <w:rsid w:val="003B72D1"/>
    <w:rsid w:val="003C201E"/>
    <w:rsid w:val="003C4689"/>
    <w:rsid w:val="003C69CD"/>
    <w:rsid w:val="003D2E31"/>
    <w:rsid w:val="003D41E4"/>
    <w:rsid w:val="003D54F4"/>
    <w:rsid w:val="003D79B3"/>
    <w:rsid w:val="003D7A6B"/>
    <w:rsid w:val="003E123B"/>
    <w:rsid w:val="003E3A13"/>
    <w:rsid w:val="003E54D5"/>
    <w:rsid w:val="003E7310"/>
    <w:rsid w:val="003F219A"/>
    <w:rsid w:val="00402D16"/>
    <w:rsid w:val="00402D9F"/>
    <w:rsid w:val="00404423"/>
    <w:rsid w:val="0041139C"/>
    <w:rsid w:val="00411C51"/>
    <w:rsid w:val="00432400"/>
    <w:rsid w:val="00437CB1"/>
    <w:rsid w:val="00441FB0"/>
    <w:rsid w:val="004461B4"/>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37A7"/>
    <w:rsid w:val="004C6167"/>
    <w:rsid w:val="004D04CE"/>
    <w:rsid w:val="004D6749"/>
    <w:rsid w:val="004E1031"/>
    <w:rsid w:val="004F08C5"/>
    <w:rsid w:val="004F2EA6"/>
    <w:rsid w:val="004F67B1"/>
    <w:rsid w:val="00501CD3"/>
    <w:rsid w:val="005049F1"/>
    <w:rsid w:val="005135BD"/>
    <w:rsid w:val="005176B4"/>
    <w:rsid w:val="00524CDD"/>
    <w:rsid w:val="00526268"/>
    <w:rsid w:val="005275A6"/>
    <w:rsid w:val="00532F96"/>
    <w:rsid w:val="00537FD1"/>
    <w:rsid w:val="005430B4"/>
    <w:rsid w:val="0054547F"/>
    <w:rsid w:val="00546020"/>
    <w:rsid w:val="0054785D"/>
    <w:rsid w:val="0055142D"/>
    <w:rsid w:val="00554F9F"/>
    <w:rsid w:val="00562B0D"/>
    <w:rsid w:val="00564887"/>
    <w:rsid w:val="00567346"/>
    <w:rsid w:val="00571188"/>
    <w:rsid w:val="00571447"/>
    <w:rsid w:val="00572DE6"/>
    <w:rsid w:val="00577B32"/>
    <w:rsid w:val="00584246"/>
    <w:rsid w:val="00584F37"/>
    <w:rsid w:val="00587408"/>
    <w:rsid w:val="00591C14"/>
    <w:rsid w:val="00596709"/>
    <w:rsid w:val="00597ECA"/>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062"/>
    <w:rsid w:val="006120EE"/>
    <w:rsid w:val="00612A1F"/>
    <w:rsid w:val="00613018"/>
    <w:rsid w:val="00616096"/>
    <w:rsid w:val="006207B1"/>
    <w:rsid w:val="00622F5F"/>
    <w:rsid w:val="006239C7"/>
    <w:rsid w:val="00623D15"/>
    <w:rsid w:val="00625713"/>
    <w:rsid w:val="00625F27"/>
    <w:rsid w:val="00626424"/>
    <w:rsid w:val="00626C25"/>
    <w:rsid w:val="00634B4D"/>
    <w:rsid w:val="00634B6C"/>
    <w:rsid w:val="00643E07"/>
    <w:rsid w:val="00645383"/>
    <w:rsid w:val="0064596D"/>
    <w:rsid w:val="00647B96"/>
    <w:rsid w:val="00652D07"/>
    <w:rsid w:val="006530F3"/>
    <w:rsid w:val="00654FDE"/>
    <w:rsid w:val="00660CB0"/>
    <w:rsid w:val="00661BEA"/>
    <w:rsid w:val="00666B1B"/>
    <w:rsid w:val="00666C7B"/>
    <w:rsid w:val="00670B70"/>
    <w:rsid w:val="00672B9F"/>
    <w:rsid w:val="00685781"/>
    <w:rsid w:val="00691DC0"/>
    <w:rsid w:val="00694A28"/>
    <w:rsid w:val="00695FA7"/>
    <w:rsid w:val="006974AC"/>
    <w:rsid w:val="006A196A"/>
    <w:rsid w:val="006A69CA"/>
    <w:rsid w:val="006A7F3B"/>
    <w:rsid w:val="006B08BE"/>
    <w:rsid w:val="006B3443"/>
    <w:rsid w:val="006B3E85"/>
    <w:rsid w:val="006B4F03"/>
    <w:rsid w:val="006B7088"/>
    <w:rsid w:val="006B7269"/>
    <w:rsid w:val="006B7840"/>
    <w:rsid w:val="006C6AA9"/>
    <w:rsid w:val="006D0291"/>
    <w:rsid w:val="006D75C3"/>
    <w:rsid w:val="006E2A6E"/>
    <w:rsid w:val="006E53FE"/>
    <w:rsid w:val="006E6DFF"/>
    <w:rsid w:val="006F3CA7"/>
    <w:rsid w:val="006F60EF"/>
    <w:rsid w:val="006F7F44"/>
    <w:rsid w:val="00700510"/>
    <w:rsid w:val="0070101F"/>
    <w:rsid w:val="007027C5"/>
    <w:rsid w:val="0070534A"/>
    <w:rsid w:val="00706A49"/>
    <w:rsid w:val="00706ECE"/>
    <w:rsid w:val="00716529"/>
    <w:rsid w:val="00722DFE"/>
    <w:rsid w:val="00723CB7"/>
    <w:rsid w:val="0073047A"/>
    <w:rsid w:val="00731D23"/>
    <w:rsid w:val="00734A68"/>
    <w:rsid w:val="00734B24"/>
    <w:rsid w:val="00734B4A"/>
    <w:rsid w:val="00734D6B"/>
    <w:rsid w:val="007374E3"/>
    <w:rsid w:val="007412F8"/>
    <w:rsid w:val="00742904"/>
    <w:rsid w:val="00745ED2"/>
    <w:rsid w:val="00747965"/>
    <w:rsid w:val="00750B8E"/>
    <w:rsid w:val="00751137"/>
    <w:rsid w:val="00751376"/>
    <w:rsid w:val="007543FE"/>
    <w:rsid w:val="00754F6F"/>
    <w:rsid w:val="00755745"/>
    <w:rsid w:val="00757B78"/>
    <w:rsid w:val="00760CAF"/>
    <w:rsid w:val="007636C8"/>
    <w:rsid w:val="0076432D"/>
    <w:rsid w:val="007655BA"/>
    <w:rsid w:val="00767E57"/>
    <w:rsid w:val="007732EC"/>
    <w:rsid w:val="00775620"/>
    <w:rsid w:val="00782B33"/>
    <w:rsid w:val="00786390"/>
    <w:rsid w:val="00791207"/>
    <w:rsid w:val="00796ACE"/>
    <w:rsid w:val="007A4630"/>
    <w:rsid w:val="007A4B31"/>
    <w:rsid w:val="007A5CC1"/>
    <w:rsid w:val="007A5DB8"/>
    <w:rsid w:val="007A7E3B"/>
    <w:rsid w:val="007B5600"/>
    <w:rsid w:val="007C36D4"/>
    <w:rsid w:val="007C480C"/>
    <w:rsid w:val="007D5CF5"/>
    <w:rsid w:val="007E4C04"/>
    <w:rsid w:val="007E4FEE"/>
    <w:rsid w:val="007E621A"/>
    <w:rsid w:val="00803347"/>
    <w:rsid w:val="00810FD0"/>
    <w:rsid w:val="00821DE7"/>
    <w:rsid w:val="00821FCB"/>
    <w:rsid w:val="00826C76"/>
    <w:rsid w:val="008314EB"/>
    <w:rsid w:val="0083408D"/>
    <w:rsid w:val="00834A86"/>
    <w:rsid w:val="008402FF"/>
    <w:rsid w:val="00840D42"/>
    <w:rsid w:val="00842B6C"/>
    <w:rsid w:val="00843543"/>
    <w:rsid w:val="008438BD"/>
    <w:rsid w:val="008448E3"/>
    <w:rsid w:val="0085331A"/>
    <w:rsid w:val="00853C0D"/>
    <w:rsid w:val="00857D38"/>
    <w:rsid w:val="00861230"/>
    <w:rsid w:val="008619DC"/>
    <w:rsid w:val="00862003"/>
    <w:rsid w:val="0086326E"/>
    <w:rsid w:val="00875384"/>
    <w:rsid w:val="00882FD7"/>
    <w:rsid w:val="008833F8"/>
    <w:rsid w:val="008859FC"/>
    <w:rsid w:val="008873ED"/>
    <w:rsid w:val="008924A6"/>
    <w:rsid w:val="0089301C"/>
    <w:rsid w:val="0089406E"/>
    <w:rsid w:val="00896C98"/>
    <w:rsid w:val="00897499"/>
    <w:rsid w:val="008A61B9"/>
    <w:rsid w:val="008A6AFC"/>
    <w:rsid w:val="008B0C72"/>
    <w:rsid w:val="008B125C"/>
    <w:rsid w:val="008B23D2"/>
    <w:rsid w:val="008C07EA"/>
    <w:rsid w:val="008C1869"/>
    <w:rsid w:val="008D1D6F"/>
    <w:rsid w:val="008D5F06"/>
    <w:rsid w:val="008E02E0"/>
    <w:rsid w:val="008E0CE2"/>
    <w:rsid w:val="008E222B"/>
    <w:rsid w:val="008E7AC5"/>
    <w:rsid w:val="008F2A75"/>
    <w:rsid w:val="008F5BEF"/>
    <w:rsid w:val="0090152A"/>
    <w:rsid w:val="00912112"/>
    <w:rsid w:val="009149EB"/>
    <w:rsid w:val="00925BD5"/>
    <w:rsid w:val="009268F5"/>
    <w:rsid w:val="00927C74"/>
    <w:rsid w:val="00930751"/>
    <w:rsid w:val="00933645"/>
    <w:rsid w:val="009337DA"/>
    <w:rsid w:val="00933D84"/>
    <w:rsid w:val="0094640D"/>
    <w:rsid w:val="00950712"/>
    <w:rsid w:val="00953151"/>
    <w:rsid w:val="00954830"/>
    <w:rsid w:val="009555B1"/>
    <w:rsid w:val="00956A6C"/>
    <w:rsid w:val="00960259"/>
    <w:rsid w:val="009637C1"/>
    <w:rsid w:val="00963B91"/>
    <w:rsid w:val="00970710"/>
    <w:rsid w:val="0097211F"/>
    <w:rsid w:val="0097776C"/>
    <w:rsid w:val="0097779B"/>
    <w:rsid w:val="00982780"/>
    <w:rsid w:val="00983D65"/>
    <w:rsid w:val="0098661C"/>
    <w:rsid w:val="009866FD"/>
    <w:rsid w:val="0098672A"/>
    <w:rsid w:val="0098767E"/>
    <w:rsid w:val="009A00E1"/>
    <w:rsid w:val="009A2E32"/>
    <w:rsid w:val="009A44BA"/>
    <w:rsid w:val="009A7679"/>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2243"/>
    <w:rsid w:val="00A01948"/>
    <w:rsid w:val="00A07C8F"/>
    <w:rsid w:val="00A15FEE"/>
    <w:rsid w:val="00A1750F"/>
    <w:rsid w:val="00A210EC"/>
    <w:rsid w:val="00A25267"/>
    <w:rsid w:val="00A2540E"/>
    <w:rsid w:val="00A26BF3"/>
    <w:rsid w:val="00A2714C"/>
    <w:rsid w:val="00A27BF8"/>
    <w:rsid w:val="00A27D6A"/>
    <w:rsid w:val="00A3687F"/>
    <w:rsid w:val="00A37DE8"/>
    <w:rsid w:val="00A472C8"/>
    <w:rsid w:val="00A50261"/>
    <w:rsid w:val="00A50E23"/>
    <w:rsid w:val="00A51ED6"/>
    <w:rsid w:val="00A52794"/>
    <w:rsid w:val="00A61799"/>
    <w:rsid w:val="00A63556"/>
    <w:rsid w:val="00A67959"/>
    <w:rsid w:val="00A8044E"/>
    <w:rsid w:val="00A824CD"/>
    <w:rsid w:val="00A87724"/>
    <w:rsid w:val="00A9294A"/>
    <w:rsid w:val="00A93940"/>
    <w:rsid w:val="00A95A92"/>
    <w:rsid w:val="00A96239"/>
    <w:rsid w:val="00AA2F18"/>
    <w:rsid w:val="00AA53C6"/>
    <w:rsid w:val="00AA5839"/>
    <w:rsid w:val="00AA7A3B"/>
    <w:rsid w:val="00AB4234"/>
    <w:rsid w:val="00AC2BF0"/>
    <w:rsid w:val="00AC6648"/>
    <w:rsid w:val="00AD1962"/>
    <w:rsid w:val="00AD2232"/>
    <w:rsid w:val="00AD2D2C"/>
    <w:rsid w:val="00AD3DBE"/>
    <w:rsid w:val="00AD5861"/>
    <w:rsid w:val="00AE1F54"/>
    <w:rsid w:val="00AE51DC"/>
    <w:rsid w:val="00AE6DDC"/>
    <w:rsid w:val="00AF0F4A"/>
    <w:rsid w:val="00AF7603"/>
    <w:rsid w:val="00B0165E"/>
    <w:rsid w:val="00B038DF"/>
    <w:rsid w:val="00B06994"/>
    <w:rsid w:val="00B14943"/>
    <w:rsid w:val="00B14D00"/>
    <w:rsid w:val="00B15721"/>
    <w:rsid w:val="00B1684E"/>
    <w:rsid w:val="00B2318B"/>
    <w:rsid w:val="00B2489C"/>
    <w:rsid w:val="00B33556"/>
    <w:rsid w:val="00B344A1"/>
    <w:rsid w:val="00B440F1"/>
    <w:rsid w:val="00B45776"/>
    <w:rsid w:val="00B47A5E"/>
    <w:rsid w:val="00B53D98"/>
    <w:rsid w:val="00B5683D"/>
    <w:rsid w:val="00B61025"/>
    <w:rsid w:val="00B63AE8"/>
    <w:rsid w:val="00B72807"/>
    <w:rsid w:val="00B76C1B"/>
    <w:rsid w:val="00B815E2"/>
    <w:rsid w:val="00B81BB3"/>
    <w:rsid w:val="00B83061"/>
    <w:rsid w:val="00B8319E"/>
    <w:rsid w:val="00B84FF5"/>
    <w:rsid w:val="00B9013F"/>
    <w:rsid w:val="00B92C56"/>
    <w:rsid w:val="00B937AE"/>
    <w:rsid w:val="00B9533F"/>
    <w:rsid w:val="00B964B5"/>
    <w:rsid w:val="00BA0168"/>
    <w:rsid w:val="00BA1304"/>
    <w:rsid w:val="00BA1712"/>
    <w:rsid w:val="00BA401C"/>
    <w:rsid w:val="00BA4D8F"/>
    <w:rsid w:val="00BB0174"/>
    <w:rsid w:val="00BB10C7"/>
    <w:rsid w:val="00BB40D5"/>
    <w:rsid w:val="00BB7501"/>
    <w:rsid w:val="00BC4A34"/>
    <w:rsid w:val="00BC7314"/>
    <w:rsid w:val="00BC7952"/>
    <w:rsid w:val="00BD2C89"/>
    <w:rsid w:val="00BD57C1"/>
    <w:rsid w:val="00BE4EF8"/>
    <w:rsid w:val="00BF067B"/>
    <w:rsid w:val="00BF24C4"/>
    <w:rsid w:val="00BF3453"/>
    <w:rsid w:val="00BF4183"/>
    <w:rsid w:val="00BF43F5"/>
    <w:rsid w:val="00BF7150"/>
    <w:rsid w:val="00C00358"/>
    <w:rsid w:val="00C036E9"/>
    <w:rsid w:val="00C06BA3"/>
    <w:rsid w:val="00C115FD"/>
    <w:rsid w:val="00C1307C"/>
    <w:rsid w:val="00C15A66"/>
    <w:rsid w:val="00C21872"/>
    <w:rsid w:val="00C2274A"/>
    <w:rsid w:val="00C23A17"/>
    <w:rsid w:val="00C24886"/>
    <w:rsid w:val="00C26F9F"/>
    <w:rsid w:val="00C27415"/>
    <w:rsid w:val="00C3445A"/>
    <w:rsid w:val="00C41DB9"/>
    <w:rsid w:val="00C421AD"/>
    <w:rsid w:val="00C52D52"/>
    <w:rsid w:val="00C5330A"/>
    <w:rsid w:val="00C53BE4"/>
    <w:rsid w:val="00C544A2"/>
    <w:rsid w:val="00C56466"/>
    <w:rsid w:val="00C6389C"/>
    <w:rsid w:val="00C7562F"/>
    <w:rsid w:val="00C819C4"/>
    <w:rsid w:val="00C85834"/>
    <w:rsid w:val="00C9241C"/>
    <w:rsid w:val="00C9284F"/>
    <w:rsid w:val="00C96325"/>
    <w:rsid w:val="00CA08DF"/>
    <w:rsid w:val="00CA134F"/>
    <w:rsid w:val="00CA2A9A"/>
    <w:rsid w:val="00CA5B44"/>
    <w:rsid w:val="00CB2AFA"/>
    <w:rsid w:val="00CB683E"/>
    <w:rsid w:val="00CC0BF6"/>
    <w:rsid w:val="00CC1B8D"/>
    <w:rsid w:val="00CC521D"/>
    <w:rsid w:val="00CD457C"/>
    <w:rsid w:val="00CD78CF"/>
    <w:rsid w:val="00CD7A57"/>
    <w:rsid w:val="00CE0307"/>
    <w:rsid w:val="00CE1CE6"/>
    <w:rsid w:val="00CE21B3"/>
    <w:rsid w:val="00CE239E"/>
    <w:rsid w:val="00CE416C"/>
    <w:rsid w:val="00CE4D58"/>
    <w:rsid w:val="00CE4FDE"/>
    <w:rsid w:val="00CF242F"/>
    <w:rsid w:val="00CF3050"/>
    <w:rsid w:val="00CF41F6"/>
    <w:rsid w:val="00D04781"/>
    <w:rsid w:val="00D05870"/>
    <w:rsid w:val="00D10E93"/>
    <w:rsid w:val="00D12764"/>
    <w:rsid w:val="00D16C13"/>
    <w:rsid w:val="00D223D9"/>
    <w:rsid w:val="00D3058D"/>
    <w:rsid w:val="00D30F4B"/>
    <w:rsid w:val="00D329C8"/>
    <w:rsid w:val="00D35078"/>
    <w:rsid w:val="00D41086"/>
    <w:rsid w:val="00D440FF"/>
    <w:rsid w:val="00D46188"/>
    <w:rsid w:val="00D50F9E"/>
    <w:rsid w:val="00D53B66"/>
    <w:rsid w:val="00D551E1"/>
    <w:rsid w:val="00D56E61"/>
    <w:rsid w:val="00D6124A"/>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E155F"/>
    <w:rsid w:val="00DE1666"/>
    <w:rsid w:val="00DF0016"/>
    <w:rsid w:val="00DF00D8"/>
    <w:rsid w:val="00DF4B4A"/>
    <w:rsid w:val="00DF529E"/>
    <w:rsid w:val="00DF7E71"/>
    <w:rsid w:val="00E020C1"/>
    <w:rsid w:val="00E033E4"/>
    <w:rsid w:val="00E11183"/>
    <w:rsid w:val="00E16B8C"/>
    <w:rsid w:val="00E17534"/>
    <w:rsid w:val="00E20C84"/>
    <w:rsid w:val="00E262DF"/>
    <w:rsid w:val="00E31EF1"/>
    <w:rsid w:val="00E35A36"/>
    <w:rsid w:val="00E4119E"/>
    <w:rsid w:val="00E4202B"/>
    <w:rsid w:val="00E423F6"/>
    <w:rsid w:val="00E43649"/>
    <w:rsid w:val="00E44E04"/>
    <w:rsid w:val="00E4743B"/>
    <w:rsid w:val="00E55AB1"/>
    <w:rsid w:val="00E61B05"/>
    <w:rsid w:val="00E63D96"/>
    <w:rsid w:val="00E80C6E"/>
    <w:rsid w:val="00E83F26"/>
    <w:rsid w:val="00E96DF4"/>
    <w:rsid w:val="00E96F7C"/>
    <w:rsid w:val="00E97BE2"/>
    <w:rsid w:val="00EA0186"/>
    <w:rsid w:val="00EA08CA"/>
    <w:rsid w:val="00EA4DAE"/>
    <w:rsid w:val="00EA5B43"/>
    <w:rsid w:val="00EA64E5"/>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285A"/>
    <w:rsid w:val="00F17B33"/>
    <w:rsid w:val="00F21F9D"/>
    <w:rsid w:val="00F25AE1"/>
    <w:rsid w:val="00F329E8"/>
    <w:rsid w:val="00F44FFC"/>
    <w:rsid w:val="00F45B1F"/>
    <w:rsid w:val="00F47637"/>
    <w:rsid w:val="00F52FB7"/>
    <w:rsid w:val="00F53788"/>
    <w:rsid w:val="00F53B0D"/>
    <w:rsid w:val="00F57286"/>
    <w:rsid w:val="00F60775"/>
    <w:rsid w:val="00F62B78"/>
    <w:rsid w:val="00F7219E"/>
    <w:rsid w:val="00F73DB0"/>
    <w:rsid w:val="00F752F8"/>
    <w:rsid w:val="00F75B6E"/>
    <w:rsid w:val="00F80EA7"/>
    <w:rsid w:val="00F8442E"/>
    <w:rsid w:val="00F84CE0"/>
    <w:rsid w:val="00F85F41"/>
    <w:rsid w:val="00F93A39"/>
    <w:rsid w:val="00FB0F57"/>
    <w:rsid w:val="00FB322C"/>
    <w:rsid w:val="00FB3FE3"/>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3837C"/>
  <w15:docId w15:val="{1C7A71CB-4563-4288-A152-FEC6A82A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F1285A"/>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
      </w:numPr>
      <w:spacing w:after="120" w:line="480" w:lineRule="auto"/>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85A"/>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754F6F"/>
    <w:pPr>
      <w:tabs>
        <w:tab w:val="left" w:pos="1320"/>
        <w:tab w:val="right" w:leader="dot" w:pos="8212"/>
      </w:tabs>
      <w:spacing w:after="100" w:line="259" w:lineRule="auto"/>
      <w:ind w:left="180" w:hanging="9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qFormat/>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customStyle="1" w:styleId="script-arabic">
    <w:name w:val="script-arabic"/>
    <w:basedOn w:val="DefaultParagraphFont"/>
    <w:rsid w:val="00F12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47636682">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26340665">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40841985">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tapanmahasiswa.blogspot.com" TargetMode="External"/><Relationship Id="rId18" Type="http://schemas.openxmlformats.org/officeDocument/2006/relationships/hyperlink" Target="https://ratapanmahasiswa.blogspot.com" TargetMode="External"/><Relationship Id="rId26" Type="http://schemas.openxmlformats.org/officeDocument/2006/relationships/hyperlink" Target="https://ratapanmahasiswa.blogspot.com" TargetMode="External"/><Relationship Id="rId39" Type="http://schemas.openxmlformats.org/officeDocument/2006/relationships/footer" Target="footer5.xml"/><Relationship Id="rId21" Type="http://schemas.openxmlformats.org/officeDocument/2006/relationships/hyperlink" Target="https://ratapanmahasiswa.blogspot.com" TargetMode="External"/><Relationship Id="rId34" Type="http://schemas.openxmlformats.org/officeDocument/2006/relationships/header" Target="header4.xml"/><Relationship Id="rId42"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tapanmahasiswa.blogspot.com" TargetMode="External"/><Relationship Id="rId29" Type="http://schemas.openxmlformats.org/officeDocument/2006/relationships/hyperlink" Target="https://ratapanmahasiswa.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atapanmahasiswa.blogspot.com" TargetMode="External"/><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atapanmahasiswa.blogspot.com" TargetMode="External"/><Relationship Id="rId23" Type="http://schemas.openxmlformats.org/officeDocument/2006/relationships/hyperlink" Target="https://ratapanmahasiswa.blogspot.com" TargetMode="External"/><Relationship Id="rId28" Type="http://schemas.openxmlformats.org/officeDocument/2006/relationships/hyperlink" Target="https://ratapanmahasiswa.blogspot.com" TargetMode="External"/><Relationship Id="rId36"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ratapanmahasiswa.blogspot.com" TargetMode="External"/><Relationship Id="rId31" Type="http://schemas.openxmlformats.org/officeDocument/2006/relationships/footer" Target="footer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atapanmahasiswa.blogspot.com" TargetMode="External"/><Relationship Id="rId22" Type="http://schemas.openxmlformats.org/officeDocument/2006/relationships/hyperlink" Target="https://ratapanmahasiswa.blogspot.com" TargetMode="External"/><Relationship Id="rId27" Type="http://schemas.openxmlformats.org/officeDocument/2006/relationships/hyperlink" Target="https://ratapanmahasiswa.blogspot.com" TargetMode="External"/><Relationship Id="rId30" Type="http://schemas.openxmlformats.org/officeDocument/2006/relationships/hyperlink" Target="https://ratapanmahasiswa.blogspot.com" TargetMode="External"/><Relationship Id="rId35" Type="http://schemas.openxmlformats.org/officeDocument/2006/relationships/header" Target="header5.xml"/><Relationship Id="rId43" Type="http://schemas.openxmlformats.org/officeDocument/2006/relationships/header" Target="header10.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ratapanmahasiswa.blogspot.com" TargetMode="External"/><Relationship Id="rId25" Type="http://schemas.openxmlformats.org/officeDocument/2006/relationships/hyperlink" Target="https://ratapanmahasiswa.blogspot.com" TargetMode="External"/><Relationship Id="rId33" Type="http://schemas.openxmlformats.org/officeDocument/2006/relationships/footer" Target="footer3.xml"/><Relationship Id="rId38" Type="http://schemas.openxmlformats.org/officeDocument/2006/relationships/header" Target="header7.xml"/><Relationship Id="rId20" Type="http://schemas.openxmlformats.org/officeDocument/2006/relationships/hyperlink" Target="https://ratapanmahasiswa.blogspot.com" TargetMode="External"/><Relationship Id="rId41"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PENULISAN\Template%20Skripsi%20Bahasa%20Indonesia%20office%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12778084-5C76-4E74-9C52-E13553BA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Skripsi Bahasa Indonesia office 2010.dotx</Template>
  <TotalTime>2475</TotalTime>
  <Pages>25</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Alfan Alfarisy</dc:creator>
  <cp:keywords/>
  <dc:description/>
  <cp:lastModifiedBy>alfan alfarisy</cp:lastModifiedBy>
  <cp:revision>69</cp:revision>
  <cp:lastPrinted>2016-09-06T01:27:00Z</cp:lastPrinted>
  <dcterms:created xsi:type="dcterms:W3CDTF">2019-10-27T04:01:00Z</dcterms:created>
  <dcterms:modified xsi:type="dcterms:W3CDTF">2019-11-20T17:38:00Z</dcterms:modified>
</cp:coreProperties>
</file>